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12D" w:rsidRDefault="00283D2E" w:rsidP="00283D2E">
      <w:pPr>
        <w:pStyle w:val="title"/>
      </w:pPr>
      <w:r>
        <w:t>Dự Đoán Xu Hướng Cổ Phiếu Ở Thị Trường Việt Nam Bằng Phương Pháp Hai Giai Đoạn Dựa Trên Viêc Kết Hợp K-Means Và SVM Với Ước Lượng Xác Suất Lớp</w:t>
      </w:r>
    </w:p>
    <w:p w:rsidR="00283D2E" w:rsidRDefault="00283D2E" w:rsidP="00283D2E">
      <w:pPr>
        <w:pStyle w:val="author"/>
      </w:pPr>
      <w:r w:rsidRPr="00BE7A4D">
        <w:t>Vạn Duy Thanh Long</w:t>
      </w:r>
      <w:r w:rsidR="00777D55">
        <w:rPr>
          <w:vertAlign w:val="superscript"/>
        </w:rPr>
        <w:t>1</w:t>
      </w:r>
      <w:r w:rsidRPr="00BE7A4D">
        <w:t>, Lê Minh Duy</w:t>
      </w:r>
      <w:r w:rsidR="00777D55">
        <w:rPr>
          <w:vertAlign w:val="superscript"/>
        </w:rPr>
        <w:t>1</w:t>
      </w:r>
      <w:r w:rsidRPr="00BE7A4D">
        <w:t>, Nguyễn Hoàng Tú Anh</w:t>
      </w:r>
      <w:r w:rsidR="00777D55">
        <w:rPr>
          <w:vertAlign w:val="superscript"/>
        </w:rPr>
        <w:t>1</w:t>
      </w:r>
    </w:p>
    <w:p w:rsidR="00777D55" w:rsidRPr="00777D55" w:rsidRDefault="005D35A3" w:rsidP="00777D55">
      <w:pPr>
        <w:pStyle w:val="address"/>
      </w:pPr>
      <w:r w:rsidRPr="005D35A3">
        <w:rPr>
          <w:vertAlign w:val="superscript"/>
        </w:rPr>
        <w:t>1</w:t>
      </w:r>
      <w:r>
        <w:t xml:space="preserve"> </w:t>
      </w:r>
      <w:r w:rsidR="00777D55">
        <w:t>Đại Học Khoa Học Tự Nhiên, ĐHQG HCM</w:t>
      </w:r>
    </w:p>
    <w:p w:rsidR="00283D2E" w:rsidRPr="00CB517E" w:rsidRDefault="00283D2E" w:rsidP="00283D2E">
      <w:pPr>
        <w:pStyle w:val="abstract"/>
        <w:rPr>
          <w:b/>
          <w:sz w:val="24"/>
          <w:szCs w:val="24"/>
        </w:rPr>
      </w:pPr>
      <w:r>
        <w:rPr>
          <w:b/>
          <w:i/>
        </w:rPr>
        <w:t>Tóm t</w:t>
      </w:r>
      <w:r w:rsidRPr="00283D2E">
        <w:rPr>
          <w:b/>
          <w:i/>
        </w:rPr>
        <w:t>ắt.</w:t>
      </w:r>
      <w:r>
        <w:t xml:space="preserve"> </w:t>
      </w:r>
      <w:r w:rsidRPr="00CB517E">
        <w:t>Dự đoán xu hướng cổ phiếu là một đề tài hấp dẫn giới nghiên cứu trong nhiều năm qua. Tuy nhiên, việc xây dựng một phương pháp dự đoán với độ chính xác cao là một vấn đề thách thức vì dữ liệu chuỗi thời gian của cổ phiếu biến động phức tạp. Trong bài báo này, chúng tôi đề xuất một phương pháp kết hợp giữa K-Means và SVM với ước lượng xác suất lớp, gọi là K-SVMeans, để giải quyết bài toán dự đoán xu hướng cổ phiếu. Việc dự đoán được thực hiện ở chu kỳ 1 ngày và chu kỳ 5 ngày tiếp theo trên sáu mã cổ phiếu ở thị trường Việt Nam. Để đánh giá độ chính xác của phương pháp đề xuất, chúng tôi so sánh hiệu quả dự đoán với mô hình mạng nơ-ron lan truyền ngược, bộ phân lớp SVM truyền thống và bộ phân lớp SVM với ước lượng xác suất. Kết quả thử nghiệm cho thấy, phương pháp của chúng tôi vượt trội so với những mô hình trên ở cả hai chu kỳ dự đoán, đồng thời cho</w:t>
      </w:r>
      <w:r>
        <w:t xml:space="preserve"> thấy khả năng dự đoán</w:t>
      </w:r>
      <w:r w:rsidRPr="00CB517E">
        <w:t xml:space="preserve"> hiệu quả </w:t>
      </w:r>
      <w:r>
        <w:t xml:space="preserve">ở chu kỳ 5 ngày. Bên cạnh đó, chúng tôi cũng khảo sát kích thước của tập dữ liệu huấn </w:t>
      </w:r>
      <w:r w:rsidR="00777D55">
        <w:t>luyện để phương pháp đề xuất đạt</w:t>
      </w:r>
      <w:r>
        <w:t xml:space="preserve"> kết quả dự đoán tốt nhất.</w:t>
      </w:r>
    </w:p>
    <w:p w:rsidR="00283D2E" w:rsidRPr="009F6782" w:rsidRDefault="00283D2E" w:rsidP="00283D2E">
      <w:pPr>
        <w:pStyle w:val="keywords"/>
      </w:pPr>
      <w:bookmarkStart w:id="0" w:name="PointTmp"/>
      <w:r w:rsidRPr="00283D2E">
        <w:rPr>
          <w:b/>
          <w:i/>
          <w:iCs/>
        </w:rPr>
        <w:t>Từ khóa</w:t>
      </w:r>
      <w:r w:rsidRPr="00283D2E">
        <w:rPr>
          <w:b/>
          <w:i/>
        </w:rPr>
        <w:t>.</w:t>
      </w:r>
      <w:r>
        <w:t xml:space="preserve"> </w:t>
      </w:r>
      <w:r w:rsidR="00E8602C">
        <w:t>SVM, ước lượng xác suấ</w:t>
      </w:r>
      <w:r w:rsidRPr="009F6782">
        <w:t>t</w:t>
      </w:r>
      <w:r>
        <w:t xml:space="preserve"> lớp</w:t>
      </w:r>
      <w:r w:rsidRPr="009F6782">
        <w:t>, K-Means, xu hướng cổ phiếu</w:t>
      </w:r>
      <w:r>
        <w:t>,</w:t>
      </w:r>
      <w:r w:rsidRPr="009F6782">
        <w:t xml:space="preserve"> mạng nơ-ron nhân tạo.</w:t>
      </w:r>
    </w:p>
    <w:bookmarkEnd w:id="0"/>
    <w:p w:rsidR="00227AB8" w:rsidRDefault="00517650" w:rsidP="00227AB8">
      <w:pPr>
        <w:pStyle w:val="heading10"/>
      </w:pPr>
      <w:r>
        <w:t>Giới Thiệu</w:t>
      </w:r>
    </w:p>
    <w:p w:rsidR="00227AB8" w:rsidRPr="00227AB8" w:rsidRDefault="00227AB8" w:rsidP="00227AB8">
      <w:r w:rsidRPr="00227AB8">
        <w:t xml:space="preserve">Trên thị trường chứng khoán, việc dự đoán xu hướng của các cổ phiếu ở một tỷ lệ chính xác cao là rất khó </w:t>
      </w:r>
      <w:r w:rsidR="000C2BEF">
        <w:t>[</w:t>
      </w:r>
      <w:fldSimple w:instr=" REF _Ref288225470 \h  \* MERGEFORMAT ">
        <w:r w:rsidR="000C2BEF">
          <w:t>24</w:t>
        </w:r>
      </w:fldSimple>
      <w:r w:rsidRPr="00227AB8">
        <w:t xml:space="preserve">], để đưa ra một hướng tiếp cận phù hợp cho mục đích trên là một vấn đề nhiều thách thức vì thị trường thường bị tác động bởi các yếu tố kinh tế, các sự kiện chính trị cũng như các thị trường nước ngoài. Bên cạnh đó, dữ liệu chuỗi thời gian của cổ phiếu thường biến đổi phức tạp và phi tuyến. Đối với bài toán dự đoán xu hướng, các nghiên cứu thường tiếp cận nó như một bài toán phân hai lớp: xu hướng tăng và xu hướng giảm. </w:t>
      </w:r>
    </w:p>
    <w:p w:rsidR="00227AB8" w:rsidRPr="00227AB8" w:rsidRDefault="00227AB8" w:rsidP="00227AB8">
      <w:r w:rsidRPr="00227AB8">
        <w:t xml:space="preserve">Những nghiên cứu gần đây đang phát triển theo hướng khai thác dữ liệu và tính toán mềm </w:t>
      </w:r>
      <w:r w:rsidR="004D7DA1">
        <w:t>[</w:t>
      </w:r>
      <w:fldSimple w:instr=" REF _Ref288225117 \h  \* MERGEFORMAT ">
        <w:r w:rsidR="000C2BEF">
          <w:t>9</w:t>
        </w:r>
      </w:fldSimple>
      <w:r w:rsidRPr="00227AB8">
        <w:t xml:space="preserve">], [2]. Các phương pháp áp dụng khai thác dữ liệu như giải thuật phân lớp K láng giềng gần nhất [22], hay K-Means kết hợp hồi quy tuyến tính [10] chưa cho kết quả cao. Những nghiên cứu sử dụng mạng nơ-ron nhân tạo (ANN) để dự đoán xu hướng </w:t>
      </w:r>
      <w:r w:rsidR="004D7DA1">
        <w:t>[</w:t>
      </w:r>
      <w:fldSimple w:instr=" REF _Ref288225629 \h  \* MERGEFORMAT ">
        <w:r w:rsidR="000C2BEF">
          <w:t>14</w:t>
        </w:r>
      </w:fldSimple>
      <w:r w:rsidRPr="00227AB8">
        <w:t xml:space="preserve">], </w:t>
      </w:r>
      <w:r w:rsidR="004D7DA1">
        <w:t>[</w:t>
      </w:r>
      <w:fldSimple w:instr=" REF _Ref288225095 \h  \* MERGEFORMAT ">
        <w:r w:rsidR="000C2BEF">
          <w:t>21</w:t>
        </w:r>
      </w:fldSimple>
      <w:r w:rsidRPr="00227AB8">
        <w:t xml:space="preserve">], </w:t>
      </w:r>
      <w:r w:rsidR="004D7DA1">
        <w:t>[</w:t>
      </w:r>
      <w:fldSimple w:instr=" REF _Ref288225170 \h  \* MERGEFORMAT ">
        <w:r w:rsidR="000C2BEF">
          <w:t>23</w:t>
        </w:r>
      </w:fldSimple>
      <w:r w:rsidRPr="00227AB8">
        <w:t xml:space="preserve">] và những cải tiến bằng các hệ lai giữa ANN và tính toán mờ </w:t>
      </w:r>
      <w:r w:rsidR="004D7DA1">
        <w:t>[</w:t>
      </w:r>
      <w:fldSimple w:instr=" REF _Ref288225143 \h  \* MERGEFORMAT ">
        <w:r w:rsidR="000C2BEF">
          <w:t>1</w:t>
        </w:r>
      </w:fldSimple>
      <w:r w:rsidRPr="00227AB8">
        <w:t xml:space="preserve">], </w:t>
      </w:r>
      <w:r w:rsidR="004D7DA1">
        <w:t>[</w:t>
      </w:r>
      <w:fldSimple w:instr=" REF _Ref288225598 \h  \* MERGEFORMAT ">
        <w:r w:rsidR="000C2BEF">
          <w:t>4</w:t>
        </w:r>
      </w:fldSimple>
      <w:r w:rsidRPr="00227AB8">
        <w:t xml:space="preserve">], ANN và thuật giải di truyền </w:t>
      </w:r>
      <w:r w:rsidR="004D7DA1">
        <w:t>[</w:t>
      </w:r>
      <w:fldSimple w:instr=" REF _Ref288225660 \h  \* MERGEFORMAT ">
        <w:r w:rsidR="000C2BEF">
          <w:t>15</w:t>
        </w:r>
      </w:fldSimple>
      <w:r w:rsidRPr="00227AB8">
        <w:t xml:space="preserve">] cho kết quả tốt hơn. Tuy nhiên, mô hình </w:t>
      </w:r>
      <w:r w:rsidRPr="00227AB8">
        <w:lastRenderedPageBreak/>
        <w:t xml:space="preserve">mạng nơ-ron nhân tạo đặc biệt là mạng lan truyền ngược (BPNN) cần dữ liệu huấn luyện lớn và khả năng tổng quát hóa thấp vì thường xảy ra quá khớp bởi những giá trị tối ưu cục bộ mà nó đạt được. Trong khi đó, máy học véc tơ hỗ trợ (SVM) đang được đánh giá tốt hơn nhờ khắc phục được những nhược điểm trên và tính hiệu quả đối với dữ liệu nhiều chiều và biến động phi tuyến của cổ phiếu. Phương pháp này cùng những cải tiến đã đem lại nhiều kết quả tốt trên các thị trường khác nhau. Sự kết hợp giữa SVM với tính toán mờ và thuật giải di truyền cho kết quả tốt hơn BPNN trong việc dự đoán xu hướng chứng khoán ở thị trường Đài Loan[6]. SVM lai với phương pháp trích chọn đặc trưng cũng đem lại kết quả vượt trội so với BPNN truyền thống trong việc dự đoán xu hướng chỉ số NASDAQ của Mỹ </w:t>
      </w:r>
      <w:r w:rsidR="004D7DA1">
        <w:t>[</w:t>
      </w:r>
      <w:fldSimple w:instr=" REF _Ref288225260 \h  \* MERGEFORMAT ">
        <w:r w:rsidR="000C2BEF">
          <w:t>16</w:t>
        </w:r>
      </w:fldSimple>
      <w:r w:rsidRPr="00227AB8">
        <w:t xml:space="preserve">]. Bằng cách áp dụng lý thuyết hộp (Box theory) vào mô hình SVM hồi quy (SVR), hệ thống hỗ trợ ra quyết định mua bán các cổ phiếu trong danh mục S&amp;P 500 cũng đem về lợi nhuận cao hơn hẳn so với phương pháp mua và giữ </w:t>
      </w:r>
      <w:r w:rsidR="004D7DA1">
        <w:t>[</w:t>
      </w:r>
      <w:fldSimple w:instr=" REF _Ref288225274 \h  \* MERGEFORMAT ">
        <w:r w:rsidR="000C2BEF">
          <w:t>26</w:t>
        </w:r>
      </w:fldSimple>
      <w:r w:rsidRPr="00227AB8">
        <w:t xml:space="preserve">]. Ngoài ra, các phương pháp hai giai đoạn áp dụng thuật giải SOM để chia dữ liệu đầu vào thành các cụm, sau đó xây dựng nên các mô hình SVR ứng với từng cụm riêng biệt </w:t>
      </w:r>
      <w:r w:rsidR="004D7DA1">
        <w:t>[</w:t>
      </w:r>
      <w:fldSimple w:instr=" REF _Ref288225613 \h  \* MERGEFORMAT ">
        <w:r w:rsidR="000C2BEF">
          <w:t>11</w:t>
        </w:r>
      </w:fldSimple>
      <w:r w:rsidRPr="00227AB8">
        <w:t xml:space="preserve">], </w:t>
      </w:r>
      <w:r w:rsidR="004D7DA1">
        <w:t>[</w:t>
      </w:r>
      <w:fldSimple w:instr=" REF _Ref288225557 \h  \* MERGEFORMAT ">
        <w:r w:rsidR="000C2BEF">
          <w:t>12</w:t>
        </w:r>
      </w:fldSimple>
      <w:r w:rsidRPr="00227AB8">
        <w:t>] cũng cho kết quả tốt hơn mô hình SVR cơ bản trong việc dự đoán giá.</w:t>
      </w:r>
      <w:bookmarkStart w:id="1" w:name="_GoBack"/>
      <w:bookmarkEnd w:id="1"/>
    </w:p>
    <w:p w:rsidR="00227AB8" w:rsidRPr="00227AB8" w:rsidRDefault="00227AB8" w:rsidP="00227AB8">
      <w:r w:rsidRPr="00227AB8">
        <w:t xml:space="preserve">Ở Việt Nam, thị trường chứng khoán còn đang trong giai đoạn phát triển, giá cổ phiểu trong rất nhiều giai đoạn biến động không có xu hướng. Do đó, khi giải quyết bài toán dự đoán xu hướng cổ phiếu, việc chỉ xem xét dự đoán với hai nhãn lớp tăng và giảm sẽ không phản ánh hết đặc trưng của thị trường này. Vì vậy, chúng tôi đề xuất hướng tiếp cận dựa trên việc giải quyết bài toán phân ba lớp (xu hướng tăng, xu hướng giảm và không có xu hướng) bằng ý tưởng của phương pháp hai giai đoạn đã từng thành công ở các thị trường khác cũng như áp dụng khai thác dữ liệu và tính toán mềm. Phương pháp này là sự kết hợp giữa giải thuật gom cụm K-Means và bộ phân lớp SVM với ước lượng xác suất lớp, gọi là K-SVMeans. Phương pháp ước lượng xác suất lớp đã được chứng minh là tốt hơn chiến lược bỏ phiếu trong mô hình SVM truyền thống khi giải quyết bài toán phân đa lớp nói chung </w:t>
      </w:r>
      <w:r w:rsidR="004D7DA1">
        <w:t>[</w:t>
      </w:r>
      <w:fldSimple w:instr=" REF _Ref288225453 \h  \* MERGEFORMAT ">
        <w:r w:rsidR="000C2BEF">
          <w:t>27</w:t>
        </w:r>
      </w:fldSimple>
      <w:r w:rsidRPr="00227AB8">
        <w:t>].  Đầu tiên, các mẫu dữ liệu đầu vào sẽ được gom cụm bằng K-Means để quy những dữ liệu gần giống nhau vào cùng một cụm, số cụm k tối ưu sẽ được khảo sát trong phần thử nghiệm. Sau đó, mỗi cụm sẽ được huấn luyện để cho ra một bộ phân lớp SVM với việc ước lượng xác suất lớp. Quá trình dự đoán như sau: Sau khi xác định mẫu dữ liệu thử nghiệm thuộc vào cụm nào, ta dùng chính bộ phân lớp SVM của cụm đó để dự đoán. Để đánh giá phương pháp đề xuất, chúng tôi sẽ thực hiện dự đoán ở chu kỳ 1 ngày tiếp theo và 5 ngày tiếp theo.</w:t>
      </w:r>
    </w:p>
    <w:p w:rsidR="00227AB8" w:rsidRPr="00227AB8" w:rsidRDefault="00227AB8" w:rsidP="00227AB8">
      <w:r w:rsidRPr="00227AB8">
        <w:t>Các phần tiếp theo c</w:t>
      </w:r>
      <w:r w:rsidR="006D3A6D">
        <w:t>ủa bài báo được tổ chức như sau:</w:t>
      </w:r>
      <w:r w:rsidRPr="00227AB8">
        <w:t xml:space="preserve"> Phần 2 trình bày về mô hình SVM có ước lượng xác suất lớp. Trong phần 3, phương pháp đề xuất sẽ được mô tả chi tiết. Phần 4 là thực nghiệm và đánh giá kết quả. Phần cuối cùng, chúng tôi sẽ đưa ra kết luận và hướng phát triển.</w:t>
      </w:r>
    </w:p>
    <w:p w:rsidR="00227AB8" w:rsidRDefault="00517650" w:rsidP="00227AB8">
      <w:pPr>
        <w:pStyle w:val="heading10"/>
      </w:pPr>
      <w:r>
        <w:lastRenderedPageBreak/>
        <w:t>Mô Hình SVM Với Ước Lượng Xác Suất</w:t>
      </w:r>
    </w:p>
    <w:p w:rsidR="00227AB8" w:rsidRPr="005318E7" w:rsidRDefault="000A0837" w:rsidP="00227AB8">
      <w:pPr>
        <w:pStyle w:val="heading20"/>
      </w:pPr>
      <w:r>
        <w:t>Bộ</w:t>
      </w:r>
      <w:r w:rsidR="00227AB8" w:rsidRPr="005318E7">
        <w:t xml:space="preserve"> phân lớp SVM</w:t>
      </w:r>
    </w:p>
    <w:p w:rsidR="00227AB8" w:rsidRDefault="00227AB8" w:rsidP="0000344E">
      <w:pPr>
        <w:rPr>
          <w:rFonts w:eastAsiaTheme="minorEastAsia"/>
        </w:rPr>
      </w:pPr>
      <w:r>
        <w:t xml:space="preserve">SVM là một phuơng pháp phân lớp dựa trên lý thuyết học thống kê, đuợc đề xuất bởi Vapnik (1995) </w:t>
      </w:r>
      <w:r w:rsidR="004D7DA1">
        <w:t>[</w:t>
      </w:r>
      <w:fldSimple w:instr=" REF _Ref288225490 \h  \* MERGEFORMAT ">
        <w:r w:rsidR="000C2BEF">
          <w:t>25</w:t>
        </w:r>
      </w:fldSimple>
      <w:r>
        <w:t xml:space="preserve">]. 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Pr>
          <w:rFonts w:eastAsiaTheme="minorEastAsia"/>
        </w:rPr>
        <w:t xml:space="preserve"> cho bộ phân lớp nhị phân. Hàm tuyến tính phân biệt hai lớp như sau:</w:t>
      </w:r>
    </w:p>
    <w:tbl>
      <w:tblPr>
        <w:tblW w:w="0" w:type="auto"/>
        <w:tblLayout w:type="fixed"/>
        <w:tblCellMar>
          <w:left w:w="70" w:type="dxa"/>
          <w:right w:w="70" w:type="dxa"/>
        </w:tblCellMar>
        <w:tblLook w:val="0000"/>
      </w:tblPr>
      <w:tblGrid>
        <w:gridCol w:w="6449"/>
        <w:gridCol w:w="608"/>
      </w:tblGrid>
      <w:tr w:rsidR="0000344E" w:rsidRPr="009B1D59" w:rsidTr="00D307B6">
        <w:tc>
          <w:tcPr>
            <w:tcW w:w="6449" w:type="dxa"/>
          </w:tcPr>
          <w:p w:rsidR="0000344E" w:rsidRPr="009B1D59" w:rsidRDefault="0000344E" w:rsidP="00D307B6">
            <w:pPr>
              <w:pStyle w:val="equation"/>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t xml:space="preserve"> .</w:t>
            </w:r>
          </w:p>
        </w:tc>
        <w:tc>
          <w:tcPr>
            <w:tcW w:w="608" w:type="dxa"/>
          </w:tcPr>
          <w:p w:rsidR="0000344E" w:rsidRPr="009B1D59" w:rsidRDefault="0000344E" w:rsidP="0000344E">
            <w:pPr>
              <w:pStyle w:val="equation"/>
              <w:ind w:left="0" w:firstLine="0"/>
              <w:jc w:val="right"/>
            </w:pPr>
            <w:r w:rsidRPr="009B1D59">
              <w:t>(</w:t>
            </w:r>
            <w:r w:rsidRPr="0000344E">
              <w:t>1</w:t>
            </w:r>
            <w:r w:rsidRPr="009B1D59">
              <w:t>)</w:t>
            </w:r>
          </w:p>
        </w:tc>
      </w:tr>
    </w:tbl>
    <w:p w:rsidR="0000344E" w:rsidRDefault="0000344E" w:rsidP="0000344E">
      <w:pPr>
        <w:ind w:firstLine="0"/>
        <w:rPr>
          <w:oMath/>
          <w:rFonts w:ascii="Cambria Math" w:eastAsiaTheme="minorEastAsia" w:hAnsi="Cambria Math"/>
        </w:rPr>
        <w:sectPr w:rsidR="0000344E" w:rsidSect="00D6791A">
          <w:headerReference w:type="even" r:id="rId8"/>
          <w:headerReference w:type="default" r:id="rId9"/>
          <w:pgSz w:w="11906" w:h="16838" w:code="9"/>
          <w:pgMar w:top="2948" w:right="2495" w:bottom="2948" w:left="2495" w:header="2381" w:footer="709" w:gutter="0"/>
          <w:cols w:space="708"/>
          <w:titlePg/>
          <w:docGrid w:linePitch="360"/>
        </w:sectPr>
      </w:pPr>
    </w:p>
    <w:p w:rsidR="00227AB8" w:rsidRDefault="00BB01B9" w:rsidP="00227AB8">
      <w:pPr>
        <w:rPr>
          <w:rFonts w:eastAsiaTheme="minorEastAsia"/>
        </w:rPr>
      </w:pPr>
      <w:r>
        <w:rPr>
          <w:rFonts w:eastAsiaTheme="minorEastAsia"/>
        </w:rPr>
        <w:lastRenderedPageBreak/>
        <w:t>T</w:t>
      </w:r>
      <w:r w:rsidR="00227AB8">
        <w:rPr>
          <w:rFonts w:eastAsiaTheme="minorEastAsia"/>
        </w:rPr>
        <w:t xml:space="preserve">rong đó, w là véctơ chuẩn của siêu phẳng phân cách, b là độ lệch, và </w:t>
      </w:r>
      <m:oMath>
        <m:r>
          <m:rPr>
            <m:sty m:val="p"/>
          </m:rPr>
          <w:rPr>
            <w:rFonts w:ascii="Cambria Math" w:eastAsiaTheme="minorEastAsia" w:hAnsi="Cambria Math"/>
          </w:rPr>
          <m:t>Φ</m:t>
        </m:r>
      </m:oMath>
      <w:r w:rsidR="00227AB8">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sidR="00227AB8">
        <w:rPr>
          <w:rFonts w:eastAsiaTheme="minorEastAsia"/>
        </w:rPr>
        <w:t xml:space="preserve"> (M &gt; D). Mục tiêu của SVM là tìm một siêu phẳng tối ưu sao cho khoảng cách lề giữa hai lớp đạt giá trị cực đại. Bên cạnh đó, để đảm bảo tính tổng quát hóa cao, một biến lỏng (slack variable) được đưa vào để nới lỏng điều kiện phân lớp. Bài toán đưa đến việc giải quyết tối ưu có ràng buộc:</w:t>
      </w:r>
    </w:p>
    <w:tbl>
      <w:tblPr>
        <w:tblW w:w="0" w:type="auto"/>
        <w:tblLayout w:type="fixed"/>
        <w:tblCellMar>
          <w:left w:w="70" w:type="dxa"/>
          <w:right w:w="70" w:type="dxa"/>
        </w:tblCellMar>
        <w:tblLook w:val="0000"/>
      </w:tblPr>
      <w:tblGrid>
        <w:gridCol w:w="6449"/>
        <w:gridCol w:w="608"/>
      </w:tblGrid>
      <w:tr w:rsidR="0000344E" w:rsidRPr="009B1D59" w:rsidTr="00D307B6">
        <w:tc>
          <w:tcPr>
            <w:tcW w:w="6449" w:type="dxa"/>
          </w:tcPr>
          <w:p w:rsidR="0000344E" w:rsidRDefault="00F46621" w:rsidP="00731597">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m:t>
                          </m:r>
                        </m:sub>
                      </m:sSub>
                    </m:e>
                  </m:nary>
                  <m:ctrlPr>
                    <w:rPr>
                      <w:rFonts w:ascii="Cambria Math" w:hAnsi="Cambria Math"/>
                    </w:rPr>
                  </m:ctrlPr>
                </m:e>
              </m:func>
            </m:oMath>
            <w:r w:rsidR="0000344E">
              <w:rPr>
                <w:rFonts w:eastAsiaTheme="minorEastAsia"/>
              </w:rPr>
              <w:t xml:space="preserve"> </w:t>
            </w:r>
          </w:p>
          <w:p w:rsidR="0000344E" w:rsidRDefault="0000344E" w:rsidP="0000344E">
            <w:pPr>
              <w:pStyle w:val="equation"/>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p>
          <w:p w:rsidR="0000344E" w:rsidRPr="0000344E" w:rsidRDefault="00F46621" w:rsidP="0000344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m:t>
              </m:r>
              <m:d>
                <m:dPr>
                  <m:begChr m:val="["/>
                  <m:endChr m:val="]"/>
                  <m:ctrlPr>
                    <w:rPr>
                      <w:rFonts w:ascii="Cambria Math" w:eastAsiaTheme="minorEastAsia" w:hAnsi="Cambria Math"/>
                      <w:i/>
                    </w:rPr>
                  </m:ctrlPr>
                </m:dPr>
                <m:e>
                  <m:r>
                    <w:rPr>
                      <w:rFonts w:ascii="Cambria Math" w:eastAsiaTheme="minorEastAsia" w:hAnsi="Cambria Math"/>
                    </w:rPr>
                    <m:t>1,N</m:t>
                  </m:r>
                </m:e>
              </m:d>
            </m:oMath>
            <w:r w:rsidR="0000344E">
              <w:rPr>
                <w:rFonts w:eastAsiaTheme="minorEastAsia"/>
              </w:rPr>
              <w:t xml:space="preserve"> .</w:t>
            </w:r>
          </w:p>
        </w:tc>
        <w:tc>
          <w:tcPr>
            <w:tcW w:w="608" w:type="dxa"/>
          </w:tcPr>
          <w:p w:rsidR="0000344E" w:rsidRPr="009B1D59" w:rsidRDefault="0000344E" w:rsidP="00D307B6">
            <w:pPr>
              <w:pStyle w:val="equation"/>
              <w:ind w:left="0" w:firstLine="0"/>
              <w:jc w:val="right"/>
            </w:pPr>
            <w:r w:rsidRPr="009B1D59">
              <w:t>(</w:t>
            </w:r>
            <w:r>
              <w:t>2</w:t>
            </w:r>
            <w:r w:rsidRPr="009B1D59">
              <w:t>)</w:t>
            </w:r>
          </w:p>
        </w:tc>
      </w:tr>
    </w:tbl>
    <w:p w:rsidR="0000344E" w:rsidRDefault="0000344E" w:rsidP="00227AB8">
      <w:pPr>
        <w:rPr>
          <w:rFonts w:eastAsiaTheme="minorEastAsia"/>
        </w:rPr>
      </w:pPr>
    </w:p>
    <w:p w:rsidR="00227AB8" w:rsidRDefault="00BB01B9" w:rsidP="00227AB8">
      <w:pPr>
        <w:rPr>
          <w:rFonts w:eastAsiaTheme="minorEastAsia"/>
        </w:rPr>
      </w:pPr>
      <w:r>
        <w:rPr>
          <w:rFonts w:eastAsiaTheme="minorEastAsia"/>
        </w:rPr>
        <w:t>T</w:t>
      </w:r>
      <w:r w:rsidR="00227AB8">
        <w:rPr>
          <w:rFonts w:eastAsiaTheme="minorEastAsia"/>
        </w:rPr>
        <w:t xml:space="preserve">rong đó, C &gt; 0 là tham số chuẩn tắc (regularization parameter),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sidR="00227AB8">
        <w:rPr>
          <w:rFonts w:eastAsiaTheme="minorEastAsia"/>
        </w:rPr>
        <w:t xml:space="preserve">  là biến lỏng.</w:t>
      </w:r>
    </w:p>
    <w:p w:rsidR="00227AB8" w:rsidRDefault="00227AB8" w:rsidP="00227AB8">
      <w:pPr>
        <w:rPr>
          <w:rFonts w:eastAsiaTheme="minorEastAsia"/>
        </w:rPr>
      </w:pPr>
      <w:r>
        <w:rPr>
          <w:rFonts w:eastAsiaTheme="minorEastAsia"/>
        </w:rPr>
        <w:t xml:space="preserve">Bài toán (2) có thể đựợc giải bằng phuơng pháp SMO </w:t>
      </w:r>
      <w:r w:rsidR="000C2BEF">
        <w:rPr>
          <w:rFonts w:eastAsiaTheme="minorEastAsia"/>
        </w:rPr>
        <w:t>[</w:t>
      </w:r>
      <w:fldSimple w:instr=" REF _Ref288225578 \h  \* MERGEFORMAT ">
        <w:r w:rsidR="000C2BEF">
          <w:t>19</w:t>
        </w:r>
      </w:fldSimple>
      <w:r>
        <w:rPr>
          <w:rFonts w:eastAsiaTheme="minorEastAsia"/>
        </w:rPr>
        <w:t>] (Sequential Minimal Optimization). Phuơng pháp này đưa đến giải bài toán đối ngẫu quy hoạch toàn phương (Quadratic Programming):</w:t>
      </w:r>
    </w:p>
    <w:tbl>
      <w:tblPr>
        <w:tblW w:w="0" w:type="auto"/>
        <w:tblLayout w:type="fixed"/>
        <w:tblCellMar>
          <w:left w:w="70" w:type="dxa"/>
          <w:right w:w="70" w:type="dxa"/>
        </w:tblCellMar>
        <w:tblLook w:val="0000"/>
      </w:tblPr>
      <w:tblGrid>
        <w:gridCol w:w="6449"/>
        <w:gridCol w:w="608"/>
      </w:tblGrid>
      <w:tr w:rsidR="0000344E" w:rsidRPr="009B1D59" w:rsidTr="00D307B6">
        <w:tc>
          <w:tcPr>
            <w:tcW w:w="6449" w:type="dxa"/>
          </w:tcPr>
          <w:p w:rsidR="0000344E" w:rsidRPr="00731597" w:rsidRDefault="00F46621" w:rsidP="00731597">
            <w:pPr>
              <w:pStyle w:val="equation"/>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nary>
                </m:e>
              </m:func>
            </m:oMath>
            <w:r w:rsidR="0000344E" w:rsidRPr="00731597">
              <w:rPr>
                <w:rFonts w:eastAsiaTheme="minorEastAsia"/>
              </w:rPr>
              <w:t xml:space="preserve">  </w:t>
            </w:r>
          </w:p>
        </w:tc>
        <w:tc>
          <w:tcPr>
            <w:tcW w:w="608" w:type="dxa"/>
          </w:tcPr>
          <w:p w:rsidR="0000344E" w:rsidRPr="009B1D59" w:rsidRDefault="0000344E" w:rsidP="00D307B6">
            <w:pPr>
              <w:pStyle w:val="equation"/>
              <w:ind w:left="0" w:firstLine="0"/>
              <w:jc w:val="right"/>
            </w:pPr>
            <w:r w:rsidRPr="009B1D59">
              <w:t>(</w:t>
            </w:r>
            <w:r>
              <w:t>3</w:t>
            </w:r>
            <w:r w:rsidRPr="009B1D59">
              <w:t>)</w:t>
            </w:r>
          </w:p>
        </w:tc>
      </w:tr>
    </w:tbl>
    <w:p w:rsidR="00227AB8" w:rsidRDefault="00227AB8" w:rsidP="00227AB8">
      <w:pPr>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sidR="00731597">
        <w:rPr>
          <w:rFonts w:eastAsiaTheme="minorEastAsia"/>
        </w:rPr>
        <w:t xml:space="preserve"> </w:t>
      </w:r>
      <w:r>
        <w:rPr>
          <w:rFonts w:eastAsiaTheme="minorEastAsia"/>
        </w:rPr>
        <w:t>và</w:t>
      </w:r>
      <w:r w:rsidR="00731597">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sidR="00731597">
        <w:rPr>
          <w:rFonts w:eastAsiaTheme="minorEastAsia"/>
        </w:rPr>
        <w:t xml:space="preserve"> </w:t>
      </w:r>
      <w:r>
        <w:rPr>
          <w:rFonts w:eastAsiaTheme="minorEastAsia"/>
        </w:rPr>
        <w:t>với α</w:t>
      </w:r>
      <w:r w:rsidRPr="00C6543A">
        <w:rPr>
          <w:rFonts w:eastAsiaTheme="minorEastAsia"/>
          <w:vertAlign w:val="subscript"/>
        </w:rPr>
        <w:t>i</w:t>
      </w:r>
      <w:r>
        <w:rPr>
          <w:rFonts w:eastAsiaTheme="minorEastAsia"/>
          <w:vertAlign w:val="subscript"/>
        </w:rPr>
        <w:t xml:space="preserve"> </w:t>
      </w:r>
      <w:r>
        <w:rPr>
          <w:rFonts w:eastAsiaTheme="minorEastAsia"/>
        </w:rPr>
        <w:t>là các nhân tử Lagrange.</w:t>
      </w:r>
    </w:p>
    <w:p w:rsidR="00227AB8" w:rsidRDefault="00227AB8" w:rsidP="00227AB8">
      <w:pPr>
        <w:rPr>
          <w:rFonts w:eastAsiaTheme="minorEastAsia"/>
        </w:rPr>
      </w:pPr>
      <w:r>
        <w:rPr>
          <w:rFonts w:eastAsiaTheme="minorEastAsia"/>
        </w:rPr>
        <w:t xml:space="preserve">Sau khi có được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mới tham gia vào các véc tơ hỗ trợ (support vector). Cuối cùng, hàm quyết định phân lớp có dạng:</w:t>
      </w:r>
    </w:p>
    <w:tbl>
      <w:tblPr>
        <w:tblW w:w="0" w:type="auto"/>
        <w:tblLayout w:type="fixed"/>
        <w:tblCellMar>
          <w:left w:w="70" w:type="dxa"/>
          <w:right w:w="70" w:type="dxa"/>
        </w:tblCellMar>
        <w:tblLook w:val="0000"/>
      </w:tblPr>
      <w:tblGrid>
        <w:gridCol w:w="6449"/>
        <w:gridCol w:w="608"/>
      </w:tblGrid>
      <w:tr w:rsidR="00731597" w:rsidRPr="009B1D59" w:rsidTr="00D307B6">
        <w:tc>
          <w:tcPr>
            <w:tcW w:w="6449" w:type="dxa"/>
          </w:tcPr>
          <w:p w:rsidR="00731597" w:rsidRPr="009B1D59" w:rsidRDefault="00731597" w:rsidP="00731597">
            <w:pPr>
              <w:pStyle w:val="equation"/>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t xml:space="preserve"> .</w:t>
            </w:r>
          </w:p>
        </w:tc>
        <w:tc>
          <w:tcPr>
            <w:tcW w:w="608" w:type="dxa"/>
          </w:tcPr>
          <w:p w:rsidR="00731597" w:rsidRPr="009B1D59" w:rsidRDefault="00731597" w:rsidP="00D307B6">
            <w:pPr>
              <w:pStyle w:val="equation"/>
              <w:ind w:left="0" w:firstLine="0"/>
              <w:jc w:val="right"/>
            </w:pPr>
            <w:r w:rsidRPr="009B1D59">
              <w:t>(</w:t>
            </w:r>
            <w:r>
              <w:t>4</w:t>
            </w:r>
            <w:r w:rsidRPr="009B1D59">
              <w:t>)</w:t>
            </w:r>
          </w:p>
        </w:tc>
      </w:tr>
    </w:tbl>
    <w:p w:rsidR="00227AB8" w:rsidRDefault="00227AB8" w:rsidP="00227AB8">
      <w:pPr>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là hàm nhân của không gian đầu vào. Theo đó, tích vô huớng trong không gian đặc trưng tuơng đương với hàm nhân K ở không gian đầu vào. Như vậy, thay vì tính trực tiếp giá trị tích vô huớng, ta thực hiện gián tiếp thông qua K. Đối với dữ liệu chứng khoán biến đổi một cách phi tuyến </w:t>
      </w:r>
      <w:r w:rsidR="004D7DA1">
        <w:rPr>
          <w:rFonts w:eastAsiaTheme="minorEastAsia"/>
        </w:rPr>
        <w:t>[</w:t>
      </w:r>
      <w:fldSimple w:instr=" REF _Ref288225437 \h  \* MERGEFORMAT ">
        <w:r w:rsidR="000C2BEF">
          <w:t>6</w:t>
        </w:r>
      </w:fldSimple>
      <w:r>
        <w:rPr>
          <w:rFonts w:eastAsiaTheme="minorEastAsia"/>
        </w:rPr>
        <w:t xml:space="preserve">], hàm phi tuyến Gauss (RBF-Radial Basis Function) có thể chọn làm hàm nhân: </w:t>
      </w:r>
    </w:p>
    <w:tbl>
      <w:tblPr>
        <w:tblW w:w="7057" w:type="dxa"/>
        <w:tblLayout w:type="fixed"/>
        <w:tblCellMar>
          <w:left w:w="70" w:type="dxa"/>
          <w:right w:w="70" w:type="dxa"/>
        </w:tblCellMar>
        <w:tblLook w:val="0000"/>
      </w:tblPr>
      <w:tblGrid>
        <w:gridCol w:w="6449"/>
        <w:gridCol w:w="608"/>
      </w:tblGrid>
      <w:tr w:rsidR="00731597" w:rsidRPr="009B1D59" w:rsidTr="00731597">
        <w:tc>
          <w:tcPr>
            <w:tcW w:w="6449" w:type="dxa"/>
          </w:tcPr>
          <w:p w:rsidR="00731597" w:rsidRPr="009B1D59" w:rsidRDefault="00731597" w:rsidP="00D307B6">
            <w:pPr>
              <w:pStyle w:val="equation"/>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e>
                  </m:d>
                  <m:ctrlPr>
                    <w:rPr>
                      <w:rFonts w:ascii="Cambria Math" w:eastAsiaTheme="minorEastAsia" w:hAnsi="Cambria Math"/>
                      <w:i/>
                    </w:rPr>
                  </m:ctrlPr>
                </m:e>
              </m:func>
            </m:oMath>
            <w:r>
              <w:t xml:space="preserve"> .</w:t>
            </w:r>
          </w:p>
        </w:tc>
        <w:tc>
          <w:tcPr>
            <w:tcW w:w="608" w:type="dxa"/>
          </w:tcPr>
          <w:p w:rsidR="00731597" w:rsidRPr="009B1D59" w:rsidRDefault="00731597" w:rsidP="00D307B6">
            <w:pPr>
              <w:pStyle w:val="equation"/>
              <w:ind w:left="0" w:firstLine="0"/>
              <w:jc w:val="right"/>
            </w:pPr>
            <w:r w:rsidRPr="009B1D59">
              <w:t>(</w:t>
            </w:r>
            <w:r>
              <w:t>5</w:t>
            </w:r>
            <w:r w:rsidRPr="009B1D59">
              <w:t>)</w:t>
            </w:r>
          </w:p>
        </w:tc>
      </w:tr>
    </w:tbl>
    <w:p w:rsidR="00731597" w:rsidRPr="005318E7" w:rsidRDefault="00731597" w:rsidP="00731597">
      <w:pPr>
        <w:pStyle w:val="heading20"/>
      </w:pPr>
      <w:r w:rsidRPr="005318E7">
        <w:lastRenderedPageBreak/>
        <w:t>Ước lượng xác suất</w:t>
      </w:r>
    </w:p>
    <w:p w:rsidR="00731597" w:rsidRDefault="00731597" w:rsidP="00731597">
      <w:r>
        <w:t xml:space="preserve">Với việc áp dụng bộ phân lớp SVM, để phân m lớp, ta sử dụng cách tiếp cận một đối một, còn gọi là cặp lớp. Vì vậy, sẽ có m(m-1)/2 bộ phân lớp được xây dựng để phân biệt mỗi cặp lớp. Trong SVM truyền thống, để dự đoán được nhãn lớp, ta áp dụng chiến lược bỏ phiếu. Nghĩa là, ta sẽ xây dựng một luật để phân biệt từng cặp lớp rồi chọn lớp thuộc về cặp chiến thắng nhờ hàm quyết định., Wu (2004) trong </w:t>
      </w:r>
      <w:r w:rsidR="004D7DA1">
        <w:t>[</w:t>
      </w:r>
      <w:fldSimple w:instr=" REF _Ref288225453 \h  \* MERGEFORMAT ">
        <w:r w:rsidR="000C2BEF">
          <w:t>27</w:t>
        </w:r>
      </w:fldSimple>
      <w:r>
        <w:t>] đề xuất phương pháp ước lượng xác suất cho việc phân m lớp và chứng minh cả trên mặt lý thuyết và thực nghiệm, phương pháp đề xuất tốt hơn chiến lược bỏ phiếu. Ý tưởng cơ bản của phương pháp này là thay vì quyết định trực tiếp nhãn lớp của một mẫu, nó thực hiện quá trình ước lượng xác suất thuộc về từng lớp của mẫu đó và từ đó xác định nhãn lớp ứng với xác suất lớn nhất.</w:t>
      </w:r>
    </w:p>
    <w:p w:rsidR="00731597" w:rsidRDefault="00731597" w:rsidP="00731597">
      <w:r>
        <w:t xml:space="preserve">  Cho véc tơ đầu vào </w:t>
      </w:r>
      <w:r w:rsidRPr="00D1354A">
        <w:rPr>
          <w:i/>
        </w:rPr>
        <w:t>x</w:t>
      </w:r>
      <w:r>
        <w:t xml:space="preserve"> và nhãn lớp </w:t>
      </w:r>
      <w:r w:rsidRPr="00D1354A">
        <w:rPr>
          <w:i/>
        </w:rPr>
        <w:t>y</w:t>
      </w:r>
      <w:r>
        <w:t xml:space="preserve">, mục tiêu của phương pháp là ước lượng xác suất mẫu </w:t>
      </w:r>
      <w:r w:rsidRPr="00D1354A">
        <w:rPr>
          <w:i/>
        </w:rPr>
        <w:t>x</w:t>
      </w:r>
      <w:r>
        <w:t xml:space="preserve"> thuộc vào lớp </w:t>
      </w:r>
      <w:r w:rsidRPr="00D1354A">
        <w:rPr>
          <w:i/>
        </w:rPr>
        <w:t>i</w:t>
      </w:r>
      <w:r>
        <w:t xml:space="preserve"> (ký hiệu là </w:t>
      </w:r>
      <w:r w:rsidRPr="00D1354A">
        <w:rPr>
          <w:i/>
        </w:rPr>
        <w:t>p</w:t>
      </w:r>
      <w:r w:rsidRPr="00D1354A">
        <w:rPr>
          <w:i/>
          <w:vertAlign w:val="subscript"/>
        </w:rPr>
        <w:t>i</w:t>
      </w:r>
      <w:r>
        <w:t>):</w:t>
      </w:r>
    </w:p>
    <w:tbl>
      <w:tblPr>
        <w:tblW w:w="7057" w:type="dxa"/>
        <w:tblLayout w:type="fixed"/>
        <w:tblCellMar>
          <w:left w:w="70" w:type="dxa"/>
          <w:right w:w="70" w:type="dxa"/>
        </w:tblCellMar>
        <w:tblLook w:val="0000"/>
      </w:tblPr>
      <w:tblGrid>
        <w:gridCol w:w="6449"/>
        <w:gridCol w:w="608"/>
      </w:tblGrid>
      <w:tr w:rsidR="00731597" w:rsidRPr="009B1D59" w:rsidTr="00D307B6">
        <w:tc>
          <w:tcPr>
            <w:tcW w:w="6449" w:type="dxa"/>
          </w:tcPr>
          <w:p w:rsidR="00731597" w:rsidRPr="00731597" w:rsidRDefault="00F46621" w:rsidP="00731597">
            <w:pPr>
              <w:pStyle w:val="equation"/>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m</m:t>
              </m:r>
            </m:oMath>
            <w:r w:rsidR="00731597">
              <w:rPr>
                <w:rFonts w:eastAsiaTheme="minorEastAsia"/>
              </w:rPr>
              <w:t xml:space="preserve"> .</w:t>
            </w:r>
          </w:p>
        </w:tc>
        <w:tc>
          <w:tcPr>
            <w:tcW w:w="608" w:type="dxa"/>
          </w:tcPr>
          <w:p w:rsidR="00731597" w:rsidRPr="009B1D59" w:rsidRDefault="00731597" w:rsidP="00D307B6">
            <w:pPr>
              <w:pStyle w:val="equation"/>
              <w:ind w:left="0" w:firstLine="0"/>
              <w:jc w:val="right"/>
            </w:pPr>
            <w:r w:rsidRPr="009B1D59">
              <w:t>(</w:t>
            </w:r>
            <w:r>
              <w:t>6</w:t>
            </w:r>
            <w:r w:rsidRPr="009B1D59">
              <w:t>)</w:t>
            </w:r>
          </w:p>
        </w:tc>
      </w:tr>
    </w:tbl>
    <w:p w:rsidR="00731597" w:rsidRDefault="00731597" w:rsidP="00731597">
      <w:pPr>
        <w:rPr>
          <w:rFonts w:eastAsiaTheme="minorEastAsia"/>
        </w:rPr>
      </w:pPr>
      <w:r>
        <w:rPr>
          <w:rFonts w:eastAsiaTheme="minorEastAsia"/>
        </w:rPr>
        <w:t xml:space="preserve">Theo cách tiếp cận một đối một, ta có ước lượng xác suất cặp lớp (pairwise class probability) </w:t>
      </w:r>
      <w:r w:rsidRPr="0064067A">
        <w:rPr>
          <w:rFonts w:eastAsiaTheme="minorEastAsia"/>
          <w:i/>
        </w:rPr>
        <w:t>r</w:t>
      </w:r>
      <w:r w:rsidRPr="0064067A">
        <w:rPr>
          <w:rFonts w:eastAsiaTheme="minorEastAsia"/>
          <w:i/>
          <w:vertAlign w:val="subscript"/>
        </w:rPr>
        <w:t>ij</w:t>
      </w:r>
      <w:r>
        <w:rPr>
          <w:rFonts w:eastAsiaTheme="minorEastAsia"/>
        </w:rPr>
        <w:t>:</w:t>
      </w:r>
    </w:p>
    <w:tbl>
      <w:tblPr>
        <w:tblW w:w="7057" w:type="dxa"/>
        <w:tblLayout w:type="fixed"/>
        <w:tblCellMar>
          <w:left w:w="70" w:type="dxa"/>
          <w:right w:w="70" w:type="dxa"/>
        </w:tblCellMar>
        <w:tblLook w:val="0000"/>
      </w:tblPr>
      <w:tblGrid>
        <w:gridCol w:w="6449"/>
        <w:gridCol w:w="608"/>
      </w:tblGrid>
      <w:tr w:rsidR="00731597" w:rsidRPr="009B1D59" w:rsidTr="00D307B6">
        <w:tc>
          <w:tcPr>
            <w:tcW w:w="6449" w:type="dxa"/>
          </w:tcPr>
          <w:p w:rsidR="00731597" w:rsidRPr="00731597" w:rsidRDefault="00F46621" w:rsidP="00D307B6">
            <w:pPr>
              <w:pStyle w:val="equation"/>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 xml:space="preserve"> </m:t>
              </m:r>
              <m:r>
                <m:rPr>
                  <m:nor/>
                </m:rPr>
                <m:t>hoặc</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731597">
              <w:rPr>
                <w:rFonts w:eastAsiaTheme="minorEastAsia"/>
              </w:rPr>
              <w:t xml:space="preserve"> .</w:t>
            </w:r>
          </w:p>
        </w:tc>
        <w:tc>
          <w:tcPr>
            <w:tcW w:w="608" w:type="dxa"/>
          </w:tcPr>
          <w:p w:rsidR="00731597" w:rsidRPr="009B1D59" w:rsidRDefault="00731597" w:rsidP="00D307B6">
            <w:pPr>
              <w:pStyle w:val="equation"/>
              <w:ind w:left="0" w:firstLine="0"/>
              <w:jc w:val="right"/>
            </w:pPr>
            <w:r w:rsidRPr="009B1D59">
              <w:t>(</w:t>
            </w:r>
            <w:r>
              <w:t>7</w:t>
            </w:r>
            <w:r w:rsidRPr="009B1D59">
              <w:t>)</w:t>
            </w:r>
          </w:p>
        </w:tc>
      </w:tr>
    </w:tbl>
    <w:p w:rsidR="00731597" w:rsidRDefault="00731597" w:rsidP="00731597">
      <w:pPr>
        <w:rPr>
          <w:rFonts w:eastAsiaTheme="minorEastAsia"/>
        </w:rPr>
      </w:pPr>
      <w:r>
        <w:rPr>
          <w:rFonts w:eastAsiaTheme="minorEastAsia"/>
        </w:rPr>
        <w:t xml:space="preserve">Từ lớp thứ </w:t>
      </w:r>
      <w:r w:rsidRPr="008E04CB">
        <w:rPr>
          <w:rFonts w:eastAsiaTheme="minorEastAsia"/>
          <w:i/>
        </w:rPr>
        <w:t>i</w:t>
      </w:r>
      <w:r>
        <w:rPr>
          <w:rFonts w:eastAsiaTheme="minorEastAsia"/>
        </w:rPr>
        <w:t xml:space="preserve"> và thứ </w:t>
      </w:r>
      <w:r w:rsidRPr="008E04CB">
        <w:rPr>
          <w:rFonts w:eastAsiaTheme="minorEastAsia"/>
          <w:i/>
        </w:rPr>
        <w:t>j</w:t>
      </w:r>
      <w:r>
        <w:rPr>
          <w:rFonts w:eastAsiaTheme="minorEastAsia"/>
        </w:rPr>
        <w:t xml:space="preserve"> của tập huấn luyện, Platt (2000) đã đưa ra công thức xấp xỉ </w:t>
      </w:r>
      <w:r w:rsidRPr="0064067A">
        <w:rPr>
          <w:rFonts w:eastAsiaTheme="minorEastAsia"/>
          <w:i/>
        </w:rPr>
        <w:t>r</w:t>
      </w:r>
      <w:r w:rsidRPr="0064067A">
        <w:rPr>
          <w:rFonts w:eastAsiaTheme="minorEastAsia"/>
          <w:i/>
          <w:vertAlign w:val="subscript"/>
        </w:rPr>
        <w:t>ij</w:t>
      </w:r>
      <w:r>
        <w:rPr>
          <w:rFonts w:eastAsiaTheme="minorEastAsia"/>
          <w:vertAlign w:val="subscript"/>
        </w:rPr>
        <w:t xml:space="preserve"> </w:t>
      </w:r>
      <w:r w:rsidR="004D7DA1" w:rsidRPr="004D7DA1">
        <w:rPr>
          <w:rFonts w:eastAsiaTheme="minorEastAsia"/>
        </w:rPr>
        <w:t>[</w:t>
      </w:r>
      <w:fldSimple w:instr=" REF _Ref288225223 \h  \* MERGEFORMAT ">
        <w:r w:rsidR="000C2BEF">
          <w:t>20</w:t>
        </w:r>
      </w:fldSimple>
      <w:r>
        <w:rPr>
          <w:rFonts w:eastAsiaTheme="minorEastAsia"/>
        </w:rPr>
        <w:t>] bằng hàm sigmoid:</w:t>
      </w:r>
    </w:p>
    <w:tbl>
      <w:tblPr>
        <w:tblW w:w="7057" w:type="dxa"/>
        <w:tblLayout w:type="fixed"/>
        <w:tblCellMar>
          <w:left w:w="70" w:type="dxa"/>
          <w:right w:w="70" w:type="dxa"/>
        </w:tblCellMar>
        <w:tblLook w:val="0000"/>
      </w:tblPr>
      <w:tblGrid>
        <w:gridCol w:w="6449"/>
        <w:gridCol w:w="608"/>
      </w:tblGrid>
      <w:tr w:rsidR="00731597" w:rsidRPr="009B1D59" w:rsidTr="00D307B6">
        <w:tc>
          <w:tcPr>
            <w:tcW w:w="6449" w:type="dxa"/>
          </w:tcPr>
          <w:p w:rsidR="00731597" w:rsidRDefault="00F46621" w:rsidP="00731597">
            <w:pPr>
              <w:pStyle w:val="equation"/>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ij</m:t>
                    </m:r>
                  </m:sub>
                </m:sSub>
                <m:d>
                  <m:dPr>
                    <m:ctrlPr>
                      <w:rPr>
                        <w:rFonts w:ascii="Cambria Math" w:hAnsi="Cambria Math"/>
                      </w:rPr>
                    </m:ctrlPr>
                  </m:dPr>
                  <m:e>
                    <m:r>
                      <w:rPr>
                        <w:rFonts w:ascii="Cambria Math" w:hAnsi="Cambria Math"/>
                      </w:rPr>
                      <m:t>f</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Af</m:t>
                            </m:r>
                            <m:r>
                              <m:rPr>
                                <m:sty m:val="p"/>
                              </m:rPr>
                              <w:rPr>
                                <w:rFonts w:ascii="Cambria Math" w:hAnsi="Cambria Math"/>
                              </w:rPr>
                              <m:t>+</m:t>
                            </m:r>
                            <m:r>
                              <w:rPr>
                                <w:rFonts w:ascii="Cambria Math" w:hAnsi="Cambria Math"/>
                              </w:rPr>
                              <m:t>B</m:t>
                            </m:r>
                          </m:e>
                        </m:d>
                        <m:ctrlPr>
                          <w:rPr>
                            <w:rFonts w:ascii="Cambria Math" w:hAnsi="Cambria Math"/>
                            <w:i/>
                          </w:rPr>
                        </m:ctrlPr>
                      </m:e>
                    </m:func>
                  </m:den>
                </m:f>
                <m:r>
                  <m:rPr>
                    <m:sty m:val="p"/>
                  </m:rPr>
                  <w:rPr>
                    <w:rFonts w:ascii="Cambria Math" w:hAnsi="Cambria Math"/>
                  </w:rPr>
                  <m:t xml:space="preserve"> ,</m:t>
                </m:r>
              </m:oMath>
            </m:oMathPara>
          </w:p>
          <w:p w:rsidR="00731597" w:rsidRPr="00731597" w:rsidRDefault="00731597" w:rsidP="00731597">
            <w:pPr>
              <w:pStyle w:val="equation"/>
              <w:ind w:left="0" w:firstLine="0"/>
              <w:jc w:val="both"/>
              <w:rPr>
                <w:rFonts w:eastAsiaTheme="minorEastAsia"/>
              </w:rPr>
            </w:pPr>
            <w:r>
              <w:rPr>
                <w:rFonts w:eastAsiaTheme="minorEastAsia"/>
              </w:rPr>
              <w:t xml:space="preserve"> </w:t>
            </w:r>
          </w:p>
        </w:tc>
        <w:tc>
          <w:tcPr>
            <w:tcW w:w="608" w:type="dxa"/>
          </w:tcPr>
          <w:p w:rsidR="00731597" w:rsidRPr="009B1D59" w:rsidRDefault="00731597" w:rsidP="00D307B6">
            <w:pPr>
              <w:pStyle w:val="equation"/>
              <w:ind w:left="0" w:firstLine="0"/>
              <w:jc w:val="right"/>
            </w:pPr>
            <w:r w:rsidRPr="009B1D59">
              <w:t>(</w:t>
            </w:r>
            <w:r>
              <w:t>8</w:t>
            </w:r>
            <w:r w:rsidRPr="009B1D59">
              <w:t>)</w:t>
            </w:r>
          </w:p>
        </w:tc>
      </w:tr>
    </w:tbl>
    <w:p w:rsidR="00731597" w:rsidRDefault="00731597" w:rsidP="008B193B">
      <w:pPr>
        <w:ind w:firstLine="0"/>
        <w:rPr>
          <w:rFonts w:eastAsiaTheme="minorEastAsia"/>
        </w:rPr>
      </w:pPr>
      <w:r>
        <w:rPr>
          <w:rFonts w:eastAsiaTheme="minorEastAsia"/>
        </w:rPr>
        <w:t xml:space="preserve">trong đó, </w:t>
      </w:r>
      <w:r w:rsidRPr="0064067A">
        <w:rPr>
          <w:rFonts w:eastAsiaTheme="minorEastAsia"/>
          <w:i/>
        </w:rPr>
        <w:t>f</w:t>
      </w:r>
      <w:r>
        <w:rPr>
          <w:rFonts w:eastAsiaTheme="minorEastAsia"/>
          <w:i/>
        </w:rPr>
        <w:t xml:space="preserve"> </w:t>
      </w:r>
      <w:r>
        <w:rPr>
          <w:rFonts w:eastAsiaTheme="minorEastAsia"/>
        </w:rPr>
        <w:t xml:space="preserve"> là hàm quyết định của </w:t>
      </w:r>
      <w:r w:rsidRPr="0064067A">
        <w:rPr>
          <w:rFonts w:eastAsiaTheme="minorEastAsia"/>
          <w:i/>
        </w:rPr>
        <w:t>x</w:t>
      </w:r>
      <w:r>
        <w:rPr>
          <w:rFonts w:eastAsiaTheme="minorEastAsia"/>
        </w:rPr>
        <w:t>, A và B được xấp xỉ bằng cách cực tiểu hóa hàm log-likelihood âm.</w:t>
      </w:r>
    </w:p>
    <w:p w:rsidR="00731597" w:rsidRDefault="00731597" w:rsidP="00E034C5">
      <w:pPr>
        <w:rPr>
          <w:rFonts w:eastAsiaTheme="minorEastAsia"/>
        </w:rPr>
      </w:pPr>
      <w:r>
        <w:rPr>
          <w:rFonts w:eastAsiaTheme="minorEastAsia"/>
        </w:rPr>
        <w:t xml:space="preserve">Sau khi có tất cả giá trị </w:t>
      </w:r>
      <w:r w:rsidRPr="00B65C2F">
        <w:rPr>
          <w:rFonts w:eastAsiaTheme="minorEastAsia"/>
          <w:i/>
        </w:rPr>
        <w:t>r</w:t>
      </w:r>
      <w:r w:rsidRPr="00B65C2F">
        <w:rPr>
          <w:rFonts w:eastAsiaTheme="minorEastAsia"/>
          <w:i/>
          <w:vertAlign w:val="subscript"/>
        </w:rPr>
        <w:t>ij</w:t>
      </w:r>
      <w:r>
        <w:rPr>
          <w:rFonts w:eastAsiaTheme="minorEastAsia"/>
        </w:rPr>
        <w:t xml:space="preserve">, ta tính các giá trị </w:t>
      </w:r>
      <w:r w:rsidRPr="00D1354A">
        <w:rPr>
          <w:rFonts w:eastAsiaTheme="minorEastAsia"/>
          <w:i/>
        </w:rPr>
        <w:t>p</w:t>
      </w:r>
      <w:r w:rsidRPr="00D1354A">
        <w:rPr>
          <w:rFonts w:eastAsiaTheme="minorEastAsia"/>
          <w:i/>
          <w:vertAlign w:val="subscript"/>
        </w:rPr>
        <w:t>i</w:t>
      </w:r>
      <w:r>
        <w:rPr>
          <w:rFonts w:eastAsiaTheme="minorEastAsia"/>
        </w:rPr>
        <w:t xml:space="preserve"> trong (6) thông qua việc giải quyết bài toán tối ưu có ràng buộc:</w:t>
      </w:r>
    </w:p>
    <w:tbl>
      <w:tblPr>
        <w:tblW w:w="7057" w:type="dxa"/>
        <w:tblLayout w:type="fixed"/>
        <w:tblCellMar>
          <w:left w:w="70" w:type="dxa"/>
          <w:right w:w="70" w:type="dxa"/>
        </w:tblCellMar>
        <w:tblLook w:val="0000"/>
      </w:tblPr>
      <w:tblGrid>
        <w:gridCol w:w="6449"/>
        <w:gridCol w:w="608"/>
      </w:tblGrid>
      <w:tr w:rsidR="00E034C5" w:rsidRPr="009B1D59" w:rsidTr="00D307B6">
        <w:tc>
          <w:tcPr>
            <w:tcW w:w="6449" w:type="dxa"/>
          </w:tcPr>
          <w:p w:rsidR="00E034C5" w:rsidRPr="00731597" w:rsidRDefault="00F46621" w:rsidP="00D307B6">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034C5">
              <w:rPr>
                <w:rFonts w:eastAsiaTheme="minorEastAsia"/>
              </w:rPr>
              <w:t xml:space="preserve"> </w:t>
            </w:r>
          </w:p>
        </w:tc>
        <w:tc>
          <w:tcPr>
            <w:tcW w:w="608" w:type="dxa"/>
          </w:tcPr>
          <w:p w:rsidR="00E034C5" w:rsidRPr="009B1D59" w:rsidRDefault="00E034C5" w:rsidP="00D307B6">
            <w:pPr>
              <w:pStyle w:val="equation"/>
              <w:ind w:left="0" w:firstLine="0"/>
              <w:jc w:val="right"/>
            </w:pPr>
            <w:r w:rsidRPr="009B1D59">
              <w:t>(</w:t>
            </w:r>
            <w:r>
              <w:t>9</w:t>
            </w:r>
            <w:r w:rsidRPr="009B1D59">
              <w:t>)</w:t>
            </w:r>
          </w:p>
        </w:tc>
      </w:tr>
    </w:tbl>
    <w:p w:rsidR="00731597" w:rsidRDefault="00731597" w:rsidP="00E034C5">
      <w:pPr>
        <w:rPr>
          <w:rFonts w:eastAsiaTheme="minorEastAsia"/>
        </w:rPr>
      </w:pPr>
      <w:r>
        <w:rPr>
          <w:rFonts w:eastAsiaTheme="minorEastAsia"/>
        </w:rPr>
        <w:t xml:space="preserve">với ràng buộc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Pr>
          <w:rFonts w:eastAsiaTheme="minorEastAsia"/>
        </w:rPr>
        <w:t xml:space="preserve">  </w:t>
      </w:r>
      <w:r>
        <w:rPr>
          <w:rFonts w:eastAsiaTheme="minorEastAsia"/>
        </w:rPr>
        <w:tab/>
      </w:r>
      <w:r>
        <w:rPr>
          <w:rFonts w:eastAsiaTheme="minorEastAsia"/>
        </w:rPr>
        <w:tab/>
      </w:r>
      <w:r>
        <w:rPr>
          <w:rFonts w:eastAsiaTheme="minorEastAsia"/>
        </w:rPr>
        <w:tab/>
      </w:r>
    </w:p>
    <w:p w:rsidR="00731597" w:rsidRDefault="00731597" w:rsidP="00E034C5">
      <w:pPr>
        <w:rPr>
          <w:rFonts w:eastAsiaTheme="minorEastAsia"/>
        </w:rPr>
      </w:pPr>
      <w:r>
        <w:rPr>
          <w:rFonts w:eastAsiaTheme="minorEastAsia"/>
        </w:rPr>
        <w:t>Ta có thể viết lại (9) theo dạng:</w:t>
      </w:r>
    </w:p>
    <w:tbl>
      <w:tblPr>
        <w:tblW w:w="7057" w:type="dxa"/>
        <w:tblLayout w:type="fixed"/>
        <w:tblCellMar>
          <w:left w:w="70" w:type="dxa"/>
          <w:right w:w="70" w:type="dxa"/>
        </w:tblCellMar>
        <w:tblLook w:val="0000"/>
      </w:tblPr>
      <w:tblGrid>
        <w:gridCol w:w="6449"/>
        <w:gridCol w:w="608"/>
      </w:tblGrid>
      <w:tr w:rsidR="00E034C5" w:rsidRPr="009B1D59" w:rsidTr="00D307B6">
        <w:tc>
          <w:tcPr>
            <w:tcW w:w="6449" w:type="dxa"/>
          </w:tcPr>
          <w:p w:rsidR="00E034C5" w:rsidRPr="00731597" w:rsidRDefault="00F46621" w:rsidP="00E034C5">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r>
                <w:rPr>
                  <w:rFonts w:ascii="Cambria Math" w:eastAsiaTheme="minorEastAsia" w:hAnsi="Cambria Math"/>
                </w:rPr>
                <m:t xml:space="preserve"> ,</m:t>
              </m:r>
            </m:oMath>
            <w:r w:rsidR="00E034C5">
              <w:rPr>
                <w:rFonts w:eastAsiaTheme="minorEastAsia"/>
              </w:rPr>
              <w:t xml:space="preserve">  </w:t>
            </w:r>
          </w:p>
        </w:tc>
        <w:tc>
          <w:tcPr>
            <w:tcW w:w="608" w:type="dxa"/>
          </w:tcPr>
          <w:p w:rsidR="00E034C5" w:rsidRPr="009B1D59" w:rsidRDefault="00E034C5" w:rsidP="00D307B6">
            <w:pPr>
              <w:pStyle w:val="equation"/>
              <w:ind w:left="0" w:firstLine="0"/>
              <w:jc w:val="right"/>
            </w:pPr>
            <w:r w:rsidRPr="009B1D59">
              <w:t>(</w:t>
            </w:r>
            <w:r>
              <w:t>10</w:t>
            </w:r>
            <w:r w:rsidRPr="009B1D59">
              <w:t>)</w:t>
            </w:r>
          </w:p>
        </w:tc>
      </w:tr>
    </w:tbl>
    <w:p w:rsidR="00E034C5" w:rsidRPr="00E034C5" w:rsidRDefault="00731597" w:rsidP="00E034C5">
      <w:pPr>
        <w:pStyle w:val="equation"/>
        <w:rPr>
          <w:rFonts w:eastAsiaTheme="minorEastAsia"/>
        </w:rPr>
      </w:pPr>
      <w:r>
        <w:rPr>
          <w:rFonts w:eastAsiaTheme="minorEastAsia"/>
        </w:rPr>
        <w:t xml:space="preserve">với </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ij</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nary>
                  <m:naryPr>
                    <m:chr m:val="∑"/>
                    <m:limLoc m:val="undOvr"/>
                    <m:supHide m:val="on"/>
                    <m:ctrlPr>
                      <w:rPr>
                        <w:rFonts w:ascii="Cambria Math" w:eastAsiaTheme="minorEastAsia" w:hAnsi="Cambria Math"/>
                      </w:rPr>
                    </m:ctrlPr>
                  </m:naryPr>
                  <m:sub>
                    <m:r>
                      <w:rPr>
                        <w:rFonts w:ascii="Cambria Math" w:eastAsiaTheme="minorEastAsia" w:hAnsi="Cambria Math"/>
                      </w:rPr>
                      <m:t>s</m:t>
                    </m:r>
                    <m:r>
                      <m:rPr>
                        <m:sty m:val="p"/>
                      </m:rPr>
                      <w:rPr>
                        <w:rFonts w:ascii="Cambria Math" w:eastAsiaTheme="minorEastAsia" w:hAnsi="Cambria Math"/>
                      </w:rPr>
                      <m:t xml:space="preserve">: </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si</m:t>
                            </m:r>
                          </m:sub>
                        </m:sSub>
                      </m:e>
                      <m:sup>
                        <m:r>
                          <m:rPr>
                            <m:sty m:val="p"/>
                          </m:rPr>
                          <w:rPr>
                            <w:rFonts w:ascii="Cambria Math" w:eastAsiaTheme="minorEastAsia" w:hAnsi="Cambria Math"/>
                          </w:rPr>
                          <m:t>2</m:t>
                        </m:r>
                      </m:sup>
                    </m:sSup>
                  </m:e>
                </m:nary>
                <m:r>
                  <m:rPr>
                    <m:nor/>
                  </m:rPr>
                  <w:rPr>
                    <w:rFonts w:eastAsiaTheme="minorEastAsia"/>
                  </w:rPr>
                  <m:t>nếu</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e>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r>
                      <m:rPr>
                        <m:sty m:val="p"/>
                      </m:rPr>
                      <w:rPr>
                        <w:rFonts w:ascii="Cambria Math" w:eastAsiaTheme="minorEastAsia" w:hAnsi="Cambria Math"/>
                      </w:rPr>
                      <m:t xml:space="preserve"> </m:t>
                    </m:r>
                  </m:sub>
                </m:sSub>
                <m:r>
                  <m:rPr>
                    <m:nor/>
                  </m:rPr>
                  <w:rPr>
                    <w:rFonts w:eastAsiaTheme="minorEastAsia"/>
                  </w:rPr>
                  <m:t xml:space="preserve"> nếu</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e>
            </m:eqArr>
          </m:e>
        </m:d>
      </m:oMath>
      <w:r>
        <w:rPr>
          <w:rFonts w:eastAsiaTheme="minorEastAsia"/>
        </w:rPr>
        <w:t xml:space="preserve">  </w:t>
      </w:r>
    </w:p>
    <w:p w:rsidR="00731597" w:rsidRDefault="00731597" w:rsidP="00E034C5">
      <w:pPr>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là không cần thiết. Từ việc bỏ đi ràng buộc trên, suy ra điều kiện tối ưu tồn tại một vô hướng </w:t>
      </w:r>
      <w:r w:rsidRPr="008E04CB">
        <w:rPr>
          <w:rFonts w:eastAsiaTheme="minorEastAsia"/>
          <w:i/>
        </w:rPr>
        <w:t>b</w:t>
      </w:r>
      <w:r>
        <w:rPr>
          <w:rFonts w:eastAsiaTheme="minorEastAsia"/>
        </w:rPr>
        <w:t xml:space="preserve"> (nhân tử Lagrange cho ràng buộc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rPr>
        <w:t xml:space="preserve"> ) như sau:</w:t>
      </w:r>
    </w:p>
    <w:tbl>
      <w:tblPr>
        <w:tblW w:w="7057" w:type="dxa"/>
        <w:tblLayout w:type="fixed"/>
        <w:tblCellMar>
          <w:left w:w="70" w:type="dxa"/>
          <w:right w:w="70" w:type="dxa"/>
        </w:tblCellMar>
        <w:tblLook w:val="0000"/>
      </w:tblPr>
      <w:tblGrid>
        <w:gridCol w:w="6449"/>
        <w:gridCol w:w="608"/>
      </w:tblGrid>
      <w:tr w:rsidR="00E034C5" w:rsidRPr="009B1D59" w:rsidTr="00D307B6">
        <w:tc>
          <w:tcPr>
            <w:tcW w:w="6449" w:type="dxa"/>
          </w:tcPr>
          <w:p w:rsidR="00E034C5" w:rsidRPr="00731597" w:rsidRDefault="00F46621" w:rsidP="00D307B6">
            <w:pPr>
              <w:pStyle w:val="equation"/>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m:rPr>
                            <m:sty m:val="bi"/>
                          </m:rPr>
                          <w:rPr>
                            <w:rFonts w:ascii="Cambria Math" w:eastAsiaTheme="minorEastAsia" w:hAnsi="Cambria Math"/>
                          </w:rPr>
                          <m:t>e</m:t>
                        </m:r>
                      </m:e>
                    </m:mr>
                    <m:mr>
                      <m:e>
                        <m:sSup>
                          <m:sSupPr>
                            <m:ctrlPr>
                              <w:rPr>
                                <w:rFonts w:ascii="Cambria Math" w:eastAsiaTheme="minorEastAsia" w:hAnsi="Cambria Math"/>
                              </w:rPr>
                            </m:ctrlPr>
                          </m:sSupPr>
                          <m:e>
                            <m:r>
                              <m:rPr>
                                <m:sty m:val="bi"/>
                              </m:rP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i"/>
                          </m:rP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 xml:space="preserve"> .</m:t>
              </m:r>
            </m:oMath>
            <w:r w:rsidR="00E034C5">
              <w:rPr>
                <w:rFonts w:eastAsiaTheme="minorEastAsia"/>
              </w:rPr>
              <w:t xml:space="preserve"> </w:t>
            </w:r>
          </w:p>
        </w:tc>
        <w:tc>
          <w:tcPr>
            <w:tcW w:w="608" w:type="dxa"/>
          </w:tcPr>
          <w:p w:rsidR="00E034C5" w:rsidRPr="009B1D59" w:rsidRDefault="00E034C5" w:rsidP="00D307B6">
            <w:pPr>
              <w:pStyle w:val="equation"/>
              <w:ind w:left="0" w:firstLine="0"/>
              <w:jc w:val="right"/>
            </w:pPr>
            <w:r w:rsidRPr="009B1D59">
              <w:t>(</w:t>
            </w:r>
            <w:r>
              <w:t>11</w:t>
            </w:r>
            <w:r w:rsidRPr="009B1D59">
              <w:t>)</w:t>
            </w:r>
          </w:p>
        </w:tc>
      </w:tr>
    </w:tbl>
    <w:p w:rsidR="00731597" w:rsidRDefault="00731597" w:rsidP="00E034C5">
      <w:pPr>
        <w:rPr>
          <w:rFonts w:eastAsiaTheme="minorEastAsia"/>
        </w:rPr>
      </w:pPr>
      <w:r>
        <w:rPr>
          <w:rFonts w:eastAsiaTheme="minorEastAsia"/>
        </w:rPr>
        <w:t xml:space="preserve">Với </w:t>
      </w:r>
      <w:r w:rsidRPr="008E04CB">
        <w:rPr>
          <w:rFonts w:eastAsiaTheme="minorEastAsia"/>
          <w:i/>
        </w:rPr>
        <w:t>e</w:t>
      </w:r>
      <w:r>
        <w:rPr>
          <w:rFonts w:eastAsiaTheme="minorEastAsia"/>
        </w:rPr>
        <w:t xml:space="preserve"> là véc tơ m×1 có các phần tử lấy giá trị một, </w:t>
      </w:r>
      <w:r w:rsidRPr="008E04CB">
        <w:rPr>
          <w:rFonts w:eastAsiaTheme="minorEastAsia"/>
          <w:i/>
        </w:rPr>
        <w:t>0</w:t>
      </w:r>
      <w:r>
        <w:rPr>
          <w:rFonts w:eastAsiaTheme="minorEastAsia"/>
        </w:rPr>
        <w:t xml:space="preserve"> là véc tơ m×1 với các phần tử có giá trị không. Thay vì giải hệ tuyến tính (12), ta đưa về phương pháp lặp đơn giản. Vì</w:t>
      </w:r>
    </w:p>
    <w:tbl>
      <w:tblPr>
        <w:tblW w:w="7057" w:type="dxa"/>
        <w:tblLayout w:type="fixed"/>
        <w:tblCellMar>
          <w:left w:w="70" w:type="dxa"/>
          <w:right w:w="70" w:type="dxa"/>
        </w:tblCellMar>
        <w:tblLook w:val="0000"/>
      </w:tblPr>
      <w:tblGrid>
        <w:gridCol w:w="6449"/>
        <w:gridCol w:w="608"/>
      </w:tblGrid>
      <w:tr w:rsidR="00E034C5" w:rsidRPr="009B1D59" w:rsidTr="00D307B6">
        <w:tc>
          <w:tcPr>
            <w:tcW w:w="6449" w:type="dxa"/>
          </w:tcPr>
          <w:p w:rsidR="00E034C5" w:rsidRPr="00731597" w:rsidRDefault="00E034C5" w:rsidP="00D307B6">
            <w:pPr>
              <w:pStyle w:val="equation"/>
              <w:rPr>
                <w:rFonts w:eastAsiaTheme="minorEastAsia"/>
              </w:rPr>
            </w:pPr>
            <m:oMathPara>
              <m:oMath>
                <m:r>
                  <m:rPr>
                    <m:sty m:val="p"/>
                  </m:rPr>
                  <w:rPr>
                    <w:rFonts w:ascii="Cambria Math" w:eastAsiaTheme="minorEastAsia" w:hAnsi="Cambria Math"/>
                  </w:rPr>
                  <w:lastRenderedPageBreak/>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m:t>
                    </m:r>
                    <m:r>
                      <m:rPr>
                        <m:sty m:val="bi"/>
                      </m:rPr>
                      <w:rPr>
                        <w:rFonts w:ascii="Cambria Math" w:eastAsiaTheme="minorEastAsia" w:hAnsi="Cambria Math"/>
                      </w:rPr>
                      <m:t>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m:rPr>
                    <m:sty m:val="bi"/>
                  </m:rP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 xml:space="preserve">b </m:t>
                </m:r>
                <m:r>
                  <m:rPr>
                    <m:sty m:val="p"/>
                  </m:rPr>
                  <w:rPr>
                    <w:rFonts w:ascii="Cambria Math" w:eastAsiaTheme="minorEastAsia" w:hAnsi="Cambria Math"/>
                  </w:rPr>
                  <m:t>,</m:t>
                </m:r>
              </m:oMath>
            </m:oMathPara>
          </w:p>
        </w:tc>
        <w:tc>
          <w:tcPr>
            <w:tcW w:w="608" w:type="dxa"/>
          </w:tcPr>
          <w:p w:rsidR="00E034C5" w:rsidRPr="009B1D59" w:rsidRDefault="00E034C5" w:rsidP="00D307B6">
            <w:pPr>
              <w:pStyle w:val="equation"/>
              <w:ind w:left="0" w:firstLine="0"/>
              <w:jc w:val="right"/>
            </w:pPr>
            <w:r w:rsidRPr="009B1D59">
              <w:t>(</w:t>
            </w:r>
            <w:r>
              <w:t>12</w:t>
            </w:r>
            <w:r w:rsidRPr="009B1D59">
              <w:t>)</w:t>
            </w:r>
          </w:p>
        </w:tc>
      </w:tr>
    </w:tbl>
    <w:p w:rsidR="00731597" w:rsidRDefault="00731597" w:rsidP="00E034C5">
      <w:pPr>
        <w:rPr>
          <w:rFonts w:eastAsiaTheme="minorEastAsia"/>
        </w:rPr>
      </w:pPr>
      <w:r>
        <w:rPr>
          <w:rFonts w:eastAsiaTheme="minorEastAsia"/>
        </w:rPr>
        <w:t xml:space="preserve">cho nên </w:t>
      </w:r>
      <w:r w:rsidRPr="00B65C2F">
        <w:rPr>
          <w:rFonts w:eastAsiaTheme="minorEastAsia"/>
          <w:b/>
          <w:i/>
        </w:rPr>
        <w:t>p</w:t>
      </w:r>
      <w:r>
        <w:rPr>
          <w:rFonts w:eastAsiaTheme="minorEastAsia"/>
        </w:rPr>
        <w:t xml:space="preserve"> tối ưu thỏa mãn</w:t>
      </w:r>
    </w:p>
    <w:tbl>
      <w:tblPr>
        <w:tblW w:w="7057" w:type="dxa"/>
        <w:tblLayout w:type="fixed"/>
        <w:tblCellMar>
          <w:left w:w="70" w:type="dxa"/>
          <w:right w:w="70" w:type="dxa"/>
        </w:tblCellMar>
        <w:tblLook w:val="0000"/>
      </w:tblPr>
      <w:tblGrid>
        <w:gridCol w:w="6449"/>
        <w:gridCol w:w="608"/>
      </w:tblGrid>
      <w:tr w:rsidR="00E034C5" w:rsidRPr="009B1D59" w:rsidTr="00D307B6">
        <w:tc>
          <w:tcPr>
            <w:tcW w:w="6449" w:type="dxa"/>
          </w:tcPr>
          <w:p w:rsidR="00E034C5" w:rsidRPr="00731597" w:rsidRDefault="00F46621" w:rsidP="00D307B6">
            <w:pPr>
              <w:pStyle w:val="equation"/>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=0, ∀</m:t>
              </m:r>
              <m:r>
                <w:rPr>
                  <w:rFonts w:ascii="Cambria Math" w:eastAsiaTheme="minorEastAsia" w:hAnsi="Cambria Math"/>
                </w:rPr>
                <m:t xml:space="preserve">t </m:t>
              </m:r>
              <m:r>
                <m:rPr>
                  <m:sty m:val="p"/>
                </m:rPr>
                <w:rPr>
                  <w:rFonts w:ascii="Cambria Math" w:eastAsiaTheme="minorEastAsia" w:hAnsi="Cambria Math"/>
                </w:rPr>
                <m:t>.</m:t>
              </m:r>
            </m:oMath>
            <w:r w:rsidR="00E034C5">
              <w:rPr>
                <w:rFonts w:eastAsiaTheme="minorEastAsia"/>
              </w:rPr>
              <w:t xml:space="preserve"> </w:t>
            </w:r>
          </w:p>
        </w:tc>
        <w:tc>
          <w:tcPr>
            <w:tcW w:w="608" w:type="dxa"/>
          </w:tcPr>
          <w:p w:rsidR="00E034C5" w:rsidRPr="009B1D59" w:rsidRDefault="00E034C5" w:rsidP="00D307B6">
            <w:pPr>
              <w:pStyle w:val="equation"/>
              <w:ind w:left="0" w:firstLine="0"/>
              <w:jc w:val="right"/>
            </w:pPr>
            <w:r w:rsidRPr="009B1D59">
              <w:t>(</w:t>
            </w:r>
            <w:r>
              <w:t>13</w:t>
            </w:r>
            <w:r w:rsidRPr="009B1D59">
              <w:t>)</w:t>
            </w:r>
          </w:p>
        </w:tc>
      </w:tr>
    </w:tbl>
    <w:p w:rsidR="00731597" w:rsidRDefault="00731597" w:rsidP="00E034C5">
      <w:pPr>
        <w:rPr>
          <w:rFonts w:eastAsiaTheme="minorEastAsia"/>
        </w:rPr>
      </w:pPr>
      <w:r>
        <w:rPr>
          <w:rFonts w:eastAsiaTheme="minorEastAsia"/>
        </w:rPr>
        <w:t xml:space="preserve">Thuật toán giải quyết (13) được mô tả như sau </w:t>
      </w:r>
      <w:r w:rsidR="004D7DA1">
        <w:rPr>
          <w:rFonts w:eastAsiaTheme="minorEastAsia"/>
        </w:rPr>
        <w:t>[</w:t>
      </w:r>
      <w:fldSimple w:instr=" REF _Ref288225453 \h  \* MERGEFORMAT ">
        <w:r w:rsidR="000C2BEF">
          <w:t>27</w:t>
        </w:r>
      </w:fldSimple>
      <w:r>
        <w:t>]</w:t>
      </w:r>
      <w:r>
        <w:rPr>
          <w:rFonts w:eastAsiaTheme="minorEastAsia"/>
        </w:rPr>
        <w:t>:</w:t>
      </w:r>
    </w:p>
    <w:p w:rsidR="00731597" w:rsidRDefault="00CD3DFC" w:rsidP="00E034C5">
      <w:pPr>
        <w:rPr>
          <w:rFonts w:eastAsiaTheme="minorEastAsia"/>
        </w:rPr>
      </w:pPr>
      <w:r>
        <w:rPr>
          <w:rFonts w:eastAsiaTheme="minorEastAsia"/>
        </w:rPr>
        <w:t xml:space="preserve"> </w:t>
      </w:r>
      <w:r w:rsidR="00731597">
        <w:rPr>
          <w:rFonts w:eastAsiaTheme="minorEastAsia"/>
        </w:rPr>
        <w:t xml:space="preserve">Bước 1. Khởi tạo </w:t>
      </w:r>
      <w:r w:rsidR="00731597" w:rsidRPr="008E04CB">
        <w:rPr>
          <w:rFonts w:eastAsiaTheme="minorEastAsia"/>
          <w:i/>
        </w:rPr>
        <w:t>p</w:t>
      </w:r>
      <w:r w:rsidR="00731597">
        <w:rPr>
          <w:rFonts w:eastAsiaTheme="minorEastAsia"/>
        </w:rPr>
        <w:t xml:space="preserve">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731597">
        <w:rPr>
          <w:rFonts w:eastAsiaTheme="minorEastAsia"/>
        </w:rPr>
        <w:t xml:space="preserve"> .</w:t>
      </w:r>
      <w:r w:rsidR="00731597">
        <w:rPr>
          <w:rFonts w:eastAsiaTheme="minorEastAsia"/>
        </w:rPr>
        <w:tab/>
      </w:r>
    </w:p>
    <w:p w:rsidR="00731597" w:rsidRDefault="00CD3DFC" w:rsidP="00E034C5">
      <w:pPr>
        <w:rPr>
          <w:rFonts w:eastAsiaTheme="minorEastAsia"/>
        </w:rPr>
      </w:pPr>
      <w:r>
        <w:rPr>
          <w:rFonts w:eastAsiaTheme="minorEastAsia"/>
        </w:rPr>
        <w:t xml:space="preserve"> </w:t>
      </w:r>
      <w:r w:rsidR="00731597">
        <w:rPr>
          <w:rFonts w:eastAsiaTheme="minorEastAsia"/>
        </w:rPr>
        <w:t>Bước 2. Lặp (t = 1, …, m, 1, …)</w:t>
      </w:r>
    </w:p>
    <w:tbl>
      <w:tblPr>
        <w:tblW w:w="7057" w:type="dxa"/>
        <w:tblLayout w:type="fixed"/>
        <w:tblCellMar>
          <w:left w:w="70" w:type="dxa"/>
          <w:right w:w="70" w:type="dxa"/>
        </w:tblCellMar>
        <w:tblLook w:val="0000"/>
      </w:tblPr>
      <w:tblGrid>
        <w:gridCol w:w="6449"/>
        <w:gridCol w:w="608"/>
      </w:tblGrid>
      <w:tr w:rsidR="00E034C5" w:rsidRPr="009B1D59" w:rsidTr="00D307B6">
        <w:tc>
          <w:tcPr>
            <w:tcW w:w="6449" w:type="dxa"/>
          </w:tcPr>
          <w:p w:rsidR="00E034C5" w:rsidRPr="00731597" w:rsidRDefault="00F46621" w:rsidP="00D307B6">
            <w:pPr>
              <w:pStyle w:val="equation"/>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d>
            </m:oMath>
            <w:r w:rsidR="00E034C5">
              <w:rPr>
                <w:rFonts w:eastAsiaTheme="minorEastAsia"/>
              </w:rPr>
              <w:t xml:space="preserve"> .</w:t>
            </w:r>
          </w:p>
        </w:tc>
        <w:tc>
          <w:tcPr>
            <w:tcW w:w="608" w:type="dxa"/>
          </w:tcPr>
          <w:p w:rsidR="00E034C5" w:rsidRPr="009B1D59" w:rsidRDefault="00E034C5" w:rsidP="00D307B6">
            <w:pPr>
              <w:pStyle w:val="equation"/>
              <w:ind w:left="0" w:firstLine="0"/>
              <w:jc w:val="right"/>
            </w:pPr>
            <w:r w:rsidRPr="009B1D59">
              <w:t>(</w:t>
            </w:r>
            <w:r>
              <w:t>14</w:t>
            </w:r>
            <w:r w:rsidRPr="009B1D59">
              <w:t>)</w:t>
            </w:r>
          </w:p>
        </w:tc>
      </w:tr>
    </w:tbl>
    <w:p w:rsidR="00731597" w:rsidRDefault="00E034C5" w:rsidP="00E034C5">
      <w:pPr>
        <w:rPr>
          <w:rFonts w:eastAsiaTheme="minorEastAsia"/>
        </w:rPr>
      </w:pPr>
      <w:r>
        <w:rPr>
          <w:rFonts w:eastAsiaTheme="minorEastAsia"/>
        </w:rPr>
        <w:tab/>
      </w:r>
      <w:r>
        <w:rPr>
          <w:rFonts w:eastAsiaTheme="minorEastAsia"/>
        </w:rPr>
        <w:tab/>
        <w:t xml:space="preserve">           </w:t>
      </w:r>
      <w:r w:rsidR="00731597">
        <w:rPr>
          <w:rFonts w:eastAsiaTheme="minorEastAsia"/>
        </w:rPr>
        <w:t xml:space="preserve">Chuẩn hóa </w:t>
      </w:r>
      <w:r w:rsidR="00731597" w:rsidRPr="002F578E">
        <w:rPr>
          <w:rFonts w:eastAsiaTheme="minorEastAsia"/>
          <w:b/>
          <w:i/>
        </w:rPr>
        <w:t>p</w:t>
      </w:r>
    </w:p>
    <w:p w:rsidR="00731597" w:rsidRDefault="00FF39C5" w:rsidP="00FF39C5">
      <w:pPr>
        <w:rPr>
          <w:rFonts w:eastAsiaTheme="minorEastAsia"/>
        </w:rPr>
      </w:pPr>
      <w:r>
        <w:rPr>
          <w:rFonts w:eastAsiaTheme="minorEastAsia"/>
        </w:rPr>
        <w:t xml:space="preserve">  </w:t>
      </w:r>
      <w:r w:rsidR="00731597">
        <w:rPr>
          <w:rFonts w:eastAsiaTheme="minorEastAsia"/>
        </w:rPr>
        <w:t>Cho đến khi (11) thỏa.</w:t>
      </w:r>
    </w:p>
    <w:p w:rsidR="00E0584E" w:rsidRDefault="00517650" w:rsidP="009D539C">
      <w:pPr>
        <w:pStyle w:val="heading10"/>
      </w:pPr>
      <w:r>
        <w:t>Phương Pháp K-SVMeans</w:t>
      </w:r>
    </w:p>
    <w:p w:rsidR="00E0584E" w:rsidRPr="00976FBF" w:rsidRDefault="00E0584E" w:rsidP="00E0584E">
      <w:r>
        <w:t>Phương pháp K-SVMeans đề xuất dựa trên việc kết hợp thuật toán gom cụm K-Means và bộ phân lớp SVM với ước lượng xác suất lớp. Để đảm bảo hiệu suất của bộ phân lớp SVM, dữ liệu đầu vào được xây dựng ở dạng nhiều chiều và được tiền xử lý phù hợp.</w:t>
      </w:r>
    </w:p>
    <w:p w:rsidR="00E0584E" w:rsidRPr="005318E7" w:rsidRDefault="00E0584E" w:rsidP="009D539C">
      <w:pPr>
        <w:pStyle w:val="heading20"/>
      </w:pPr>
      <w:r w:rsidRPr="005318E7">
        <w:t>Đặc trưng đầu vào</w:t>
      </w:r>
    </w:p>
    <w:p w:rsidR="00E0584E" w:rsidRDefault="00E0584E" w:rsidP="00E0584E">
      <w:r>
        <w:t xml:space="preserve">Đầu vào của mô hình dự đoán xu hướng 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thông dụng bao gồm: trung bình trượt giản đơn (SMA) 25 ngày và 65 ngày, Aroon up, Aroon down, dải biên độ biến động giá (Bollinger bands) với Bollinger upper, middle và lower, trung bình trượt hội tụ và phân kỳ (MACD) và MACD Histogram </w:t>
      </w:r>
      <w:r w:rsidR="004D7DA1">
        <w:t>[</w:t>
      </w:r>
      <w:fldSimple w:instr=" REF _Ref288225347 \h  \* MERGEFORMAT ">
        <w:r w:rsidR="000C2BEF">
          <w:t>8</w:t>
        </w:r>
      </w:fldSimple>
      <w:r>
        <w:t xml:space="preserve">]. Giá đóng cửa cùng những chỉ số kỹ thuật tạo nên véc tơ </w:t>
      </w:r>
      <w:r w:rsidRPr="009D685A">
        <w:t>đầu</w:t>
      </w:r>
      <w:r>
        <w:t xml:space="preserve"> vào với số chiều là 10. Giá trị trong mỗi chiều được chuẩn hóa về [-1, 1].</w:t>
      </w:r>
    </w:p>
    <w:p w:rsidR="00E0584E" w:rsidRPr="005318E7" w:rsidRDefault="00E0584E" w:rsidP="009D539C">
      <w:pPr>
        <w:pStyle w:val="heading20"/>
      </w:pPr>
      <w:r w:rsidRPr="005318E7">
        <w:t>Giá trị nhãn lớp</w:t>
      </w:r>
    </w:p>
    <w:p w:rsidR="00E0584E" w:rsidRDefault="00E0584E" w:rsidP="00E0584E">
      <w:r>
        <w:t xml:space="preserve">Mô hình dự đoán xu hướng sẽ kết xuất ra ba giá trị nhãn lớp ứng với xu hướng tăng, giảm và không có xu hướng. Để quyết định xu hướng của ngày hiện tại, chúng tôi dùng một định nghĩa được mô tả chặt chẽ </w:t>
      </w:r>
      <w:r w:rsidR="004D7DA1">
        <w:t>[</w:t>
      </w:r>
      <w:fldSimple w:instr=" REF _Ref288224909 \h  \* MERGEFORMAT ">
        <w:r w:rsidR="000C2BEF">
          <w:t>18</w:t>
        </w:r>
      </w:fldSimple>
      <w:r>
        <w:t>] như sau:</w:t>
      </w:r>
    </w:p>
    <w:p w:rsidR="00E0584E" w:rsidRDefault="00E0584E" w:rsidP="00E0584E">
      <w:r>
        <w:t>Một cổ phiếu được xác định có xu hướng tăng (giảm) trong ngày hiện tại khi tất cả những điều kiện sau được thỏa mãn:</w:t>
      </w:r>
    </w:p>
    <w:p w:rsidR="00E0584E" w:rsidRDefault="00E0584E" w:rsidP="009D539C">
      <w:pPr>
        <w:pStyle w:val="dashitem"/>
      </w:pPr>
      <w:r>
        <w:t>Giá đóng cửa phải cao hơn (thấp hơn) chỉ số trung bình trượt 25 ngày.</w:t>
      </w:r>
    </w:p>
    <w:p w:rsidR="00E0584E" w:rsidRDefault="00E0584E" w:rsidP="009D539C">
      <w:pPr>
        <w:pStyle w:val="dashitem"/>
      </w:pPr>
      <w:r>
        <w:t>Chỉ số trung bình trượt 25 ngày phải cao hơn (thấp hơn) chỉ số trung bình trượt 65 ngày.</w:t>
      </w:r>
    </w:p>
    <w:p w:rsidR="00E0584E" w:rsidRDefault="00E0584E" w:rsidP="009D539C">
      <w:pPr>
        <w:pStyle w:val="dashitem"/>
      </w:pPr>
      <w:r>
        <w:t>Đường trung bình trượt 25 ngày phải tăng (giảm) ít nhất trong 5 ngày.</w:t>
      </w:r>
    </w:p>
    <w:p w:rsidR="00E0584E" w:rsidRDefault="00E0584E" w:rsidP="009D539C">
      <w:pPr>
        <w:pStyle w:val="dashitem"/>
      </w:pPr>
      <w:r>
        <w:t>Đường trung bình trượt 65 ngày phải tăng (giảm) ít nhất 1 ngày.</w:t>
      </w:r>
    </w:p>
    <w:p w:rsidR="00E0584E" w:rsidRPr="00013B7E" w:rsidRDefault="00E0584E" w:rsidP="00E0584E">
      <w:r>
        <w:lastRenderedPageBreak/>
        <w:t>Nếu không thể thỏa mãn tất cả điều kiện trên để được đánh nhãn lớp có xu hướng tăng (giảm) thì ngày hiện tại được đánh nhãn không có xu hướng. Ở đây, chỉ số trung bình trượt n ngày được tính bằng trung bình cộng giá đóng cửa của n ngày trước, trong đó bao gồm cả ngày hiện tại.</w:t>
      </w:r>
    </w:p>
    <w:p w:rsidR="00E0584E" w:rsidRPr="005318E7" w:rsidRDefault="00E0584E" w:rsidP="009D539C">
      <w:pPr>
        <w:pStyle w:val="heading20"/>
      </w:pPr>
      <w:r w:rsidRPr="005318E7">
        <w:t>Kiến trúc mô hình</w:t>
      </w:r>
    </w:p>
    <w:p w:rsidR="00E0584E" w:rsidRDefault="00E0584E" w:rsidP="00E0584E">
      <w:r>
        <w:t xml:space="preserve">Trong quá trình huấn luyện, phương pháp đề xuất được xây dựng qua hai giai đoạn. Ở giai đoạn đầu, thuật toán K-Means </w:t>
      </w:r>
      <w:r w:rsidR="004D7DA1">
        <w:t>[</w:t>
      </w:r>
      <w:fldSimple w:instr=" REF _Ref288225187 \h  \* MERGEFORMAT ">
        <w:r w:rsidR="000C2BEF">
          <w:t>17</w:t>
        </w:r>
      </w:fldSimple>
      <w:r>
        <w:t>] gom các mẫu dữ liệu huấn luyện có đặc điểm gần giống nhau về từng cụm. Giai đoạn hai là bước xây dựng bộ phân lớp SVM với ước lượng xác suất lớp: Ứng với mỗi cụm sẽ có một bộ phân lớp SVM tương ứng được huấn luyện. Chi tiết các bước thực hiện được mô tả như sau:</w:t>
      </w:r>
    </w:p>
    <w:p w:rsidR="00E0584E" w:rsidRDefault="00E0584E" w:rsidP="00E0584E">
      <w:r>
        <w:t>Bước 1. Từ dữ liệu huấn luyện, tiền xử lý để có được véc tơ đầu vào kèm theo là một nhãn lớp như mô tả trong phần 3.1 và 3.2. Các giá trị đầu vào được chuẩn hóa về [-1, 1].</w:t>
      </w:r>
    </w:p>
    <w:p w:rsidR="00E0584E" w:rsidRDefault="00E0584E" w:rsidP="00E0584E">
      <w:r>
        <w:t xml:space="preserve">Bước 2. Gom các véc tơ đầu vào thành k cụm (k sẽ được khảo sát trong phần 4) bằng K-Means dựa trên khoảng cách Manhattan. Ở đây, không sử dụng nhãn lớp trong khi gom cụm. </w:t>
      </w:r>
    </w:p>
    <w:p w:rsidR="00E0584E" w:rsidRDefault="009D539C" w:rsidP="00E0584E">
      <w:r>
        <w:rPr>
          <w:noProof/>
          <w:lang w:eastAsia="en-US"/>
        </w:rPr>
        <w:drawing>
          <wp:anchor distT="0" distB="0" distL="114300" distR="114300" simplePos="0" relativeHeight="251658240" behindDoc="0" locked="0" layoutInCell="1" allowOverlap="1">
            <wp:simplePos x="0" y="0"/>
            <wp:positionH relativeFrom="column">
              <wp:posOffset>82550</wp:posOffset>
            </wp:positionH>
            <wp:positionV relativeFrom="paragraph">
              <wp:posOffset>496570</wp:posOffset>
            </wp:positionV>
            <wp:extent cx="4162425" cy="1323975"/>
            <wp:effectExtent l="19050" t="0" r="9525"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62425" cy="1323975"/>
                    </a:xfrm>
                    <a:prstGeom prst="rect">
                      <a:avLst/>
                    </a:prstGeom>
                    <a:noFill/>
                    <a:ln w="9525">
                      <a:noFill/>
                      <a:miter lim="800000"/>
                      <a:headEnd/>
                      <a:tailEnd/>
                    </a:ln>
                  </pic:spPr>
                </pic:pic>
              </a:graphicData>
            </a:graphic>
          </wp:anchor>
        </w:drawing>
      </w:r>
      <w:r w:rsidR="00E0584E">
        <w:t>Bước 3. Ứng với k cụm, ta huấn luyện k bộ phân lớp SVM với ước lượng xác suất, với các tham số chuẩn tắc C và tham số hàm nhân γ tối ưu được quyết định trong quá trình đánh giá chéo.</w:t>
      </w:r>
    </w:p>
    <w:p w:rsidR="009D539C" w:rsidRPr="009F6782" w:rsidRDefault="009D539C" w:rsidP="009D539C">
      <w:pPr>
        <w:pStyle w:val="figurecaption"/>
      </w:pPr>
      <w:r w:rsidRPr="009F6782">
        <w:rPr>
          <w:b/>
        </w:rPr>
        <w:t xml:space="preserve">Hình </w:t>
      </w:r>
      <w:r w:rsidR="00F46621" w:rsidRPr="009F6782">
        <w:rPr>
          <w:b/>
        </w:rPr>
        <w:fldChar w:fldCharType="begin"/>
      </w:r>
      <w:r w:rsidRPr="009F6782">
        <w:rPr>
          <w:b/>
        </w:rPr>
        <w:instrText xml:space="preserve"> SEQ Hình \* ARABIC </w:instrText>
      </w:r>
      <w:r w:rsidR="00F46621" w:rsidRPr="009F6782">
        <w:rPr>
          <w:b/>
        </w:rPr>
        <w:fldChar w:fldCharType="separate"/>
      </w:r>
      <w:r w:rsidR="000C2BEF">
        <w:rPr>
          <w:b/>
          <w:noProof/>
        </w:rPr>
        <w:t>1</w:t>
      </w:r>
      <w:r w:rsidR="00F46621" w:rsidRPr="009F6782">
        <w:rPr>
          <w:b/>
        </w:rPr>
        <w:fldChar w:fldCharType="end"/>
      </w:r>
      <w:r w:rsidRPr="009F6782">
        <w:rPr>
          <w:b/>
        </w:rPr>
        <w:t>.</w:t>
      </w:r>
      <w:r w:rsidRPr="009F6782">
        <w:t xml:space="preserve"> </w:t>
      </w:r>
      <w:r>
        <w:t>Phương pháp</w:t>
      </w:r>
      <w:r w:rsidRPr="009F6782">
        <w:t xml:space="preserve"> K-SVMeans với ước lượng xác suất lớp</w:t>
      </w:r>
    </w:p>
    <w:p w:rsidR="009D539C" w:rsidRDefault="009D539C" w:rsidP="009D539C">
      <w:r>
        <w:t>Sau bước 3, ta có được k bộ phân lớp phân lớp SVM ứng với k cụm. Quá trình dự đoán sẽ thực hiện theo các bước sau:</w:t>
      </w:r>
    </w:p>
    <w:p w:rsidR="009D539C" w:rsidRDefault="009D539C" w:rsidP="009D539C">
      <w:r>
        <w:t>Bước 1. Từ dữ liệu cần dự đoán, tiền xử lý để có được véc tơ đầu vào. Các phần tử trong véc tơ này cũng được chuẩn hóa về [-1, 1].</w:t>
      </w:r>
    </w:p>
    <w:p w:rsidR="009D539C" w:rsidRDefault="009D539C" w:rsidP="009D539C">
      <w:r>
        <w:t xml:space="preserve">Bước 2. Tìm cụm có khoảng cách từ trung tâm cụm đến véc tơ đầu vào là gần nhất. Giả sử véc tơ đầu vào thuộc về cụm thứ </w:t>
      </w:r>
      <w:r w:rsidRPr="00B05043">
        <w:rPr>
          <w:i/>
        </w:rPr>
        <w:t>i</w:t>
      </w:r>
      <w:r>
        <w:t>.</w:t>
      </w:r>
    </w:p>
    <w:p w:rsidR="009D539C" w:rsidRDefault="009D539C" w:rsidP="009D539C">
      <w:r>
        <w:t xml:space="preserve">Bước 3. Xác định xu hướng bằng cách đưa vec tơ đầu vào đi qua bộ phân lớp SVM thứ </w:t>
      </w:r>
      <w:r w:rsidRPr="00B05043">
        <w:rPr>
          <w:i/>
        </w:rPr>
        <w:t>i</w:t>
      </w:r>
      <w:r>
        <w:t xml:space="preserve"> đã huấn luyện. Giá trị đầu ra là ba giá trị xác suất mà mẫu đó thuộc về các lớp: tăng, giảm và không có xu hướng. Kết quả phân lớp sẽ được quyết định bằng cách chọn ra xác suất lớn nhất trong ba giá trị trên.</w:t>
      </w:r>
    </w:p>
    <w:p w:rsidR="009D539C" w:rsidRDefault="009D539C" w:rsidP="009D539C">
      <w:r>
        <w:t xml:space="preserve">Trong nghiên cứu này, chúng tôi sử dụng thư viện LIBSVM </w:t>
      </w:r>
      <w:r w:rsidR="004D7DA1">
        <w:t>[</w:t>
      </w:r>
      <w:fldSimple w:instr=" REF _Ref288224945 \h  \* MERGEFORMAT ">
        <w:r w:rsidR="000C2BEF">
          <w:t>5</w:t>
        </w:r>
      </w:fldSimple>
      <w:r>
        <w:t>] khi xây dựng mô hình đề xuất.</w:t>
      </w:r>
    </w:p>
    <w:p w:rsidR="009D539C" w:rsidRDefault="009D539C" w:rsidP="009D539C">
      <w:pPr>
        <w:pStyle w:val="heading20"/>
      </w:pPr>
      <w:r>
        <w:lastRenderedPageBreak/>
        <w:t>Lựa chọn tham số</w:t>
      </w:r>
    </w:p>
    <w:p w:rsidR="009D539C" w:rsidRDefault="009D539C" w:rsidP="009D539C">
      <w:r>
        <w:t xml:space="preserve">Vấn đề quan trọng nhất của bộ phân lớp SVM là việc tìm được các tham số phù hợp. Ở đây, hai tham số cần phải quyết định khi huấn luyện là C và γ. Chúng tôi sử dụng phương pháp thông dụng Grid search và thông qua đánh giá chéo (5-fold cross validation) để tìm các giá trị tối ưu cho hai tham số này. Giá trị của chúng được giới hạn trong khoảng :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t xml:space="preserve">  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t xml:space="preserve"> .</w:t>
      </w:r>
    </w:p>
    <w:p w:rsidR="009D539C" w:rsidRDefault="00D307B6" w:rsidP="009D539C">
      <w:pPr>
        <w:pStyle w:val="heading10"/>
      </w:pPr>
      <w:r>
        <w:t>Kết Quả Thử Nghiệm</w:t>
      </w:r>
    </w:p>
    <w:p w:rsidR="009D539C" w:rsidRPr="005318E7" w:rsidRDefault="009D539C" w:rsidP="009D539C">
      <w:pPr>
        <w:pStyle w:val="heading20"/>
      </w:pPr>
      <w:r w:rsidRPr="005318E7">
        <w:t>Đánh giá mô hình</w:t>
      </w:r>
    </w:p>
    <w:p w:rsidR="009D539C" w:rsidRDefault="009D539C" w:rsidP="009D539C">
      <w:r>
        <w:t>Dựa trên yêu cầu thực tế của bài toán dự đoán xu hướng cổ phiếu, mô hình đòi hỏi không chỉ ở độ chính xác cao mà còn có độ sai lệch về dự đoán chỉ ở một phạm vi cho phép. Ta coi dự đoán là sai khi xu hướng thực tế là tăng nhưng kết quả dự đoán là giảm và ngược lại. Tỷ lệ này càng thấp thì mô hình có độ tin cậy càng cao.</w:t>
      </w:r>
    </w:p>
    <w:p w:rsidR="009D539C" w:rsidRDefault="009D539C" w:rsidP="009D539C">
      <w:r>
        <w:t>Với những yêu cầu đó, bên cạnh độ chính xác phân lớp Acc (Accuracy):</w:t>
      </w:r>
    </w:p>
    <w:tbl>
      <w:tblPr>
        <w:tblW w:w="7057" w:type="dxa"/>
        <w:tblLayout w:type="fixed"/>
        <w:tblCellMar>
          <w:left w:w="70" w:type="dxa"/>
          <w:right w:w="70" w:type="dxa"/>
        </w:tblCellMar>
        <w:tblLook w:val="0000"/>
      </w:tblPr>
      <w:tblGrid>
        <w:gridCol w:w="6449"/>
        <w:gridCol w:w="608"/>
      </w:tblGrid>
      <w:tr w:rsidR="009D539C" w:rsidRPr="009B1D59" w:rsidTr="009D539C">
        <w:trPr>
          <w:trHeight w:val="589"/>
        </w:trPr>
        <w:tc>
          <w:tcPr>
            <w:tcW w:w="6449" w:type="dxa"/>
          </w:tcPr>
          <w:p w:rsidR="009D539C" w:rsidRPr="00731597" w:rsidRDefault="009D539C" w:rsidP="009D539C">
            <w:pPr>
              <w:pStyle w:val="equation"/>
              <w:rPr>
                <w:rFonts w:eastAsiaTheme="minorEastAsia"/>
              </w:rPr>
            </w:pPr>
            <m:oMathPara>
              <m:oMath>
                <m:r>
                  <m:rPr>
                    <m:nor/>
                  </m:rPr>
                  <w:rPr>
                    <w:rFonts w:ascii="Cambria Math"/>
                  </w:rPr>
                  <m:t>Acc</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m:rPr>
                        <m:nor/>
                      </m:rPr>
                      <m:t>Số mẫu được phân lớp đúng</m:t>
                    </m:r>
                  </m:num>
                  <m:den>
                    <m:r>
                      <m:rPr>
                        <m:nor/>
                      </m:rPr>
                      <m:t>Tổng số mẫu</m:t>
                    </m:r>
                  </m:den>
                </m:f>
                <m:r>
                  <w:rPr>
                    <w:rFonts w:ascii="Cambria Math" w:hAnsi="Cambria Math"/>
                  </w:rPr>
                  <m:t xml:space="preserve"> .</m:t>
                </m:r>
              </m:oMath>
            </m:oMathPara>
          </w:p>
        </w:tc>
        <w:tc>
          <w:tcPr>
            <w:tcW w:w="608" w:type="dxa"/>
          </w:tcPr>
          <w:p w:rsidR="009D539C" w:rsidRPr="009B1D59" w:rsidRDefault="009D539C" w:rsidP="00D307B6">
            <w:pPr>
              <w:pStyle w:val="equation"/>
              <w:ind w:left="0" w:firstLine="0"/>
              <w:jc w:val="right"/>
            </w:pPr>
            <w:r w:rsidRPr="009B1D59">
              <w:t>(</w:t>
            </w:r>
            <w:r>
              <w:t>15</w:t>
            </w:r>
            <w:r w:rsidRPr="009B1D59">
              <w:t>)</w:t>
            </w:r>
          </w:p>
        </w:tc>
      </w:tr>
    </w:tbl>
    <w:p w:rsidR="009D539C" w:rsidRDefault="009D539C" w:rsidP="009D539C">
      <w:r>
        <w:t xml:space="preserve"> chúng tôi đề xuất một độ đo để đánh giá tỷ lệ lỗi dự đoán sai, còn gọi là tỷ lệ lỗi về dấu SERate (Sign Error Rate):</w:t>
      </w:r>
    </w:p>
    <w:tbl>
      <w:tblPr>
        <w:tblW w:w="7057" w:type="dxa"/>
        <w:tblLayout w:type="fixed"/>
        <w:tblCellMar>
          <w:left w:w="70" w:type="dxa"/>
          <w:right w:w="70" w:type="dxa"/>
        </w:tblCellMar>
        <w:tblLook w:val="0000"/>
      </w:tblPr>
      <w:tblGrid>
        <w:gridCol w:w="6449"/>
        <w:gridCol w:w="608"/>
      </w:tblGrid>
      <w:tr w:rsidR="009D539C" w:rsidRPr="009B1D59" w:rsidTr="00D307B6">
        <w:trPr>
          <w:trHeight w:val="589"/>
        </w:trPr>
        <w:tc>
          <w:tcPr>
            <w:tcW w:w="6449" w:type="dxa"/>
          </w:tcPr>
          <w:p w:rsidR="009D539C" w:rsidRPr="00731597" w:rsidRDefault="009D539C" w:rsidP="009D539C">
            <w:pPr>
              <w:pStyle w:val="equation"/>
              <w:rPr>
                <w:rFonts w:eastAsiaTheme="minorEastAsia"/>
              </w:rPr>
            </w:pPr>
            <m:oMathPara>
              <m:oMath>
                <m:r>
                  <m:rPr>
                    <m:sty m:val="p"/>
                  </m:rPr>
                  <w:rPr>
                    <w:rFonts w:ascii="Cambria Math" w:hAnsi="Cambria Math"/>
                  </w:rPr>
                  <m:t xml:space="preserve">SERate(%)= </m:t>
                </m:r>
                <m:f>
                  <m:fPr>
                    <m:ctrlPr>
                      <w:rPr>
                        <w:rFonts w:ascii="Cambria Math" w:hAnsi="Cambria Math"/>
                      </w:rPr>
                    </m:ctrlPr>
                  </m:fPr>
                  <m:num>
                    <m:r>
                      <m:rPr>
                        <m:nor/>
                      </m:rPr>
                      <m:t>Số mẫu phân lớp sai về dấu</m:t>
                    </m:r>
                  </m:num>
                  <m:den>
                    <m:r>
                      <m:rPr>
                        <m:nor/>
                      </m:rPr>
                      <m:t>Tổng số mẫu</m:t>
                    </m:r>
                  </m:den>
                </m:f>
                <m:r>
                  <m:rPr>
                    <m:sty m:val="p"/>
                  </m:rPr>
                  <w:rPr>
                    <w:rFonts w:ascii="Cambria Math" w:hAnsi="Cambria Math"/>
                  </w:rPr>
                  <m:t>×100</m:t>
                </m:r>
                <m:r>
                  <w:rPr>
                    <w:rFonts w:ascii="Cambria Math" w:hAnsi="Cambria Math"/>
                  </w:rPr>
                  <m:t xml:space="preserve"> .</m:t>
                </m:r>
              </m:oMath>
            </m:oMathPara>
          </w:p>
        </w:tc>
        <w:tc>
          <w:tcPr>
            <w:tcW w:w="608" w:type="dxa"/>
          </w:tcPr>
          <w:p w:rsidR="009D539C" w:rsidRPr="009B1D59" w:rsidRDefault="009D539C" w:rsidP="009D539C">
            <w:pPr>
              <w:pStyle w:val="equation"/>
              <w:ind w:left="0" w:firstLine="0"/>
              <w:jc w:val="right"/>
            </w:pPr>
            <w:r w:rsidRPr="009B1D59">
              <w:t>(</w:t>
            </w:r>
            <w:r>
              <w:t>16</w:t>
            </w:r>
            <w:r w:rsidRPr="009B1D59">
              <w:t>)</w:t>
            </w:r>
          </w:p>
        </w:tc>
      </w:tr>
    </w:tbl>
    <w:p w:rsidR="009D539C" w:rsidRDefault="009D539C" w:rsidP="009D539C">
      <w:r>
        <w:t xml:space="preserve">trong đó, số mẫu phân lớp sai về dấu là các mẫu có nhãn là tăng (hoặc giảm) bị dự đoán giảm (hoặc tăng). </w:t>
      </w:r>
    </w:p>
    <w:p w:rsidR="00F044E4" w:rsidRPr="005318E7" w:rsidRDefault="00F044E4" w:rsidP="00B725AB">
      <w:pPr>
        <w:pStyle w:val="heading20"/>
      </w:pPr>
      <w:r w:rsidRPr="005318E7">
        <w:t>Dữ liệu</w:t>
      </w:r>
    </w:p>
    <w:p w:rsidR="00F044E4" w:rsidRDefault="00F044E4" w:rsidP="00B725AB">
      <w:r>
        <w:t>Quá trình thử nghiệm được thực hiện trên 6 mã cổ phiếu của thị trường Việt Nam là BT6</w:t>
      </w:r>
      <w:r>
        <w:rPr>
          <w:rStyle w:val="FootnoteReference"/>
        </w:rPr>
        <w:footnoteReference w:id="2"/>
      </w:r>
      <w:r>
        <w:t>, GIL</w:t>
      </w:r>
      <w:r>
        <w:rPr>
          <w:rStyle w:val="FootnoteReference"/>
        </w:rPr>
        <w:footnoteReference w:id="3"/>
      </w:r>
      <w:r>
        <w:t>, GMD</w:t>
      </w:r>
      <w:r>
        <w:rPr>
          <w:rStyle w:val="FootnoteReference"/>
        </w:rPr>
        <w:footnoteReference w:id="4"/>
      </w:r>
      <w:r>
        <w:t>, HAP</w:t>
      </w:r>
      <w:r>
        <w:rPr>
          <w:rStyle w:val="FootnoteReference"/>
        </w:rPr>
        <w:footnoteReference w:id="5"/>
      </w:r>
      <w:r>
        <w:t>, REE</w:t>
      </w:r>
      <w:r>
        <w:rPr>
          <w:rStyle w:val="FootnoteReference"/>
        </w:rPr>
        <w:footnoteReference w:id="6"/>
      </w:r>
      <w:r>
        <w:t xml:space="preserve"> và SAM</w:t>
      </w:r>
      <w:r>
        <w:rPr>
          <w:rStyle w:val="FootnoteReference"/>
        </w:rPr>
        <w:footnoteReference w:id="7"/>
      </w:r>
      <w:r>
        <w:t>. Đây là các cổ phiếu của các công ty lớn thuộc những nhóm ngành nghề khác nhau. Dữ liệu được rút trích thành 3 bộ như mô tả trong bảng 1 để phục vụ các thử nghiệm khác nhau. Mỗi bộ gồm tập huấn luyện và tập thử nghiệm. Trong đó, số mẫu tập kiểm thử của 3 bộ là hoàn toàn giống nhau. Thống kê về nhãn lớp của tập thử nghiệm được mô tả trong bảng 2. Có thể thấy do thị trường chứng khoán Việt Nam còn trong giai đoạn phát triển nên nhãn không xu hướng chiếm một tỷ trọng tương đối lớn.</w:t>
      </w:r>
    </w:p>
    <w:p w:rsidR="00B725AB" w:rsidRPr="005318E7" w:rsidRDefault="00B725AB" w:rsidP="00B725AB">
      <w:pPr>
        <w:pStyle w:val="heading20"/>
      </w:pPr>
      <w:r w:rsidRPr="005318E7">
        <w:lastRenderedPageBreak/>
        <w:t>Phương pháp thử nghiệm</w:t>
      </w:r>
    </w:p>
    <w:p w:rsidR="00B725AB" w:rsidRDefault="00B725AB" w:rsidP="00B725AB">
      <w:pPr>
        <w:pStyle w:val="Text"/>
        <w:spacing w:before="40" w:after="40" w:line="240" w:lineRule="auto"/>
      </w:pPr>
      <w:r>
        <w:t>Chúng tôi tiến hành thử nghiệm trên ba nội dung. Trong thử nghiệm đầu, chúng tôi khảo sát để tìm tham số tối ưu cho phương pháp K-SVMeans. Cụ thể ở đây, ta sẽ khảo sát số cụm k trong K-Means để tìm ra giá trị phù hợp. Tham số k sẽ được khảo sát trên đoạn [2; 5]. Lý do chúng tôi chọn các giá trị này vì những nghiên cứu liên quan đều cho thấy số cụm cho kết quả tốt nhất thường nhỏ hơn bằng 5. Hơn nữa, càng chia nhỏ dữ liệu, ta sẽ không có đủ thông tin cho bước huấn luyện bộ phân lớp SVM. Ở thử nghiệm kế tiếp, chúng tôi sẽ so sánh K-SVMeans với BPNN, SVM và SVM có ước lượng xác suất lớp (SVM-Prob) trên chu kỳ 1 ngày và 5 ngày tiếp theo. Hai thử nghiệm đầu sẽ được thực hiện trên bộ dữ liệu 1. Cuối cùng, chúng tôi sẽ khảo sát số mẫu tối ưu của tập huấn luyện cho phương pháp K-SVMeans dựa vào việc thử nghiệm trên 3 bộ dữ liệu</w:t>
      </w:r>
      <w:r w:rsidRPr="006F42B8">
        <w:t xml:space="preserve"> </w:t>
      </w:r>
      <w:r>
        <w:t>có cùng 200 mẫu thử nghiệm.</w:t>
      </w:r>
    </w:p>
    <w:p w:rsidR="00F044E4" w:rsidRDefault="00F044E4" w:rsidP="00B725AB">
      <w:pPr>
        <w:pStyle w:val="tablecaption"/>
      </w:pPr>
      <w:r w:rsidRPr="009F6782">
        <w:rPr>
          <w:b/>
        </w:rPr>
        <w:t>Bảng 1.</w:t>
      </w:r>
      <w:r>
        <w:rPr>
          <w:b/>
        </w:rPr>
        <w:t xml:space="preserve"> </w:t>
      </w:r>
      <w:r w:rsidRPr="00B42784">
        <w:t>Mô tả</w:t>
      </w:r>
      <w:r>
        <w:t xml:space="preserve"> các bộ dữ liệu cho quá trình kiểm thử</w:t>
      </w:r>
    </w:p>
    <w:tbl>
      <w:tblPr>
        <w:tblStyle w:val="TableGrid"/>
        <w:tblW w:w="4934" w:type="pct"/>
        <w:tblLook w:val="04A0"/>
      </w:tblPr>
      <w:tblGrid>
        <w:gridCol w:w="617"/>
        <w:gridCol w:w="2006"/>
        <w:gridCol w:w="2040"/>
        <w:gridCol w:w="1325"/>
        <w:gridCol w:w="1050"/>
      </w:tblGrid>
      <w:tr w:rsidR="00B725AB" w:rsidTr="00B725AB">
        <w:tc>
          <w:tcPr>
            <w:tcW w:w="438" w:type="pct"/>
          </w:tcPr>
          <w:p w:rsidR="00F044E4" w:rsidRPr="00B725AB" w:rsidRDefault="00F044E4" w:rsidP="00B725AB">
            <w:pPr>
              <w:ind w:firstLine="0"/>
              <w:jc w:val="center"/>
            </w:pPr>
          </w:p>
        </w:tc>
        <w:tc>
          <w:tcPr>
            <w:tcW w:w="1425" w:type="pct"/>
          </w:tcPr>
          <w:p w:rsidR="00F044E4" w:rsidRPr="00B725AB" w:rsidRDefault="00F044E4" w:rsidP="00B725AB">
            <w:pPr>
              <w:ind w:firstLine="0"/>
              <w:jc w:val="center"/>
            </w:pPr>
            <w:r w:rsidRPr="00B725AB">
              <w:t>Tập huấn luyện</w:t>
            </w:r>
          </w:p>
        </w:tc>
        <w:tc>
          <w:tcPr>
            <w:tcW w:w="1449" w:type="pct"/>
          </w:tcPr>
          <w:p w:rsidR="00F044E4" w:rsidRPr="00B725AB" w:rsidRDefault="00F044E4" w:rsidP="00B725AB">
            <w:pPr>
              <w:ind w:firstLine="0"/>
              <w:jc w:val="center"/>
            </w:pPr>
            <w:r w:rsidRPr="00B725AB">
              <w:t>Tập thử nghiệm</w:t>
            </w:r>
          </w:p>
        </w:tc>
        <w:tc>
          <w:tcPr>
            <w:tcW w:w="941" w:type="pct"/>
          </w:tcPr>
          <w:p w:rsidR="00F044E4" w:rsidRPr="00B725AB" w:rsidRDefault="00F044E4" w:rsidP="00B725AB">
            <w:pPr>
              <w:ind w:firstLine="0"/>
              <w:jc w:val="center"/>
            </w:pPr>
            <w:r w:rsidRPr="00B725AB">
              <w:t>Số mẫu huấn luyện</w:t>
            </w:r>
          </w:p>
        </w:tc>
        <w:tc>
          <w:tcPr>
            <w:tcW w:w="746" w:type="pct"/>
          </w:tcPr>
          <w:p w:rsidR="00F044E4" w:rsidRPr="00B725AB" w:rsidRDefault="00F044E4" w:rsidP="00B725AB">
            <w:pPr>
              <w:ind w:firstLine="0"/>
              <w:jc w:val="center"/>
            </w:pPr>
            <w:r w:rsidRPr="00B725AB">
              <w:t>Tổng số mẫu</w:t>
            </w:r>
          </w:p>
        </w:tc>
      </w:tr>
      <w:tr w:rsidR="00B725AB" w:rsidTr="00B725AB">
        <w:tc>
          <w:tcPr>
            <w:tcW w:w="438" w:type="pct"/>
          </w:tcPr>
          <w:p w:rsidR="00F044E4" w:rsidRPr="00B725AB" w:rsidRDefault="00F044E4" w:rsidP="00B725AB">
            <w:pPr>
              <w:ind w:firstLine="0"/>
            </w:pPr>
            <w:r w:rsidRPr="00B725AB">
              <w:t>Bộ 1</w:t>
            </w:r>
          </w:p>
        </w:tc>
        <w:tc>
          <w:tcPr>
            <w:tcW w:w="1425" w:type="pct"/>
          </w:tcPr>
          <w:p w:rsidR="00F044E4" w:rsidRPr="00B725AB" w:rsidRDefault="00F044E4" w:rsidP="00B725AB">
            <w:pPr>
              <w:ind w:firstLine="0"/>
            </w:pPr>
            <w:r w:rsidRPr="00B725AB">
              <w:t>04/01/2005-17/3/2008</w:t>
            </w:r>
          </w:p>
        </w:tc>
        <w:tc>
          <w:tcPr>
            <w:tcW w:w="1449" w:type="pct"/>
          </w:tcPr>
          <w:p w:rsidR="00F044E4" w:rsidRPr="00B725AB" w:rsidRDefault="00F044E4" w:rsidP="00B725AB">
            <w:pPr>
              <w:ind w:firstLine="0"/>
            </w:pPr>
            <w:r w:rsidRPr="00B725AB">
              <w:t>18/3/2008-31/12/2008</w:t>
            </w:r>
          </w:p>
        </w:tc>
        <w:tc>
          <w:tcPr>
            <w:tcW w:w="941" w:type="pct"/>
          </w:tcPr>
          <w:p w:rsidR="00F044E4" w:rsidRPr="00B725AB" w:rsidRDefault="00F044E4" w:rsidP="00B725AB">
            <w:pPr>
              <w:ind w:firstLine="0"/>
              <w:jc w:val="center"/>
            </w:pPr>
            <w:r w:rsidRPr="00B725AB">
              <w:t>797</w:t>
            </w:r>
          </w:p>
        </w:tc>
        <w:tc>
          <w:tcPr>
            <w:tcW w:w="746" w:type="pct"/>
          </w:tcPr>
          <w:p w:rsidR="00F044E4" w:rsidRPr="00B725AB" w:rsidRDefault="00F044E4" w:rsidP="00B725AB">
            <w:pPr>
              <w:ind w:firstLine="0"/>
              <w:jc w:val="center"/>
            </w:pPr>
            <w:r w:rsidRPr="00B725AB">
              <w:t>997</w:t>
            </w:r>
          </w:p>
        </w:tc>
      </w:tr>
      <w:tr w:rsidR="00B725AB" w:rsidTr="00B725AB">
        <w:tc>
          <w:tcPr>
            <w:tcW w:w="438" w:type="pct"/>
          </w:tcPr>
          <w:p w:rsidR="00F044E4" w:rsidRPr="00B725AB" w:rsidRDefault="00F044E4" w:rsidP="00B725AB">
            <w:pPr>
              <w:ind w:firstLine="0"/>
            </w:pPr>
            <w:r w:rsidRPr="00B725AB">
              <w:t>Bộ 2</w:t>
            </w:r>
          </w:p>
        </w:tc>
        <w:tc>
          <w:tcPr>
            <w:tcW w:w="1425" w:type="pct"/>
          </w:tcPr>
          <w:p w:rsidR="00F044E4" w:rsidRPr="00B725AB" w:rsidRDefault="00F044E4" w:rsidP="00B725AB">
            <w:pPr>
              <w:ind w:firstLine="0"/>
            </w:pPr>
            <w:r w:rsidRPr="00B725AB">
              <w:t>05/01/2004-17/3/2008</w:t>
            </w:r>
          </w:p>
        </w:tc>
        <w:tc>
          <w:tcPr>
            <w:tcW w:w="1449" w:type="pct"/>
          </w:tcPr>
          <w:p w:rsidR="00F044E4" w:rsidRPr="00B725AB" w:rsidRDefault="00F044E4" w:rsidP="00B725AB">
            <w:pPr>
              <w:ind w:firstLine="0"/>
            </w:pPr>
            <w:r w:rsidRPr="00B725AB">
              <w:t>18/3/2008-31/12/2008</w:t>
            </w:r>
          </w:p>
        </w:tc>
        <w:tc>
          <w:tcPr>
            <w:tcW w:w="941" w:type="pct"/>
          </w:tcPr>
          <w:p w:rsidR="00F044E4" w:rsidRPr="00B725AB" w:rsidRDefault="00F044E4" w:rsidP="00B725AB">
            <w:pPr>
              <w:ind w:firstLine="0"/>
              <w:jc w:val="center"/>
            </w:pPr>
            <w:r w:rsidRPr="00B725AB">
              <w:t>1047</w:t>
            </w:r>
          </w:p>
        </w:tc>
        <w:tc>
          <w:tcPr>
            <w:tcW w:w="746" w:type="pct"/>
          </w:tcPr>
          <w:p w:rsidR="00F044E4" w:rsidRPr="00B725AB" w:rsidRDefault="00F044E4" w:rsidP="00B725AB">
            <w:pPr>
              <w:ind w:firstLine="0"/>
              <w:jc w:val="center"/>
            </w:pPr>
            <w:r w:rsidRPr="00B725AB">
              <w:t>1247</w:t>
            </w:r>
          </w:p>
        </w:tc>
      </w:tr>
      <w:tr w:rsidR="00B725AB" w:rsidTr="00B725AB">
        <w:tc>
          <w:tcPr>
            <w:tcW w:w="438" w:type="pct"/>
          </w:tcPr>
          <w:p w:rsidR="00F044E4" w:rsidRPr="00B725AB" w:rsidRDefault="00F044E4" w:rsidP="00B725AB">
            <w:pPr>
              <w:ind w:firstLine="0"/>
            </w:pPr>
            <w:r w:rsidRPr="00B725AB">
              <w:t>Bộ 3</w:t>
            </w:r>
          </w:p>
        </w:tc>
        <w:tc>
          <w:tcPr>
            <w:tcW w:w="1425" w:type="pct"/>
          </w:tcPr>
          <w:p w:rsidR="00F044E4" w:rsidRPr="00B725AB" w:rsidRDefault="00F044E4" w:rsidP="00B725AB">
            <w:pPr>
              <w:ind w:firstLine="0"/>
            </w:pPr>
            <w:r w:rsidRPr="00B725AB">
              <w:t>02/01/2003-17/3/2008</w:t>
            </w:r>
          </w:p>
        </w:tc>
        <w:tc>
          <w:tcPr>
            <w:tcW w:w="1449" w:type="pct"/>
          </w:tcPr>
          <w:p w:rsidR="00F044E4" w:rsidRPr="00B725AB" w:rsidRDefault="00F044E4" w:rsidP="00B725AB">
            <w:pPr>
              <w:ind w:firstLine="0"/>
            </w:pPr>
            <w:r w:rsidRPr="00B725AB">
              <w:t>18/3/2008-31/12/2008</w:t>
            </w:r>
          </w:p>
        </w:tc>
        <w:tc>
          <w:tcPr>
            <w:tcW w:w="941" w:type="pct"/>
          </w:tcPr>
          <w:p w:rsidR="00F044E4" w:rsidRPr="00B725AB" w:rsidRDefault="00F044E4" w:rsidP="00B725AB">
            <w:pPr>
              <w:ind w:firstLine="0"/>
              <w:jc w:val="center"/>
            </w:pPr>
            <w:r w:rsidRPr="00B725AB">
              <w:t>1294</w:t>
            </w:r>
          </w:p>
        </w:tc>
        <w:tc>
          <w:tcPr>
            <w:tcW w:w="746" w:type="pct"/>
          </w:tcPr>
          <w:p w:rsidR="00F044E4" w:rsidRPr="00B725AB" w:rsidRDefault="00F044E4" w:rsidP="00B725AB">
            <w:pPr>
              <w:ind w:firstLine="0"/>
              <w:jc w:val="center"/>
            </w:pPr>
            <w:r w:rsidRPr="00B725AB">
              <w:t>1494</w:t>
            </w:r>
          </w:p>
        </w:tc>
      </w:tr>
    </w:tbl>
    <w:p w:rsidR="00F044E4" w:rsidRDefault="00F044E4" w:rsidP="00B725AB">
      <w:pPr>
        <w:pStyle w:val="tablecaption"/>
      </w:pPr>
      <w:r>
        <w:rPr>
          <w:b/>
        </w:rPr>
        <w:t>Bảng 2</w:t>
      </w:r>
      <w:r w:rsidRPr="009F6782">
        <w:rPr>
          <w:b/>
        </w:rPr>
        <w:t>.</w:t>
      </w:r>
      <w:r>
        <w:t xml:space="preserve"> </w:t>
      </w:r>
      <w:r w:rsidR="00CD3DFC">
        <w:t>Các</w:t>
      </w:r>
      <w:r>
        <w:t xml:space="preserve"> nhãn xu hướng của 200 điểm dữ liệu thử nghiệm ứng với từng mã cổ phiếu</w:t>
      </w:r>
    </w:p>
    <w:tbl>
      <w:tblPr>
        <w:tblStyle w:val="TableGrid"/>
        <w:tblW w:w="0" w:type="auto"/>
        <w:jc w:val="center"/>
        <w:tblLook w:val="04A0"/>
      </w:tblPr>
      <w:tblGrid>
        <w:gridCol w:w="1182"/>
        <w:gridCol w:w="1086"/>
        <w:gridCol w:w="1852"/>
        <w:gridCol w:w="1136"/>
      </w:tblGrid>
      <w:tr w:rsidR="00F044E4" w:rsidTr="00B725AB">
        <w:trPr>
          <w:jc w:val="center"/>
        </w:trPr>
        <w:tc>
          <w:tcPr>
            <w:tcW w:w="1182" w:type="dxa"/>
          </w:tcPr>
          <w:p w:rsidR="00F044E4" w:rsidRPr="00F72997" w:rsidRDefault="00F044E4" w:rsidP="00B725AB">
            <w:pPr>
              <w:ind w:firstLine="0"/>
              <w:jc w:val="center"/>
            </w:pPr>
            <w:r>
              <w:t>Mã</w:t>
            </w:r>
          </w:p>
        </w:tc>
        <w:tc>
          <w:tcPr>
            <w:tcW w:w="1086" w:type="dxa"/>
          </w:tcPr>
          <w:p w:rsidR="00F044E4" w:rsidRPr="00F72997" w:rsidRDefault="00F044E4" w:rsidP="00B725AB">
            <w:pPr>
              <w:ind w:firstLine="0"/>
              <w:jc w:val="center"/>
            </w:pPr>
            <w:r w:rsidRPr="00F72997">
              <w:t>Giảm</w:t>
            </w:r>
          </w:p>
        </w:tc>
        <w:tc>
          <w:tcPr>
            <w:tcW w:w="1852" w:type="dxa"/>
          </w:tcPr>
          <w:p w:rsidR="00F044E4" w:rsidRPr="00F72997" w:rsidRDefault="00F044E4" w:rsidP="00B725AB">
            <w:pPr>
              <w:ind w:firstLine="0"/>
              <w:jc w:val="center"/>
            </w:pPr>
            <w:r w:rsidRPr="00F72997">
              <w:t>Không xu hướng</w:t>
            </w:r>
          </w:p>
        </w:tc>
        <w:tc>
          <w:tcPr>
            <w:tcW w:w="1136" w:type="dxa"/>
          </w:tcPr>
          <w:p w:rsidR="00F044E4" w:rsidRPr="00F72997" w:rsidRDefault="00F044E4" w:rsidP="00B725AB">
            <w:pPr>
              <w:ind w:firstLine="0"/>
              <w:jc w:val="center"/>
            </w:pPr>
            <w:r w:rsidRPr="00F72997">
              <w:t>Tăng</w:t>
            </w:r>
          </w:p>
        </w:tc>
      </w:tr>
      <w:tr w:rsidR="00F044E4" w:rsidTr="00B725AB">
        <w:trPr>
          <w:jc w:val="center"/>
        </w:trPr>
        <w:tc>
          <w:tcPr>
            <w:tcW w:w="1182" w:type="dxa"/>
          </w:tcPr>
          <w:p w:rsidR="00F044E4" w:rsidRPr="00F72997" w:rsidRDefault="00F044E4" w:rsidP="00B725AB">
            <w:pPr>
              <w:ind w:firstLine="0"/>
              <w:jc w:val="center"/>
            </w:pPr>
            <w:r w:rsidRPr="00F72997">
              <w:t>BT6</w:t>
            </w:r>
          </w:p>
        </w:tc>
        <w:tc>
          <w:tcPr>
            <w:tcW w:w="1086" w:type="dxa"/>
          </w:tcPr>
          <w:p w:rsidR="00F044E4" w:rsidRDefault="00F044E4" w:rsidP="00B725AB">
            <w:pPr>
              <w:ind w:firstLine="0"/>
              <w:jc w:val="center"/>
            </w:pPr>
            <w:r>
              <w:t>36</w:t>
            </w:r>
          </w:p>
        </w:tc>
        <w:tc>
          <w:tcPr>
            <w:tcW w:w="1852" w:type="dxa"/>
          </w:tcPr>
          <w:p w:rsidR="00F044E4" w:rsidRDefault="00F044E4" w:rsidP="00B725AB">
            <w:pPr>
              <w:ind w:firstLine="0"/>
              <w:jc w:val="center"/>
            </w:pPr>
            <w:r>
              <w:t>113</w:t>
            </w:r>
          </w:p>
        </w:tc>
        <w:tc>
          <w:tcPr>
            <w:tcW w:w="1136" w:type="dxa"/>
          </w:tcPr>
          <w:p w:rsidR="00F044E4" w:rsidRDefault="00F044E4" w:rsidP="00B725AB">
            <w:pPr>
              <w:ind w:firstLine="0"/>
              <w:jc w:val="center"/>
            </w:pPr>
            <w:r>
              <w:t>51</w:t>
            </w:r>
          </w:p>
        </w:tc>
      </w:tr>
      <w:tr w:rsidR="00F044E4" w:rsidTr="00B725AB">
        <w:trPr>
          <w:jc w:val="center"/>
        </w:trPr>
        <w:tc>
          <w:tcPr>
            <w:tcW w:w="1182" w:type="dxa"/>
          </w:tcPr>
          <w:p w:rsidR="00F044E4" w:rsidRPr="00F72997" w:rsidRDefault="00F044E4" w:rsidP="00B725AB">
            <w:pPr>
              <w:ind w:firstLine="0"/>
              <w:jc w:val="center"/>
            </w:pPr>
            <w:r>
              <w:t>GIL</w:t>
            </w:r>
          </w:p>
        </w:tc>
        <w:tc>
          <w:tcPr>
            <w:tcW w:w="1086" w:type="dxa"/>
          </w:tcPr>
          <w:p w:rsidR="00F044E4" w:rsidRDefault="00F044E4" w:rsidP="00B725AB">
            <w:pPr>
              <w:ind w:firstLine="0"/>
              <w:jc w:val="center"/>
            </w:pPr>
            <w:r>
              <w:t>116</w:t>
            </w:r>
          </w:p>
        </w:tc>
        <w:tc>
          <w:tcPr>
            <w:tcW w:w="1852" w:type="dxa"/>
          </w:tcPr>
          <w:p w:rsidR="00F044E4" w:rsidRDefault="00F044E4" w:rsidP="00B725AB">
            <w:pPr>
              <w:ind w:firstLine="0"/>
              <w:jc w:val="center"/>
            </w:pPr>
            <w:r>
              <w:t>79</w:t>
            </w:r>
          </w:p>
        </w:tc>
        <w:tc>
          <w:tcPr>
            <w:tcW w:w="1136" w:type="dxa"/>
          </w:tcPr>
          <w:p w:rsidR="00F044E4" w:rsidRDefault="00F044E4" w:rsidP="00B725AB">
            <w:pPr>
              <w:ind w:firstLine="0"/>
              <w:jc w:val="center"/>
            </w:pPr>
            <w:r>
              <w:t>5</w:t>
            </w:r>
          </w:p>
        </w:tc>
      </w:tr>
      <w:tr w:rsidR="00F044E4" w:rsidTr="00B725AB">
        <w:trPr>
          <w:jc w:val="center"/>
        </w:trPr>
        <w:tc>
          <w:tcPr>
            <w:tcW w:w="1182" w:type="dxa"/>
          </w:tcPr>
          <w:p w:rsidR="00F044E4" w:rsidRPr="00F72997" w:rsidRDefault="00F044E4" w:rsidP="00B725AB">
            <w:pPr>
              <w:ind w:firstLine="0"/>
              <w:jc w:val="center"/>
            </w:pPr>
            <w:r>
              <w:t>GMD</w:t>
            </w:r>
          </w:p>
        </w:tc>
        <w:tc>
          <w:tcPr>
            <w:tcW w:w="1086" w:type="dxa"/>
          </w:tcPr>
          <w:p w:rsidR="00F044E4" w:rsidRDefault="00F044E4" w:rsidP="00B725AB">
            <w:pPr>
              <w:ind w:firstLine="0"/>
              <w:jc w:val="center"/>
            </w:pPr>
            <w:r>
              <w:t>122</w:t>
            </w:r>
          </w:p>
        </w:tc>
        <w:tc>
          <w:tcPr>
            <w:tcW w:w="1852" w:type="dxa"/>
          </w:tcPr>
          <w:p w:rsidR="00F044E4" w:rsidRDefault="00F044E4" w:rsidP="00B725AB">
            <w:pPr>
              <w:ind w:firstLine="0"/>
              <w:jc w:val="center"/>
            </w:pPr>
            <w:r>
              <w:t>64</w:t>
            </w:r>
          </w:p>
        </w:tc>
        <w:tc>
          <w:tcPr>
            <w:tcW w:w="1136" w:type="dxa"/>
          </w:tcPr>
          <w:p w:rsidR="00F044E4" w:rsidRDefault="00F044E4" w:rsidP="00B725AB">
            <w:pPr>
              <w:ind w:firstLine="0"/>
              <w:jc w:val="center"/>
            </w:pPr>
            <w:r>
              <w:t>14</w:t>
            </w:r>
          </w:p>
        </w:tc>
      </w:tr>
      <w:tr w:rsidR="00F044E4" w:rsidTr="00B725AB">
        <w:trPr>
          <w:jc w:val="center"/>
        </w:trPr>
        <w:tc>
          <w:tcPr>
            <w:tcW w:w="1182" w:type="dxa"/>
          </w:tcPr>
          <w:p w:rsidR="00F044E4" w:rsidRPr="00F72997" w:rsidRDefault="00F044E4" w:rsidP="00B725AB">
            <w:pPr>
              <w:ind w:firstLine="0"/>
              <w:jc w:val="center"/>
            </w:pPr>
            <w:r>
              <w:t>HAP</w:t>
            </w:r>
          </w:p>
        </w:tc>
        <w:tc>
          <w:tcPr>
            <w:tcW w:w="1086" w:type="dxa"/>
          </w:tcPr>
          <w:p w:rsidR="00F044E4" w:rsidRDefault="00F044E4" w:rsidP="00B725AB">
            <w:pPr>
              <w:ind w:firstLine="0"/>
              <w:jc w:val="center"/>
            </w:pPr>
            <w:r>
              <w:t>132</w:t>
            </w:r>
          </w:p>
        </w:tc>
        <w:tc>
          <w:tcPr>
            <w:tcW w:w="1852" w:type="dxa"/>
          </w:tcPr>
          <w:p w:rsidR="00F044E4" w:rsidRDefault="00F044E4" w:rsidP="00B725AB">
            <w:pPr>
              <w:ind w:firstLine="0"/>
              <w:jc w:val="center"/>
            </w:pPr>
            <w:r>
              <w:t>59</w:t>
            </w:r>
          </w:p>
        </w:tc>
        <w:tc>
          <w:tcPr>
            <w:tcW w:w="1136" w:type="dxa"/>
          </w:tcPr>
          <w:p w:rsidR="00F044E4" w:rsidRDefault="00F044E4" w:rsidP="00B725AB">
            <w:pPr>
              <w:ind w:firstLine="0"/>
              <w:jc w:val="center"/>
            </w:pPr>
            <w:r>
              <w:t>9</w:t>
            </w:r>
          </w:p>
        </w:tc>
      </w:tr>
      <w:tr w:rsidR="00F044E4" w:rsidTr="00B725AB">
        <w:trPr>
          <w:jc w:val="center"/>
        </w:trPr>
        <w:tc>
          <w:tcPr>
            <w:tcW w:w="1182" w:type="dxa"/>
          </w:tcPr>
          <w:p w:rsidR="00F044E4" w:rsidRPr="00F72997" w:rsidRDefault="00F044E4" w:rsidP="00B725AB">
            <w:pPr>
              <w:ind w:firstLine="0"/>
              <w:jc w:val="center"/>
            </w:pPr>
            <w:r w:rsidRPr="00F72997">
              <w:t>REE</w:t>
            </w:r>
          </w:p>
        </w:tc>
        <w:tc>
          <w:tcPr>
            <w:tcW w:w="1086" w:type="dxa"/>
          </w:tcPr>
          <w:p w:rsidR="00F044E4" w:rsidRDefault="00F044E4" w:rsidP="00B725AB">
            <w:pPr>
              <w:ind w:firstLine="0"/>
              <w:jc w:val="center"/>
            </w:pPr>
            <w:r>
              <w:t>125</w:t>
            </w:r>
          </w:p>
        </w:tc>
        <w:tc>
          <w:tcPr>
            <w:tcW w:w="1852" w:type="dxa"/>
          </w:tcPr>
          <w:p w:rsidR="00F044E4" w:rsidRDefault="00F044E4" w:rsidP="00B725AB">
            <w:pPr>
              <w:ind w:firstLine="0"/>
              <w:jc w:val="center"/>
            </w:pPr>
            <w:r>
              <w:t>60</w:t>
            </w:r>
          </w:p>
        </w:tc>
        <w:tc>
          <w:tcPr>
            <w:tcW w:w="1136" w:type="dxa"/>
          </w:tcPr>
          <w:p w:rsidR="00F044E4" w:rsidRDefault="00F044E4" w:rsidP="00B725AB">
            <w:pPr>
              <w:ind w:firstLine="0"/>
              <w:jc w:val="center"/>
            </w:pPr>
            <w:r>
              <w:t>15</w:t>
            </w:r>
          </w:p>
        </w:tc>
      </w:tr>
      <w:tr w:rsidR="00F044E4" w:rsidTr="00B725AB">
        <w:trPr>
          <w:jc w:val="center"/>
        </w:trPr>
        <w:tc>
          <w:tcPr>
            <w:tcW w:w="1182" w:type="dxa"/>
          </w:tcPr>
          <w:p w:rsidR="00F044E4" w:rsidRPr="00F72997" w:rsidRDefault="00F044E4" w:rsidP="00B725AB">
            <w:pPr>
              <w:ind w:firstLine="0"/>
              <w:jc w:val="center"/>
            </w:pPr>
            <w:r w:rsidRPr="00F72997">
              <w:t>SAM</w:t>
            </w:r>
          </w:p>
        </w:tc>
        <w:tc>
          <w:tcPr>
            <w:tcW w:w="1086" w:type="dxa"/>
          </w:tcPr>
          <w:p w:rsidR="00F044E4" w:rsidRDefault="00F044E4" w:rsidP="00B725AB">
            <w:pPr>
              <w:ind w:firstLine="0"/>
              <w:jc w:val="center"/>
            </w:pPr>
            <w:r>
              <w:t>134</w:t>
            </w:r>
          </w:p>
        </w:tc>
        <w:tc>
          <w:tcPr>
            <w:tcW w:w="1852" w:type="dxa"/>
          </w:tcPr>
          <w:p w:rsidR="00F044E4" w:rsidRDefault="00F044E4" w:rsidP="00B725AB">
            <w:pPr>
              <w:ind w:firstLine="0"/>
              <w:jc w:val="center"/>
            </w:pPr>
            <w:r>
              <w:t>58</w:t>
            </w:r>
          </w:p>
        </w:tc>
        <w:tc>
          <w:tcPr>
            <w:tcW w:w="1136" w:type="dxa"/>
          </w:tcPr>
          <w:p w:rsidR="00F044E4" w:rsidRDefault="00F044E4" w:rsidP="00B725AB">
            <w:pPr>
              <w:ind w:firstLine="0"/>
              <w:jc w:val="center"/>
            </w:pPr>
            <w:r>
              <w:t>7</w:t>
            </w:r>
          </w:p>
        </w:tc>
      </w:tr>
    </w:tbl>
    <w:p w:rsidR="00F044E4" w:rsidRDefault="00F044E4" w:rsidP="00B725AB">
      <w:r>
        <w:t xml:space="preserve">BPNN là mô hình mạng nơ-ron nhân tạo ba lớp, quá trình học được thực hiện thông qua việc lan truyền ngược </w:t>
      </w:r>
      <w:r w:rsidR="004D7DA1">
        <w:t>[</w:t>
      </w:r>
      <w:fldSimple w:instr=" REF _Ref288224973 \h  \* MERGEFORMAT ">
        <w:r w:rsidR="000C2BEF">
          <w:t>3</w:t>
        </w:r>
      </w:fldSimple>
      <w:r>
        <w:t xml:space="preserve">]. Ở đây, hàm kích hoạt (Activation Function) được chọn là Tanh vì hàm này cho kết quả chính xác cao hơn so với các hàm kích hoạt khác đối với dữ liệu biến đổi phi tuyến </w:t>
      </w:r>
      <w:r w:rsidR="004D7DA1">
        <w:t>[</w:t>
      </w:r>
      <w:fldSimple w:instr=" REF _Ref288225533 \h  \* MERGEFORMAT ">
        <w:r w:rsidR="000C2BEF">
          <w:t>13</w:t>
        </w:r>
      </w:fldSimple>
      <w:r>
        <w:t>]. Trong bảng 3 là các tham số của BPNN được sử dụng trong quá trình thử nghiệm.</w:t>
      </w:r>
    </w:p>
    <w:p w:rsidR="00F044E4" w:rsidRPr="00B649E4" w:rsidRDefault="00F044E4" w:rsidP="00B725AB">
      <w:pPr>
        <w:pStyle w:val="tablecaption"/>
      </w:pPr>
      <w:r>
        <w:rPr>
          <w:b/>
        </w:rPr>
        <w:t>Bảng 3</w:t>
      </w:r>
      <w:r w:rsidRPr="009F6782">
        <w:rPr>
          <w:b/>
        </w:rPr>
        <w:t>.</w:t>
      </w:r>
      <w:r w:rsidRPr="00B649E4">
        <w:t xml:space="preserve"> Các tham số cài đặt cho  BPNN</w:t>
      </w:r>
    </w:p>
    <w:tbl>
      <w:tblPr>
        <w:tblStyle w:val="TableGrid"/>
        <w:tblW w:w="0" w:type="auto"/>
        <w:jc w:val="center"/>
        <w:tblInd w:w="-450" w:type="dxa"/>
        <w:tblLook w:val="04A0"/>
      </w:tblPr>
      <w:tblGrid>
        <w:gridCol w:w="2385"/>
        <w:gridCol w:w="2844"/>
      </w:tblGrid>
      <w:tr w:rsidR="00F044E4" w:rsidTr="00D307B6">
        <w:trPr>
          <w:jc w:val="center"/>
        </w:trPr>
        <w:tc>
          <w:tcPr>
            <w:tcW w:w="2385" w:type="dxa"/>
            <w:vAlign w:val="center"/>
          </w:tcPr>
          <w:p w:rsidR="00F044E4" w:rsidRPr="009F6782" w:rsidRDefault="00F044E4" w:rsidP="00B725AB">
            <w:pPr>
              <w:ind w:firstLine="39"/>
              <w:jc w:val="center"/>
            </w:pPr>
            <w:r w:rsidRPr="009F6782">
              <w:t>Mô tả</w:t>
            </w:r>
          </w:p>
        </w:tc>
        <w:tc>
          <w:tcPr>
            <w:tcW w:w="2844" w:type="dxa"/>
            <w:vAlign w:val="center"/>
          </w:tcPr>
          <w:p w:rsidR="00F044E4" w:rsidRPr="009F6782" w:rsidRDefault="00F044E4" w:rsidP="00B725AB">
            <w:pPr>
              <w:ind w:firstLine="39"/>
              <w:jc w:val="center"/>
            </w:pPr>
            <w:r w:rsidRPr="009F6782">
              <w:t>Giá trị tham số và đặc tính</w:t>
            </w:r>
          </w:p>
        </w:tc>
      </w:tr>
      <w:tr w:rsidR="00F044E4" w:rsidTr="00D307B6">
        <w:trPr>
          <w:jc w:val="center"/>
        </w:trPr>
        <w:tc>
          <w:tcPr>
            <w:tcW w:w="2385" w:type="dxa"/>
          </w:tcPr>
          <w:p w:rsidR="00F044E4" w:rsidRPr="009F6782" w:rsidRDefault="00F044E4" w:rsidP="00B725AB">
            <w:pPr>
              <w:ind w:firstLine="39"/>
            </w:pPr>
            <w:r w:rsidRPr="009F6782">
              <w:t>Kiến trúc mạng BPNN</w:t>
            </w:r>
          </w:p>
        </w:tc>
        <w:tc>
          <w:tcPr>
            <w:tcW w:w="2844" w:type="dxa"/>
          </w:tcPr>
          <w:p w:rsidR="00F044E4" w:rsidRPr="009F6782" w:rsidRDefault="00F044E4" w:rsidP="00B725AB">
            <w:pPr>
              <w:ind w:firstLine="39"/>
            </w:pPr>
            <w:r w:rsidRPr="009F6782">
              <w:t>3 lớp</w:t>
            </w:r>
          </w:p>
        </w:tc>
      </w:tr>
      <w:tr w:rsidR="00F044E4" w:rsidTr="00D307B6">
        <w:trPr>
          <w:jc w:val="center"/>
        </w:trPr>
        <w:tc>
          <w:tcPr>
            <w:tcW w:w="2385" w:type="dxa"/>
          </w:tcPr>
          <w:p w:rsidR="00F044E4" w:rsidRPr="009F6782" w:rsidRDefault="00F044E4" w:rsidP="00B725AB">
            <w:pPr>
              <w:ind w:firstLine="39"/>
            </w:pPr>
            <w:r w:rsidRPr="009F6782">
              <w:t>Số nốt tầng nhập</w:t>
            </w:r>
          </w:p>
        </w:tc>
        <w:tc>
          <w:tcPr>
            <w:tcW w:w="2844" w:type="dxa"/>
          </w:tcPr>
          <w:p w:rsidR="00F044E4" w:rsidRPr="009F6782" w:rsidRDefault="00F044E4" w:rsidP="00B725AB">
            <w:pPr>
              <w:ind w:firstLine="39"/>
            </w:pPr>
            <w:r w:rsidRPr="009F6782">
              <w:t>10</w:t>
            </w:r>
          </w:p>
        </w:tc>
      </w:tr>
      <w:tr w:rsidR="00F044E4" w:rsidTr="00D307B6">
        <w:trPr>
          <w:jc w:val="center"/>
        </w:trPr>
        <w:tc>
          <w:tcPr>
            <w:tcW w:w="2385" w:type="dxa"/>
          </w:tcPr>
          <w:p w:rsidR="00F044E4" w:rsidRPr="009F6782" w:rsidRDefault="00F044E4" w:rsidP="00B725AB">
            <w:pPr>
              <w:ind w:firstLine="39"/>
            </w:pPr>
            <w:r w:rsidRPr="009F6782">
              <w:t>Số nốt tầng ẩn</w:t>
            </w:r>
          </w:p>
        </w:tc>
        <w:tc>
          <w:tcPr>
            <w:tcW w:w="2844" w:type="dxa"/>
          </w:tcPr>
          <w:p w:rsidR="00F044E4" w:rsidRPr="009F6782" w:rsidRDefault="00F044E4" w:rsidP="00B725AB">
            <w:pPr>
              <w:ind w:firstLine="39"/>
            </w:pPr>
            <w:r w:rsidRPr="009F6782">
              <w:t>4</w:t>
            </w:r>
          </w:p>
        </w:tc>
      </w:tr>
      <w:tr w:rsidR="00F044E4" w:rsidTr="00D307B6">
        <w:trPr>
          <w:jc w:val="center"/>
        </w:trPr>
        <w:tc>
          <w:tcPr>
            <w:tcW w:w="2385" w:type="dxa"/>
          </w:tcPr>
          <w:p w:rsidR="00F044E4" w:rsidRPr="009F6782" w:rsidRDefault="00F044E4" w:rsidP="00B725AB">
            <w:pPr>
              <w:ind w:firstLine="39"/>
            </w:pPr>
            <w:r w:rsidRPr="009F6782">
              <w:t>Số nốt tần xuất</w:t>
            </w:r>
          </w:p>
        </w:tc>
        <w:tc>
          <w:tcPr>
            <w:tcW w:w="2844" w:type="dxa"/>
          </w:tcPr>
          <w:p w:rsidR="00F044E4" w:rsidRPr="009F6782" w:rsidRDefault="00F044E4" w:rsidP="00B725AB">
            <w:pPr>
              <w:ind w:firstLine="39"/>
            </w:pPr>
            <w:r w:rsidRPr="009F6782">
              <w:t>3</w:t>
            </w:r>
          </w:p>
        </w:tc>
      </w:tr>
      <w:tr w:rsidR="00F044E4" w:rsidTr="00D307B6">
        <w:trPr>
          <w:jc w:val="center"/>
        </w:trPr>
        <w:tc>
          <w:tcPr>
            <w:tcW w:w="2385" w:type="dxa"/>
          </w:tcPr>
          <w:p w:rsidR="00F044E4" w:rsidRPr="009F6782" w:rsidRDefault="00F044E4" w:rsidP="00B725AB">
            <w:pPr>
              <w:ind w:firstLine="39"/>
            </w:pPr>
            <w:r w:rsidRPr="009F6782">
              <w:t>Hàm kích hoạt</w:t>
            </w:r>
          </w:p>
        </w:tc>
        <w:tc>
          <w:tcPr>
            <w:tcW w:w="2844" w:type="dxa"/>
          </w:tcPr>
          <w:p w:rsidR="00F044E4" w:rsidRPr="009F6782" w:rsidRDefault="00F044E4" w:rsidP="00B725AB">
            <w:pPr>
              <w:ind w:firstLine="39"/>
            </w:pPr>
            <w:r w:rsidRPr="009F6782">
              <w:t>Tanh</w:t>
            </w:r>
          </w:p>
        </w:tc>
      </w:tr>
      <w:tr w:rsidR="00F044E4" w:rsidTr="00D307B6">
        <w:trPr>
          <w:jc w:val="center"/>
        </w:trPr>
        <w:tc>
          <w:tcPr>
            <w:tcW w:w="2385" w:type="dxa"/>
          </w:tcPr>
          <w:p w:rsidR="00F044E4" w:rsidRPr="009F6782" w:rsidRDefault="00F044E4" w:rsidP="00B725AB">
            <w:pPr>
              <w:ind w:firstLine="39"/>
            </w:pPr>
            <w:r w:rsidRPr="009F6782">
              <w:lastRenderedPageBreak/>
              <w:t>Hệ số học</w:t>
            </w:r>
          </w:p>
        </w:tc>
        <w:tc>
          <w:tcPr>
            <w:tcW w:w="2844" w:type="dxa"/>
          </w:tcPr>
          <w:p w:rsidR="00F044E4" w:rsidRPr="009F6782" w:rsidRDefault="00F044E4" w:rsidP="00B725AB">
            <w:pPr>
              <w:ind w:firstLine="39"/>
            </w:pPr>
            <w:r w:rsidRPr="009F6782">
              <w:t>0,3</w:t>
            </w:r>
          </w:p>
        </w:tc>
      </w:tr>
      <w:tr w:rsidR="00F044E4" w:rsidTr="00D307B6">
        <w:trPr>
          <w:jc w:val="center"/>
        </w:trPr>
        <w:tc>
          <w:tcPr>
            <w:tcW w:w="2385" w:type="dxa"/>
          </w:tcPr>
          <w:p w:rsidR="00F044E4" w:rsidRPr="009F6782" w:rsidRDefault="00F044E4" w:rsidP="00B725AB">
            <w:pPr>
              <w:ind w:firstLine="39"/>
            </w:pPr>
            <w:r w:rsidRPr="009F6782">
              <w:t>Hệ số Mometum</w:t>
            </w:r>
          </w:p>
        </w:tc>
        <w:tc>
          <w:tcPr>
            <w:tcW w:w="2844" w:type="dxa"/>
          </w:tcPr>
          <w:p w:rsidR="00F044E4" w:rsidRPr="009F6782" w:rsidRDefault="00F044E4" w:rsidP="00B725AB">
            <w:pPr>
              <w:ind w:firstLine="39"/>
            </w:pPr>
            <w:r w:rsidRPr="009F6782">
              <w:t>0.1</w:t>
            </w:r>
          </w:p>
        </w:tc>
      </w:tr>
    </w:tbl>
    <w:p w:rsidR="00B725AB" w:rsidRPr="005318E7" w:rsidRDefault="00B725AB" w:rsidP="00B725AB">
      <w:pPr>
        <w:pStyle w:val="heading20"/>
      </w:pPr>
      <w:r w:rsidRPr="005318E7">
        <w:t xml:space="preserve">Kết quả </w:t>
      </w:r>
    </w:p>
    <w:p w:rsidR="00B725AB" w:rsidRDefault="00B725AB" w:rsidP="00B725AB">
      <w:r>
        <w:t>Bảng 4 thể hiện các kết quả dự đoán với số cụm k = 2, 3, 4, 5 tương ứng. Ta</w:t>
      </w:r>
      <w:r w:rsidRPr="00155AA7">
        <w:t xml:space="preserve"> thấy K-SVMeans với k = 2 cho kết quả tốt nhất. Càng tăng k, độ chính xác càng giảm và độ lỗi càng tăng. </w:t>
      </w:r>
      <w:r>
        <w:t>Việc chia nhỏ các cụm gây thiếu thông tin cho việc huấn luyện bộ phân lớp hiệu quả.</w:t>
      </w:r>
    </w:p>
    <w:p w:rsidR="00B725AB" w:rsidRPr="00BA6D30" w:rsidRDefault="00B725AB" w:rsidP="00B725AB">
      <w:pPr>
        <w:pStyle w:val="tablecaption"/>
      </w:pPr>
      <w:r>
        <w:rPr>
          <w:b/>
        </w:rPr>
        <w:t>Bảng 4</w:t>
      </w:r>
      <w:r w:rsidRPr="009F6782">
        <w:rPr>
          <w:b/>
        </w:rPr>
        <w:t>.</w:t>
      </w:r>
      <w:r w:rsidRPr="00BA6D30">
        <w:t xml:space="preserve"> Kết quả K-SVMeans theo số cụm </w:t>
      </w:r>
      <w:r>
        <w:t>theo</w:t>
      </w:r>
      <w:r w:rsidRPr="00BA6D30">
        <w:t xml:space="preserve"> độ</w:t>
      </w:r>
      <w:r>
        <w:t xml:space="preserve"> đo Acc và SERate</w:t>
      </w:r>
    </w:p>
    <w:tbl>
      <w:tblPr>
        <w:tblStyle w:val="TableGrid"/>
        <w:tblW w:w="0" w:type="auto"/>
        <w:jc w:val="center"/>
        <w:tblLook w:val="04A0"/>
      </w:tblPr>
      <w:tblGrid>
        <w:gridCol w:w="763"/>
        <w:gridCol w:w="637"/>
        <w:gridCol w:w="903"/>
        <w:gridCol w:w="637"/>
        <w:gridCol w:w="903"/>
        <w:gridCol w:w="846"/>
        <w:gridCol w:w="903"/>
        <w:gridCol w:w="674"/>
        <w:gridCol w:w="866"/>
      </w:tblGrid>
      <w:tr w:rsidR="00B725AB" w:rsidTr="00D307B6">
        <w:trPr>
          <w:jc w:val="center"/>
        </w:trPr>
        <w:tc>
          <w:tcPr>
            <w:tcW w:w="1023" w:type="dxa"/>
            <w:vMerge w:val="restart"/>
            <w:vAlign w:val="center"/>
          </w:tcPr>
          <w:p w:rsidR="00B725AB" w:rsidRPr="00CD3DFC" w:rsidRDefault="00B725AB" w:rsidP="00CD3DFC">
            <w:pPr>
              <w:ind w:firstLine="0"/>
              <w:jc w:val="center"/>
            </w:pPr>
            <w:r w:rsidRPr="00CD3DFC">
              <w:t>Mã</w:t>
            </w:r>
          </w:p>
        </w:tc>
        <w:tc>
          <w:tcPr>
            <w:tcW w:w="2066" w:type="dxa"/>
            <w:gridSpan w:val="2"/>
          </w:tcPr>
          <w:p w:rsidR="00B725AB" w:rsidRPr="00CD3DFC" w:rsidRDefault="00B725AB" w:rsidP="00CD3DFC">
            <w:pPr>
              <w:ind w:firstLine="0"/>
              <w:jc w:val="center"/>
            </w:pPr>
            <w:r w:rsidRPr="00CD3DFC">
              <w:t>2-SVMeans</w:t>
            </w:r>
          </w:p>
        </w:tc>
        <w:tc>
          <w:tcPr>
            <w:tcW w:w="2066" w:type="dxa"/>
            <w:gridSpan w:val="2"/>
          </w:tcPr>
          <w:p w:rsidR="00B725AB" w:rsidRPr="00CD3DFC" w:rsidRDefault="00B725AB" w:rsidP="00CD3DFC">
            <w:pPr>
              <w:ind w:firstLine="0"/>
              <w:jc w:val="center"/>
            </w:pPr>
            <w:r w:rsidRPr="00CD3DFC">
              <w:t>3-SVMeans</w:t>
            </w:r>
          </w:p>
        </w:tc>
        <w:tc>
          <w:tcPr>
            <w:tcW w:w="2066" w:type="dxa"/>
            <w:gridSpan w:val="2"/>
          </w:tcPr>
          <w:p w:rsidR="00B725AB" w:rsidRPr="00CD3DFC" w:rsidRDefault="00B725AB" w:rsidP="00CD3DFC">
            <w:pPr>
              <w:ind w:firstLine="0"/>
              <w:jc w:val="center"/>
            </w:pPr>
            <w:r w:rsidRPr="00CD3DFC">
              <w:t>4-SVMeans</w:t>
            </w:r>
          </w:p>
        </w:tc>
        <w:tc>
          <w:tcPr>
            <w:tcW w:w="2066" w:type="dxa"/>
            <w:gridSpan w:val="2"/>
          </w:tcPr>
          <w:p w:rsidR="00B725AB" w:rsidRPr="00CD3DFC" w:rsidRDefault="00B725AB" w:rsidP="00CD3DFC">
            <w:pPr>
              <w:ind w:firstLine="0"/>
              <w:jc w:val="center"/>
            </w:pPr>
            <w:r w:rsidRPr="00CD3DFC">
              <w:t>5-SVMeans</w:t>
            </w:r>
          </w:p>
        </w:tc>
      </w:tr>
      <w:tr w:rsidR="007E6128" w:rsidTr="00D307B6">
        <w:trPr>
          <w:jc w:val="center"/>
        </w:trPr>
        <w:tc>
          <w:tcPr>
            <w:tcW w:w="1023" w:type="dxa"/>
            <w:vMerge/>
          </w:tcPr>
          <w:p w:rsidR="00B725AB" w:rsidRPr="00CD3DFC" w:rsidRDefault="00B725AB" w:rsidP="00CD3DFC">
            <w:pPr>
              <w:ind w:firstLine="0"/>
              <w:jc w:val="center"/>
            </w:pPr>
          </w:p>
        </w:tc>
        <w:tc>
          <w:tcPr>
            <w:tcW w:w="872" w:type="dxa"/>
          </w:tcPr>
          <w:p w:rsidR="00B725AB" w:rsidRPr="00CD3DFC" w:rsidRDefault="00B725AB" w:rsidP="00CD3DFC">
            <w:pPr>
              <w:ind w:firstLine="0"/>
              <w:jc w:val="center"/>
            </w:pPr>
            <w:r w:rsidRPr="00CD3DFC">
              <w:t>Acc</w:t>
            </w:r>
            <w:r w:rsidR="00CD3DFC" w:rsidRPr="00CD3DFC">
              <w:t xml:space="preserve"> </w:t>
            </w:r>
            <w:r w:rsidRPr="00CD3DFC">
              <w:t>(%)</w:t>
            </w:r>
          </w:p>
        </w:tc>
        <w:tc>
          <w:tcPr>
            <w:tcW w:w="1194" w:type="dxa"/>
          </w:tcPr>
          <w:p w:rsidR="00B725AB" w:rsidRPr="00CD3DFC" w:rsidRDefault="00B725AB" w:rsidP="00CD3DFC">
            <w:pPr>
              <w:ind w:firstLine="0"/>
              <w:jc w:val="center"/>
            </w:pPr>
            <w:r w:rsidRPr="00CD3DFC">
              <w:t>SERate</w:t>
            </w:r>
            <w:r w:rsidR="00CD3DFC" w:rsidRPr="00CD3DFC">
              <w:t xml:space="preserve"> </w:t>
            </w:r>
            <w:r w:rsidRPr="00CD3DFC">
              <w:t>(%)</w:t>
            </w:r>
          </w:p>
        </w:tc>
        <w:tc>
          <w:tcPr>
            <w:tcW w:w="872" w:type="dxa"/>
          </w:tcPr>
          <w:p w:rsidR="00B725AB" w:rsidRPr="00CD3DFC" w:rsidRDefault="00B725AB" w:rsidP="00CD3DFC">
            <w:pPr>
              <w:ind w:firstLine="0"/>
              <w:jc w:val="center"/>
            </w:pPr>
            <w:r w:rsidRPr="00CD3DFC">
              <w:t>Acc</w:t>
            </w:r>
            <w:r w:rsidR="00CD3DFC" w:rsidRPr="00CD3DFC">
              <w:t xml:space="preserve"> </w:t>
            </w:r>
            <w:r w:rsidRPr="00CD3DFC">
              <w:t>(%)</w:t>
            </w:r>
          </w:p>
        </w:tc>
        <w:tc>
          <w:tcPr>
            <w:tcW w:w="1194" w:type="dxa"/>
          </w:tcPr>
          <w:p w:rsidR="00B725AB" w:rsidRPr="00CD3DFC" w:rsidRDefault="00B725AB" w:rsidP="00CD3DFC">
            <w:pPr>
              <w:ind w:firstLine="0"/>
              <w:jc w:val="center"/>
            </w:pPr>
            <w:r w:rsidRPr="00CD3DFC">
              <w:t>SERate</w:t>
            </w:r>
            <w:r w:rsidR="00CD3DFC" w:rsidRPr="00CD3DFC">
              <w:t xml:space="preserve"> </w:t>
            </w:r>
            <w:r w:rsidRPr="00CD3DFC">
              <w:t>(%)</w:t>
            </w:r>
          </w:p>
        </w:tc>
        <w:tc>
          <w:tcPr>
            <w:tcW w:w="872" w:type="dxa"/>
          </w:tcPr>
          <w:p w:rsidR="00B725AB" w:rsidRPr="00CD3DFC" w:rsidRDefault="00B725AB" w:rsidP="00CD3DFC">
            <w:pPr>
              <w:ind w:firstLine="0"/>
              <w:jc w:val="center"/>
            </w:pPr>
            <w:r w:rsidRPr="00CD3DFC">
              <w:t>Acc(%)</w:t>
            </w:r>
          </w:p>
        </w:tc>
        <w:tc>
          <w:tcPr>
            <w:tcW w:w="1194" w:type="dxa"/>
          </w:tcPr>
          <w:p w:rsidR="00B725AB" w:rsidRPr="00CD3DFC" w:rsidRDefault="00B725AB" w:rsidP="00CD3DFC">
            <w:pPr>
              <w:ind w:firstLine="0"/>
              <w:jc w:val="center"/>
            </w:pPr>
            <w:r w:rsidRPr="00CD3DFC">
              <w:t>SERate</w:t>
            </w:r>
            <w:r w:rsidR="00CD3DFC" w:rsidRPr="00CD3DFC">
              <w:t xml:space="preserve"> </w:t>
            </w:r>
            <w:r w:rsidRPr="00CD3DFC">
              <w:t>(%)</w:t>
            </w:r>
          </w:p>
        </w:tc>
        <w:tc>
          <w:tcPr>
            <w:tcW w:w="1033" w:type="dxa"/>
          </w:tcPr>
          <w:p w:rsidR="00B725AB" w:rsidRPr="00CD3DFC" w:rsidRDefault="00B725AB" w:rsidP="00CD3DFC">
            <w:pPr>
              <w:ind w:firstLine="0"/>
              <w:jc w:val="center"/>
            </w:pPr>
            <w:r w:rsidRPr="00CD3DFC">
              <w:t>Acc</w:t>
            </w:r>
            <w:r w:rsidR="00CD3DFC" w:rsidRPr="00CD3DFC">
              <w:t xml:space="preserve"> </w:t>
            </w:r>
            <w:r w:rsidRPr="00CD3DFC">
              <w:t>(%)</w:t>
            </w:r>
          </w:p>
        </w:tc>
        <w:tc>
          <w:tcPr>
            <w:tcW w:w="1033" w:type="dxa"/>
          </w:tcPr>
          <w:p w:rsidR="00B725AB" w:rsidRPr="00CD3DFC" w:rsidRDefault="00B725AB" w:rsidP="00CD3DFC">
            <w:pPr>
              <w:ind w:firstLine="0"/>
              <w:jc w:val="center"/>
            </w:pPr>
            <w:r w:rsidRPr="00CD3DFC">
              <w:t>SERate</w:t>
            </w:r>
            <w:r w:rsidR="00CD3DFC" w:rsidRPr="00CD3DFC">
              <w:t xml:space="preserve"> </w:t>
            </w:r>
            <w:r w:rsidRPr="00CD3DFC">
              <w:t>(%)</w:t>
            </w:r>
          </w:p>
        </w:tc>
      </w:tr>
      <w:tr w:rsidR="007E6128" w:rsidTr="00D307B6">
        <w:trPr>
          <w:jc w:val="center"/>
        </w:trPr>
        <w:tc>
          <w:tcPr>
            <w:tcW w:w="1023" w:type="dxa"/>
          </w:tcPr>
          <w:p w:rsidR="00B725AB" w:rsidRPr="00CD3DFC" w:rsidRDefault="00B725AB" w:rsidP="00CD3DFC">
            <w:pPr>
              <w:ind w:firstLine="0"/>
              <w:jc w:val="center"/>
            </w:pPr>
            <w:r w:rsidRPr="00CD3DFC">
              <w:t>BT6</w:t>
            </w:r>
          </w:p>
        </w:tc>
        <w:tc>
          <w:tcPr>
            <w:tcW w:w="872" w:type="dxa"/>
            <w:vAlign w:val="bottom"/>
          </w:tcPr>
          <w:p w:rsidR="00B725AB" w:rsidRPr="00CD3DFC" w:rsidRDefault="00B725AB" w:rsidP="00CD3DFC">
            <w:pPr>
              <w:ind w:firstLine="0"/>
              <w:jc w:val="center"/>
            </w:pPr>
            <w:r w:rsidRPr="00CD3DFC">
              <w:t>76.5</w:t>
            </w:r>
          </w:p>
        </w:tc>
        <w:tc>
          <w:tcPr>
            <w:tcW w:w="1194" w:type="dxa"/>
            <w:vAlign w:val="bottom"/>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77.5</w:t>
            </w:r>
          </w:p>
        </w:tc>
        <w:tc>
          <w:tcPr>
            <w:tcW w:w="1194" w:type="dxa"/>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64</w:t>
            </w:r>
          </w:p>
        </w:tc>
        <w:tc>
          <w:tcPr>
            <w:tcW w:w="1194" w:type="dxa"/>
          </w:tcPr>
          <w:p w:rsidR="00B725AB" w:rsidRPr="00CD3DFC" w:rsidRDefault="00B725AB" w:rsidP="00CD3DFC">
            <w:pPr>
              <w:ind w:firstLine="0"/>
              <w:jc w:val="center"/>
            </w:pPr>
            <w:r w:rsidRPr="00CD3DFC">
              <w:t>0</w:t>
            </w:r>
          </w:p>
        </w:tc>
        <w:tc>
          <w:tcPr>
            <w:tcW w:w="1033" w:type="dxa"/>
          </w:tcPr>
          <w:p w:rsidR="00B725AB" w:rsidRPr="00CD3DFC" w:rsidRDefault="00B725AB" w:rsidP="00CD3DFC">
            <w:pPr>
              <w:ind w:firstLine="0"/>
              <w:jc w:val="center"/>
            </w:pPr>
            <w:r w:rsidRPr="00CD3DFC">
              <w:t>71.5</w:t>
            </w:r>
          </w:p>
        </w:tc>
        <w:tc>
          <w:tcPr>
            <w:tcW w:w="1033" w:type="dxa"/>
          </w:tcPr>
          <w:p w:rsidR="00B725AB" w:rsidRPr="00CD3DFC" w:rsidRDefault="00B725AB" w:rsidP="00CD3DFC">
            <w:pPr>
              <w:ind w:firstLine="0"/>
              <w:jc w:val="center"/>
            </w:pPr>
            <w:r w:rsidRPr="00CD3DFC">
              <w:t>0</w:t>
            </w:r>
          </w:p>
        </w:tc>
      </w:tr>
      <w:tr w:rsidR="007E6128" w:rsidTr="00D307B6">
        <w:trPr>
          <w:jc w:val="center"/>
        </w:trPr>
        <w:tc>
          <w:tcPr>
            <w:tcW w:w="1023" w:type="dxa"/>
          </w:tcPr>
          <w:p w:rsidR="00B725AB" w:rsidRPr="00CD3DFC" w:rsidRDefault="00B725AB" w:rsidP="00CD3DFC">
            <w:pPr>
              <w:ind w:firstLine="0"/>
              <w:jc w:val="center"/>
            </w:pPr>
            <w:r w:rsidRPr="00CD3DFC">
              <w:t>GIL</w:t>
            </w:r>
          </w:p>
        </w:tc>
        <w:tc>
          <w:tcPr>
            <w:tcW w:w="872" w:type="dxa"/>
            <w:vAlign w:val="bottom"/>
          </w:tcPr>
          <w:p w:rsidR="00B725AB" w:rsidRPr="00CD3DFC" w:rsidRDefault="00B725AB" w:rsidP="00CD3DFC">
            <w:pPr>
              <w:ind w:firstLine="0"/>
              <w:jc w:val="center"/>
            </w:pPr>
            <w:r w:rsidRPr="00CD3DFC">
              <w:t>60.5</w:t>
            </w:r>
          </w:p>
        </w:tc>
        <w:tc>
          <w:tcPr>
            <w:tcW w:w="1194" w:type="dxa"/>
            <w:vAlign w:val="bottom"/>
          </w:tcPr>
          <w:p w:rsidR="00B725AB" w:rsidRPr="00CD3DFC" w:rsidRDefault="00B725AB" w:rsidP="00CD3DFC">
            <w:pPr>
              <w:ind w:firstLine="0"/>
              <w:jc w:val="center"/>
            </w:pPr>
            <w:r w:rsidRPr="00CD3DFC">
              <w:t>1</w:t>
            </w:r>
          </w:p>
        </w:tc>
        <w:tc>
          <w:tcPr>
            <w:tcW w:w="872" w:type="dxa"/>
            <w:vAlign w:val="bottom"/>
          </w:tcPr>
          <w:p w:rsidR="00B725AB" w:rsidRPr="00CD3DFC" w:rsidRDefault="00B725AB" w:rsidP="00CD3DFC">
            <w:pPr>
              <w:ind w:firstLine="0"/>
              <w:jc w:val="center"/>
              <w:rPr>
                <w:color w:val="000000"/>
              </w:rPr>
            </w:pPr>
            <w:r w:rsidRPr="00CD3DFC">
              <w:rPr>
                <w:color w:val="000000"/>
              </w:rPr>
              <w:t>66.5</w:t>
            </w:r>
          </w:p>
        </w:tc>
        <w:tc>
          <w:tcPr>
            <w:tcW w:w="1194" w:type="dxa"/>
          </w:tcPr>
          <w:p w:rsidR="00B725AB" w:rsidRPr="00CD3DFC" w:rsidRDefault="00B725AB" w:rsidP="00CD3DFC">
            <w:pPr>
              <w:ind w:firstLine="0"/>
              <w:jc w:val="center"/>
            </w:pPr>
            <w:r w:rsidRPr="00CD3DFC">
              <w:t>1.5</w:t>
            </w:r>
          </w:p>
        </w:tc>
        <w:tc>
          <w:tcPr>
            <w:tcW w:w="872" w:type="dxa"/>
            <w:vAlign w:val="bottom"/>
          </w:tcPr>
          <w:p w:rsidR="00B725AB" w:rsidRPr="00CD3DFC" w:rsidRDefault="00B725AB" w:rsidP="00CD3DFC">
            <w:pPr>
              <w:ind w:firstLine="0"/>
              <w:jc w:val="center"/>
              <w:rPr>
                <w:color w:val="000000"/>
              </w:rPr>
            </w:pPr>
            <w:r w:rsidRPr="00CD3DFC">
              <w:rPr>
                <w:color w:val="000000"/>
              </w:rPr>
              <w:t>58.5</w:t>
            </w:r>
          </w:p>
        </w:tc>
        <w:tc>
          <w:tcPr>
            <w:tcW w:w="1194" w:type="dxa"/>
          </w:tcPr>
          <w:p w:rsidR="00B725AB" w:rsidRPr="00CD3DFC" w:rsidRDefault="00B725AB" w:rsidP="00CD3DFC">
            <w:pPr>
              <w:ind w:firstLine="0"/>
              <w:jc w:val="center"/>
            </w:pPr>
            <w:r w:rsidRPr="00CD3DFC">
              <w:t>1</w:t>
            </w:r>
          </w:p>
        </w:tc>
        <w:tc>
          <w:tcPr>
            <w:tcW w:w="1033" w:type="dxa"/>
          </w:tcPr>
          <w:p w:rsidR="00B725AB" w:rsidRPr="00CD3DFC" w:rsidRDefault="00B725AB" w:rsidP="00CD3DFC">
            <w:pPr>
              <w:ind w:firstLine="0"/>
              <w:jc w:val="center"/>
            </w:pPr>
            <w:r w:rsidRPr="00CD3DFC">
              <w:t>60.5</w:t>
            </w:r>
          </w:p>
        </w:tc>
        <w:tc>
          <w:tcPr>
            <w:tcW w:w="1033" w:type="dxa"/>
          </w:tcPr>
          <w:p w:rsidR="00B725AB" w:rsidRPr="00CD3DFC" w:rsidRDefault="00B725AB" w:rsidP="00CD3DFC">
            <w:pPr>
              <w:ind w:firstLine="0"/>
              <w:jc w:val="center"/>
            </w:pPr>
            <w:r w:rsidRPr="00CD3DFC">
              <w:t>0</w:t>
            </w:r>
          </w:p>
        </w:tc>
      </w:tr>
      <w:tr w:rsidR="007E6128" w:rsidTr="00D307B6">
        <w:trPr>
          <w:jc w:val="center"/>
        </w:trPr>
        <w:tc>
          <w:tcPr>
            <w:tcW w:w="1023" w:type="dxa"/>
          </w:tcPr>
          <w:p w:rsidR="00B725AB" w:rsidRPr="00CD3DFC" w:rsidRDefault="00B725AB" w:rsidP="00CD3DFC">
            <w:pPr>
              <w:ind w:firstLine="0"/>
              <w:jc w:val="center"/>
            </w:pPr>
            <w:r w:rsidRPr="00CD3DFC">
              <w:t>GMD</w:t>
            </w:r>
          </w:p>
        </w:tc>
        <w:tc>
          <w:tcPr>
            <w:tcW w:w="872" w:type="dxa"/>
            <w:vAlign w:val="bottom"/>
          </w:tcPr>
          <w:p w:rsidR="00B725AB" w:rsidRPr="00CD3DFC" w:rsidRDefault="00B725AB" w:rsidP="00CD3DFC">
            <w:pPr>
              <w:ind w:firstLine="0"/>
              <w:jc w:val="center"/>
            </w:pPr>
            <w:r w:rsidRPr="00CD3DFC">
              <w:t>82</w:t>
            </w:r>
          </w:p>
        </w:tc>
        <w:tc>
          <w:tcPr>
            <w:tcW w:w="1194" w:type="dxa"/>
            <w:vAlign w:val="bottom"/>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80.5</w:t>
            </w:r>
          </w:p>
        </w:tc>
        <w:tc>
          <w:tcPr>
            <w:tcW w:w="1194" w:type="dxa"/>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81</w:t>
            </w:r>
          </w:p>
        </w:tc>
        <w:tc>
          <w:tcPr>
            <w:tcW w:w="1194" w:type="dxa"/>
          </w:tcPr>
          <w:p w:rsidR="00B725AB" w:rsidRPr="00CD3DFC" w:rsidRDefault="00B725AB" w:rsidP="00CD3DFC">
            <w:pPr>
              <w:ind w:firstLine="0"/>
              <w:jc w:val="center"/>
            </w:pPr>
            <w:r w:rsidRPr="00CD3DFC">
              <w:t>0</w:t>
            </w:r>
          </w:p>
        </w:tc>
        <w:tc>
          <w:tcPr>
            <w:tcW w:w="1033" w:type="dxa"/>
          </w:tcPr>
          <w:p w:rsidR="00B725AB" w:rsidRPr="00CD3DFC" w:rsidRDefault="00B725AB" w:rsidP="00CD3DFC">
            <w:pPr>
              <w:ind w:firstLine="0"/>
              <w:jc w:val="center"/>
            </w:pPr>
            <w:r w:rsidRPr="00CD3DFC">
              <w:t>77.5</w:t>
            </w:r>
          </w:p>
        </w:tc>
        <w:tc>
          <w:tcPr>
            <w:tcW w:w="1033" w:type="dxa"/>
          </w:tcPr>
          <w:p w:rsidR="00B725AB" w:rsidRPr="00CD3DFC" w:rsidRDefault="00B725AB" w:rsidP="00CD3DFC">
            <w:pPr>
              <w:ind w:firstLine="0"/>
              <w:jc w:val="center"/>
            </w:pPr>
            <w:r w:rsidRPr="00CD3DFC">
              <w:t>0</w:t>
            </w:r>
          </w:p>
        </w:tc>
      </w:tr>
      <w:tr w:rsidR="007E6128" w:rsidTr="00D307B6">
        <w:trPr>
          <w:jc w:val="center"/>
        </w:trPr>
        <w:tc>
          <w:tcPr>
            <w:tcW w:w="1023" w:type="dxa"/>
          </w:tcPr>
          <w:p w:rsidR="00B725AB" w:rsidRPr="00CD3DFC" w:rsidRDefault="00B725AB" w:rsidP="00CD3DFC">
            <w:pPr>
              <w:ind w:firstLine="0"/>
              <w:jc w:val="center"/>
            </w:pPr>
            <w:r w:rsidRPr="00CD3DFC">
              <w:t>HAP</w:t>
            </w:r>
          </w:p>
        </w:tc>
        <w:tc>
          <w:tcPr>
            <w:tcW w:w="872" w:type="dxa"/>
            <w:vAlign w:val="bottom"/>
          </w:tcPr>
          <w:p w:rsidR="00B725AB" w:rsidRPr="00CD3DFC" w:rsidRDefault="00B725AB" w:rsidP="00CD3DFC">
            <w:pPr>
              <w:ind w:firstLine="0"/>
              <w:jc w:val="center"/>
            </w:pPr>
            <w:r w:rsidRPr="00CD3DFC">
              <w:t>88.5</w:t>
            </w:r>
          </w:p>
        </w:tc>
        <w:tc>
          <w:tcPr>
            <w:tcW w:w="1194" w:type="dxa"/>
            <w:vAlign w:val="bottom"/>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73</w:t>
            </w:r>
          </w:p>
        </w:tc>
        <w:tc>
          <w:tcPr>
            <w:tcW w:w="1194" w:type="dxa"/>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74</w:t>
            </w:r>
          </w:p>
        </w:tc>
        <w:tc>
          <w:tcPr>
            <w:tcW w:w="1194" w:type="dxa"/>
          </w:tcPr>
          <w:p w:rsidR="00B725AB" w:rsidRPr="00CD3DFC" w:rsidRDefault="00B725AB" w:rsidP="00CD3DFC">
            <w:pPr>
              <w:ind w:firstLine="0"/>
              <w:jc w:val="center"/>
            </w:pPr>
            <w:r w:rsidRPr="00CD3DFC">
              <w:t>1</w:t>
            </w:r>
          </w:p>
        </w:tc>
        <w:tc>
          <w:tcPr>
            <w:tcW w:w="1033" w:type="dxa"/>
          </w:tcPr>
          <w:p w:rsidR="00B725AB" w:rsidRPr="00CD3DFC" w:rsidRDefault="00B725AB" w:rsidP="00CD3DFC">
            <w:pPr>
              <w:ind w:firstLine="0"/>
              <w:jc w:val="center"/>
            </w:pPr>
            <w:r w:rsidRPr="00CD3DFC">
              <w:t>81</w:t>
            </w:r>
          </w:p>
        </w:tc>
        <w:tc>
          <w:tcPr>
            <w:tcW w:w="1033" w:type="dxa"/>
          </w:tcPr>
          <w:p w:rsidR="00B725AB" w:rsidRPr="00CD3DFC" w:rsidRDefault="00B725AB" w:rsidP="00CD3DFC">
            <w:pPr>
              <w:ind w:firstLine="0"/>
              <w:jc w:val="center"/>
            </w:pPr>
            <w:r w:rsidRPr="00CD3DFC">
              <w:t>0</w:t>
            </w:r>
          </w:p>
        </w:tc>
      </w:tr>
      <w:tr w:rsidR="007E6128" w:rsidTr="00D307B6">
        <w:trPr>
          <w:jc w:val="center"/>
        </w:trPr>
        <w:tc>
          <w:tcPr>
            <w:tcW w:w="1023" w:type="dxa"/>
          </w:tcPr>
          <w:p w:rsidR="00B725AB" w:rsidRPr="00CD3DFC" w:rsidRDefault="00B725AB" w:rsidP="00CD3DFC">
            <w:pPr>
              <w:ind w:firstLine="0"/>
              <w:jc w:val="center"/>
            </w:pPr>
            <w:r w:rsidRPr="00CD3DFC">
              <w:t>REE</w:t>
            </w:r>
          </w:p>
        </w:tc>
        <w:tc>
          <w:tcPr>
            <w:tcW w:w="872" w:type="dxa"/>
          </w:tcPr>
          <w:p w:rsidR="00B725AB" w:rsidRPr="00CD3DFC" w:rsidRDefault="00B725AB" w:rsidP="00CD3DFC">
            <w:pPr>
              <w:ind w:firstLine="0"/>
              <w:jc w:val="center"/>
            </w:pPr>
            <w:r w:rsidRPr="00CD3DFC">
              <w:t>85</w:t>
            </w:r>
          </w:p>
        </w:tc>
        <w:tc>
          <w:tcPr>
            <w:tcW w:w="1194" w:type="dxa"/>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73.5</w:t>
            </w:r>
          </w:p>
        </w:tc>
        <w:tc>
          <w:tcPr>
            <w:tcW w:w="1194" w:type="dxa"/>
          </w:tcPr>
          <w:p w:rsidR="00B725AB" w:rsidRPr="00CD3DFC" w:rsidRDefault="00B725AB" w:rsidP="00CD3DFC">
            <w:pPr>
              <w:ind w:firstLine="0"/>
              <w:jc w:val="center"/>
            </w:pPr>
            <w:r w:rsidRPr="00CD3DFC">
              <w:t>0</w:t>
            </w:r>
          </w:p>
        </w:tc>
        <w:tc>
          <w:tcPr>
            <w:tcW w:w="872" w:type="dxa"/>
            <w:vAlign w:val="bottom"/>
          </w:tcPr>
          <w:p w:rsidR="00B725AB" w:rsidRPr="00CD3DFC" w:rsidRDefault="00B725AB" w:rsidP="00CD3DFC">
            <w:pPr>
              <w:ind w:firstLine="0"/>
              <w:jc w:val="center"/>
              <w:rPr>
                <w:color w:val="000000"/>
              </w:rPr>
            </w:pPr>
            <w:r w:rsidRPr="00CD3DFC">
              <w:rPr>
                <w:color w:val="000000"/>
              </w:rPr>
              <w:t>74.5</w:t>
            </w:r>
          </w:p>
        </w:tc>
        <w:tc>
          <w:tcPr>
            <w:tcW w:w="1194" w:type="dxa"/>
          </w:tcPr>
          <w:p w:rsidR="00B725AB" w:rsidRPr="00CD3DFC" w:rsidRDefault="00B725AB" w:rsidP="00CD3DFC">
            <w:pPr>
              <w:ind w:firstLine="0"/>
              <w:jc w:val="center"/>
            </w:pPr>
            <w:r w:rsidRPr="00CD3DFC">
              <w:t>0</w:t>
            </w:r>
          </w:p>
        </w:tc>
        <w:tc>
          <w:tcPr>
            <w:tcW w:w="1033" w:type="dxa"/>
          </w:tcPr>
          <w:p w:rsidR="00B725AB" w:rsidRPr="00CD3DFC" w:rsidRDefault="00B725AB" w:rsidP="00CD3DFC">
            <w:pPr>
              <w:ind w:firstLine="0"/>
              <w:jc w:val="center"/>
            </w:pPr>
            <w:r w:rsidRPr="00CD3DFC">
              <w:t>59.5</w:t>
            </w:r>
          </w:p>
        </w:tc>
        <w:tc>
          <w:tcPr>
            <w:tcW w:w="1033" w:type="dxa"/>
          </w:tcPr>
          <w:p w:rsidR="00B725AB" w:rsidRPr="00CD3DFC" w:rsidRDefault="00B725AB" w:rsidP="00CD3DFC">
            <w:pPr>
              <w:ind w:firstLine="0"/>
              <w:jc w:val="center"/>
            </w:pPr>
            <w:r w:rsidRPr="00CD3DFC">
              <w:t>0</w:t>
            </w:r>
          </w:p>
        </w:tc>
      </w:tr>
      <w:tr w:rsidR="007E6128" w:rsidTr="00D307B6">
        <w:trPr>
          <w:jc w:val="center"/>
        </w:trPr>
        <w:tc>
          <w:tcPr>
            <w:tcW w:w="1023" w:type="dxa"/>
          </w:tcPr>
          <w:p w:rsidR="00B725AB" w:rsidRPr="00CD3DFC" w:rsidRDefault="00B725AB" w:rsidP="00CD3DFC">
            <w:pPr>
              <w:ind w:firstLine="0"/>
              <w:jc w:val="center"/>
            </w:pPr>
            <w:r w:rsidRPr="00CD3DFC">
              <w:t>SAM</w:t>
            </w:r>
          </w:p>
        </w:tc>
        <w:tc>
          <w:tcPr>
            <w:tcW w:w="872" w:type="dxa"/>
          </w:tcPr>
          <w:p w:rsidR="00B725AB" w:rsidRPr="00CD3DFC" w:rsidRDefault="00B725AB" w:rsidP="00CD3DFC">
            <w:pPr>
              <w:ind w:firstLine="0"/>
              <w:jc w:val="center"/>
            </w:pPr>
            <w:r w:rsidRPr="00CD3DFC">
              <w:t>75.5</w:t>
            </w:r>
          </w:p>
        </w:tc>
        <w:tc>
          <w:tcPr>
            <w:tcW w:w="1194" w:type="dxa"/>
          </w:tcPr>
          <w:p w:rsidR="00B725AB" w:rsidRPr="00CD3DFC" w:rsidRDefault="00B725AB" w:rsidP="00CD3DFC">
            <w:pPr>
              <w:ind w:firstLine="0"/>
              <w:jc w:val="center"/>
            </w:pPr>
            <w:r w:rsidRPr="00CD3DFC">
              <w:t>0.5</w:t>
            </w:r>
          </w:p>
        </w:tc>
        <w:tc>
          <w:tcPr>
            <w:tcW w:w="872" w:type="dxa"/>
            <w:vAlign w:val="bottom"/>
          </w:tcPr>
          <w:p w:rsidR="00B725AB" w:rsidRPr="00CD3DFC" w:rsidRDefault="00B725AB" w:rsidP="00CD3DFC">
            <w:pPr>
              <w:ind w:firstLine="0"/>
              <w:jc w:val="center"/>
              <w:rPr>
                <w:color w:val="000000"/>
              </w:rPr>
            </w:pPr>
            <w:r w:rsidRPr="00CD3DFC">
              <w:rPr>
                <w:color w:val="000000"/>
              </w:rPr>
              <w:t>70</w:t>
            </w:r>
          </w:p>
        </w:tc>
        <w:tc>
          <w:tcPr>
            <w:tcW w:w="1194" w:type="dxa"/>
          </w:tcPr>
          <w:p w:rsidR="00B725AB" w:rsidRPr="00CD3DFC" w:rsidRDefault="00B725AB" w:rsidP="00CD3DFC">
            <w:pPr>
              <w:ind w:firstLine="0"/>
              <w:jc w:val="center"/>
            </w:pPr>
            <w:r w:rsidRPr="00CD3DFC">
              <w:t>1.5</w:t>
            </w:r>
          </w:p>
        </w:tc>
        <w:tc>
          <w:tcPr>
            <w:tcW w:w="872" w:type="dxa"/>
            <w:vAlign w:val="bottom"/>
          </w:tcPr>
          <w:p w:rsidR="00B725AB" w:rsidRPr="00CD3DFC" w:rsidRDefault="00B725AB" w:rsidP="00CD3DFC">
            <w:pPr>
              <w:ind w:firstLine="0"/>
              <w:jc w:val="center"/>
              <w:rPr>
                <w:color w:val="000000"/>
              </w:rPr>
            </w:pPr>
            <w:r w:rsidRPr="00CD3DFC">
              <w:rPr>
                <w:color w:val="000000"/>
              </w:rPr>
              <w:t>65.5</w:t>
            </w:r>
          </w:p>
        </w:tc>
        <w:tc>
          <w:tcPr>
            <w:tcW w:w="1194" w:type="dxa"/>
          </w:tcPr>
          <w:p w:rsidR="00B725AB" w:rsidRPr="00CD3DFC" w:rsidRDefault="00B725AB" w:rsidP="00CD3DFC">
            <w:pPr>
              <w:ind w:firstLine="0"/>
              <w:jc w:val="center"/>
            </w:pPr>
            <w:r w:rsidRPr="00CD3DFC">
              <w:t>8</w:t>
            </w:r>
          </w:p>
        </w:tc>
        <w:tc>
          <w:tcPr>
            <w:tcW w:w="1033" w:type="dxa"/>
          </w:tcPr>
          <w:p w:rsidR="00B725AB" w:rsidRPr="00CD3DFC" w:rsidRDefault="00B725AB" w:rsidP="00CD3DFC">
            <w:pPr>
              <w:ind w:firstLine="0"/>
              <w:jc w:val="center"/>
            </w:pPr>
            <w:r w:rsidRPr="00CD3DFC">
              <w:t>58.5</w:t>
            </w:r>
          </w:p>
        </w:tc>
        <w:tc>
          <w:tcPr>
            <w:tcW w:w="1033" w:type="dxa"/>
          </w:tcPr>
          <w:p w:rsidR="00B725AB" w:rsidRPr="00CD3DFC" w:rsidRDefault="00B725AB" w:rsidP="00CD3DFC">
            <w:pPr>
              <w:ind w:firstLine="0"/>
              <w:jc w:val="center"/>
            </w:pPr>
            <w:r w:rsidRPr="00CD3DFC">
              <w:t>8.5</w:t>
            </w:r>
          </w:p>
        </w:tc>
      </w:tr>
    </w:tbl>
    <w:p w:rsidR="00B725AB" w:rsidRDefault="00B725AB" w:rsidP="00CD3DFC">
      <w:r>
        <w:t>Trong kết quả dự đoán 1 ngày ở bảng 5, ta nhận thấy phương pháp đề xuất cho hiệu quả cao nhất so với BPNN, SVM và SVM-Prob xét về độ chính xác lẫn độ lỗi. Ở đây, BPNN vẫn cho thấy hạn chế của nó về khả năng tổng quát hóa dữ liệu khi hiệu suất dự đoán thấp nhất cùng với độ tin cậy kém khi tồn tại độ lỗi cao. Bên cạnh đó, SVM-Prob tỏ ra nhỉnh hơn SVM truyền thống. Chính vì điều này nên khi cải tiến SVM-Prob bằng cách áp dụng thêm K-Means, K-SVMeans cho kết quả tốt hơn.</w:t>
      </w:r>
    </w:p>
    <w:p w:rsidR="00B725AB" w:rsidRPr="00C422F6" w:rsidRDefault="00B725AB" w:rsidP="00CD3DFC">
      <w:pPr>
        <w:pStyle w:val="tablecaption"/>
      </w:pPr>
      <w:r>
        <w:rPr>
          <w:b/>
        </w:rPr>
        <w:t>Bảng 5</w:t>
      </w:r>
      <w:r w:rsidRPr="009F6782">
        <w:rPr>
          <w:b/>
        </w:rPr>
        <w:t>.</w:t>
      </w:r>
      <w:r>
        <w:t xml:space="preserve"> So sánh kết quả dự đoán 1 ngày giữa các mô hình theo </w:t>
      </w:r>
      <w:r w:rsidRPr="00BA6D30">
        <w:t xml:space="preserve">độ </w:t>
      </w:r>
      <w:r>
        <w:t>đo Acc và SERate</w:t>
      </w:r>
    </w:p>
    <w:tbl>
      <w:tblPr>
        <w:tblStyle w:val="TableGrid"/>
        <w:tblW w:w="0" w:type="auto"/>
        <w:jc w:val="center"/>
        <w:tblLook w:val="04A0"/>
      </w:tblPr>
      <w:tblGrid>
        <w:gridCol w:w="684"/>
        <w:gridCol w:w="677"/>
        <w:gridCol w:w="935"/>
        <w:gridCol w:w="677"/>
        <w:gridCol w:w="935"/>
        <w:gridCol w:w="677"/>
        <w:gridCol w:w="935"/>
        <w:gridCol w:w="677"/>
        <w:gridCol w:w="935"/>
      </w:tblGrid>
      <w:tr w:rsidR="00B725AB" w:rsidTr="00CD3DFC">
        <w:trPr>
          <w:trHeight w:val="230"/>
          <w:jc w:val="center"/>
        </w:trPr>
        <w:tc>
          <w:tcPr>
            <w:tcW w:w="0" w:type="auto"/>
            <w:vMerge w:val="restart"/>
            <w:vAlign w:val="center"/>
          </w:tcPr>
          <w:p w:rsidR="00B725AB" w:rsidRPr="00CD3DFC" w:rsidRDefault="00B725AB" w:rsidP="00CD3DFC">
            <w:pPr>
              <w:ind w:firstLine="0"/>
              <w:jc w:val="center"/>
            </w:pPr>
            <w:r w:rsidRPr="00CD3DFC">
              <w:t>Mã</w:t>
            </w:r>
          </w:p>
        </w:tc>
        <w:tc>
          <w:tcPr>
            <w:tcW w:w="0" w:type="auto"/>
            <w:gridSpan w:val="2"/>
          </w:tcPr>
          <w:p w:rsidR="00B725AB" w:rsidRPr="00CD3DFC" w:rsidRDefault="00B725AB" w:rsidP="00CD3DFC">
            <w:pPr>
              <w:ind w:firstLine="0"/>
              <w:jc w:val="center"/>
            </w:pPr>
            <w:r w:rsidRPr="00CD3DFC">
              <w:t>BPNN</w:t>
            </w:r>
          </w:p>
        </w:tc>
        <w:tc>
          <w:tcPr>
            <w:tcW w:w="0" w:type="auto"/>
            <w:gridSpan w:val="2"/>
          </w:tcPr>
          <w:p w:rsidR="00B725AB" w:rsidRPr="00CD3DFC" w:rsidRDefault="00B725AB" w:rsidP="00CD3DFC">
            <w:pPr>
              <w:ind w:firstLine="0"/>
              <w:jc w:val="center"/>
            </w:pPr>
            <w:r w:rsidRPr="00CD3DFC">
              <w:t>SVM</w:t>
            </w:r>
          </w:p>
        </w:tc>
        <w:tc>
          <w:tcPr>
            <w:tcW w:w="0" w:type="auto"/>
            <w:gridSpan w:val="2"/>
          </w:tcPr>
          <w:p w:rsidR="00B725AB" w:rsidRPr="00CD3DFC" w:rsidRDefault="00B725AB" w:rsidP="00CD3DFC">
            <w:pPr>
              <w:ind w:firstLine="0"/>
              <w:jc w:val="center"/>
            </w:pPr>
            <w:r w:rsidRPr="00CD3DFC">
              <w:t>SVM-Prob</w:t>
            </w:r>
          </w:p>
        </w:tc>
        <w:tc>
          <w:tcPr>
            <w:tcW w:w="0" w:type="auto"/>
            <w:gridSpan w:val="2"/>
          </w:tcPr>
          <w:p w:rsidR="00B725AB" w:rsidRPr="00CD3DFC" w:rsidRDefault="00B725AB" w:rsidP="00CD3DFC">
            <w:pPr>
              <w:ind w:firstLine="0"/>
              <w:jc w:val="center"/>
            </w:pPr>
            <w:r w:rsidRPr="00CD3DFC">
              <w:t>K-SVMeans</w:t>
            </w:r>
          </w:p>
        </w:tc>
      </w:tr>
      <w:tr w:rsidR="00D307B6" w:rsidTr="00CD3DFC">
        <w:trPr>
          <w:trHeight w:val="230"/>
          <w:jc w:val="center"/>
        </w:trPr>
        <w:tc>
          <w:tcPr>
            <w:tcW w:w="0" w:type="auto"/>
            <w:vMerge/>
          </w:tcPr>
          <w:p w:rsidR="00B725AB" w:rsidRPr="00CD3DFC" w:rsidRDefault="00B725AB" w:rsidP="00CD3DFC">
            <w:pPr>
              <w:ind w:firstLine="0"/>
              <w:jc w:val="center"/>
            </w:pPr>
          </w:p>
        </w:tc>
        <w:tc>
          <w:tcPr>
            <w:tcW w:w="0" w:type="auto"/>
          </w:tcPr>
          <w:p w:rsidR="00B725AB" w:rsidRPr="00CD3DFC" w:rsidRDefault="00B725AB" w:rsidP="00CD3DFC">
            <w:pPr>
              <w:ind w:firstLine="0"/>
              <w:jc w:val="center"/>
              <w:rPr>
                <w:i/>
              </w:rPr>
            </w:pPr>
            <w:r w:rsidRPr="00CD3DFC">
              <w:rPr>
                <w:i/>
              </w:rPr>
              <w:t>Acc</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SERate</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Acc</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SERate</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Acc</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SERate</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Acc</w:t>
            </w:r>
            <w:r w:rsidR="00CD3DFC" w:rsidRPr="00CD3DFC">
              <w:rPr>
                <w:i/>
              </w:rPr>
              <w:t xml:space="preserve"> </w:t>
            </w:r>
            <w:r w:rsidRPr="00CD3DFC">
              <w:rPr>
                <w:i/>
              </w:rPr>
              <w:t>(%)</w:t>
            </w:r>
          </w:p>
        </w:tc>
        <w:tc>
          <w:tcPr>
            <w:tcW w:w="0" w:type="auto"/>
          </w:tcPr>
          <w:p w:rsidR="00B725AB" w:rsidRPr="00CD3DFC" w:rsidRDefault="00B725AB" w:rsidP="00CD3DFC">
            <w:pPr>
              <w:ind w:firstLine="0"/>
              <w:jc w:val="center"/>
              <w:rPr>
                <w:i/>
              </w:rPr>
            </w:pPr>
            <w:r w:rsidRPr="00CD3DFC">
              <w:rPr>
                <w:i/>
              </w:rPr>
              <w:t>SERate</w:t>
            </w:r>
            <w:r w:rsidR="00CD3DFC" w:rsidRPr="00CD3DFC">
              <w:rPr>
                <w:i/>
              </w:rPr>
              <w:t xml:space="preserve"> </w:t>
            </w:r>
            <w:r w:rsidRPr="00CD3DFC">
              <w:rPr>
                <w:i/>
              </w:rPr>
              <w:t>(%)</w:t>
            </w:r>
          </w:p>
        </w:tc>
      </w:tr>
      <w:tr w:rsidR="00D307B6" w:rsidTr="00CD3DFC">
        <w:trPr>
          <w:trHeight w:val="230"/>
          <w:jc w:val="center"/>
        </w:trPr>
        <w:tc>
          <w:tcPr>
            <w:tcW w:w="0" w:type="auto"/>
          </w:tcPr>
          <w:p w:rsidR="00B725AB" w:rsidRPr="00CD3DFC" w:rsidRDefault="00B725AB" w:rsidP="00CD3DFC">
            <w:pPr>
              <w:ind w:firstLine="0"/>
              <w:jc w:val="center"/>
            </w:pPr>
            <w:r w:rsidRPr="00CD3DFC">
              <w:t>BT6</w:t>
            </w:r>
          </w:p>
        </w:tc>
        <w:tc>
          <w:tcPr>
            <w:tcW w:w="0" w:type="auto"/>
            <w:vAlign w:val="bottom"/>
          </w:tcPr>
          <w:p w:rsidR="00B725AB" w:rsidRPr="00CD3DFC" w:rsidRDefault="00B725AB" w:rsidP="00CD3DFC">
            <w:pPr>
              <w:ind w:firstLine="0"/>
              <w:jc w:val="center"/>
              <w:rPr>
                <w:color w:val="000000"/>
              </w:rPr>
            </w:pPr>
            <w:r w:rsidRPr="00CD3DFC">
              <w:rPr>
                <w:color w:val="000000"/>
              </w:rPr>
              <w:t>68.5</w:t>
            </w:r>
          </w:p>
        </w:tc>
        <w:tc>
          <w:tcPr>
            <w:tcW w:w="0" w:type="auto"/>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rPr>
                <w:color w:val="000000"/>
              </w:rPr>
            </w:pPr>
            <w:r w:rsidRPr="00CD3DFC">
              <w:rPr>
                <w:color w:val="000000"/>
              </w:rPr>
              <w:t>71.5</w:t>
            </w:r>
          </w:p>
        </w:tc>
        <w:tc>
          <w:tcPr>
            <w:tcW w:w="0" w:type="auto"/>
          </w:tcPr>
          <w:p w:rsidR="00B725AB" w:rsidRPr="00CD3DFC" w:rsidRDefault="00B725AB" w:rsidP="00CD3DFC">
            <w:pPr>
              <w:ind w:firstLine="0"/>
              <w:jc w:val="center"/>
            </w:pPr>
            <w:r w:rsidRPr="00CD3DFC">
              <w:t>0</w:t>
            </w:r>
          </w:p>
        </w:tc>
        <w:tc>
          <w:tcPr>
            <w:tcW w:w="0" w:type="auto"/>
          </w:tcPr>
          <w:p w:rsidR="00B725AB" w:rsidRPr="00CD3DFC" w:rsidRDefault="00B725AB" w:rsidP="00CD3DFC">
            <w:pPr>
              <w:ind w:firstLine="0"/>
              <w:jc w:val="center"/>
            </w:pPr>
            <w:r w:rsidRPr="00CD3DFC">
              <w:t>73.5</w:t>
            </w:r>
          </w:p>
        </w:tc>
        <w:tc>
          <w:tcPr>
            <w:tcW w:w="0" w:type="auto"/>
          </w:tcPr>
          <w:p w:rsidR="00B725AB" w:rsidRPr="00CD3DFC" w:rsidRDefault="00B725AB" w:rsidP="00CD3DFC">
            <w:pPr>
              <w:ind w:firstLine="0"/>
              <w:jc w:val="center"/>
            </w:pPr>
            <w:r w:rsidRPr="00CD3DFC">
              <w:t>0</w:t>
            </w:r>
          </w:p>
        </w:tc>
        <w:tc>
          <w:tcPr>
            <w:tcW w:w="0" w:type="auto"/>
          </w:tcPr>
          <w:p w:rsidR="00B725AB" w:rsidRPr="00CD3DFC" w:rsidRDefault="00B725AB" w:rsidP="00CD3DFC">
            <w:pPr>
              <w:ind w:firstLine="0"/>
              <w:jc w:val="center"/>
            </w:pPr>
            <w:r w:rsidRPr="00CD3DFC">
              <w:t>76.5</w:t>
            </w:r>
          </w:p>
        </w:tc>
        <w:tc>
          <w:tcPr>
            <w:tcW w:w="0" w:type="auto"/>
          </w:tcPr>
          <w:p w:rsidR="00B725AB" w:rsidRPr="00CD3DFC" w:rsidRDefault="00B725AB" w:rsidP="00CD3DFC">
            <w:pPr>
              <w:ind w:firstLine="0"/>
              <w:jc w:val="center"/>
            </w:pPr>
            <w:r w:rsidRPr="00CD3DFC">
              <w:t>0</w:t>
            </w:r>
          </w:p>
        </w:tc>
      </w:tr>
      <w:tr w:rsidR="00D307B6" w:rsidTr="00CD3DFC">
        <w:trPr>
          <w:trHeight w:val="230"/>
          <w:jc w:val="center"/>
        </w:trPr>
        <w:tc>
          <w:tcPr>
            <w:tcW w:w="0" w:type="auto"/>
          </w:tcPr>
          <w:p w:rsidR="00B725AB" w:rsidRPr="00CD3DFC" w:rsidRDefault="00B725AB" w:rsidP="00CD3DFC">
            <w:pPr>
              <w:ind w:firstLine="0"/>
              <w:jc w:val="center"/>
            </w:pPr>
            <w:r w:rsidRPr="00CD3DFC">
              <w:t>GIL</w:t>
            </w:r>
          </w:p>
        </w:tc>
        <w:tc>
          <w:tcPr>
            <w:tcW w:w="0" w:type="auto"/>
            <w:vAlign w:val="bottom"/>
          </w:tcPr>
          <w:p w:rsidR="00B725AB" w:rsidRPr="00CD3DFC" w:rsidRDefault="00B725AB" w:rsidP="00CD3DFC">
            <w:pPr>
              <w:ind w:firstLine="0"/>
              <w:jc w:val="center"/>
            </w:pPr>
            <w:r w:rsidRPr="00CD3DFC">
              <w:t>57</w:t>
            </w:r>
          </w:p>
        </w:tc>
        <w:tc>
          <w:tcPr>
            <w:tcW w:w="0" w:type="auto"/>
            <w:vAlign w:val="bottom"/>
          </w:tcPr>
          <w:p w:rsidR="00B725AB" w:rsidRPr="00CD3DFC" w:rsidRDefault="00B725AB" w:rsidP="00CD3DFC">
            <w:pPr>
              <w:ind w:firstLine="0"/>
              <w:jc w:val="center"/>
            </w:pPr>
            <w:r w:rsidRPr="00CD3DFC">
              <w:t>3.5</w:t>
            </w:r>
          </w:p>
        </w:tc>
        <w:tc>
          <w:tcPr>
            <w:tcW w:w="0" w:type="auto"/>
            <w:vAlign w:val="bottom"/>
          </w:tcPr>
          <w:p w:rsidR="00B725AB" w:rsidRPr="00CD3DFC" w:rsidRDefault="00B725AB" w:rsidP="00CD3DFC">
            <w:pPr>
              <w:ind w:firstLine="0"/>
              <w:jc w:val="center"/>
            </w:pPr>
            <w:r w:rsidRPr="00CD3DFC">
              <w:t>60</w:t>
            </w:r>
          </w:p>
        </w:tc>
        <w:tc>
          <w:tcPr>
            <w:tcW w:w="0" w:type="auto"/>
            <w:vAlign w:val="bottom"/>
          </w:tcPr>
          <w:p w:rsidR="00B725AB" w:rsidRPr="00CD3DFC" w:rsidRDefault="00B725AB" w:rsidP="00CD3DFC">
            <w:pPr>
              <w:ind w:firstLine="0"/>
              <w:jc w:val="center"/>
            </w:pPr>
            <w:r w:rsidRPr="00CD3DFC">
              <w:t>0.5</w:t>
            </w:r>
          </w:p>
        </w:tc>
        <w:tc>
          <w:tcPr>
            <w:tcW w:w="0" w:type="auto"/>
            <w:vAlign w:val="bottom"/>
          </w:tcPr>
          <w:p w:rsidR="00B725AB" w:rsidRPr="00CD3DFC" w:rsidRDefault="00B725AB" w:rsidP="00CD3DFC">
            <w:pPr>
              <w:ind w:firstLine="0"/>
              <w:jc w:val="center"/>
            </w:pPr>
            <w:r w:rsidRPr="00CD3DFC">
              <w:t>60</w:t>
            </w:r>
          </w:p>
        </w:tc>
        <w:tc>
          <w:tcPr>
            <w:tcW w:w="0" w:type="auto"/>
            <w:vAlign w:val="bottom"/>
          </w:tcPr>
          <w:p w:rsidR="00B725AB" w:rsidRPr="00CD3DFC" w:rsidRDefault="00B725AB" w:rsidP="00CD3DFC">
            <w:pPr>
              <w:ind w:firstLine="0"/>
              <w:jc w:val="center"/>
            </w:pPr>
            <w:r w:rsidRPr="00CD3DFC">
              <w:t>0.5</w:t>
            </w:r>
          </w:p>
        </w:tc>
        <w:tc>
          <w:tcPr>
            <w:tcW w:w="0" w:type="auto"/>
            <w:vAlign w:val="bottom"/>
          </w:tcPr>
          <w:p w:rsidR="00B725AB" w:rsidRPr="00CD3DFC" w:rsidRDefault="00B725AB" w:rsidP="00CD3DFC">
            <w:pPr>
              <w:ind w:firstLine="0"/>
              <w:jc w:val="center"/>
            </w:pPr>
            <w:r w:rsidRPr="00CD3DFC">
              <w:t>60.5</w:t>
            </w:r>
          </w:p>
        </w:tc>
        <w:tc>
          <w:tcPr>
            <w:tcW w:w="0" w:type="auto"/>
            <w:vAlign w:val="bottom"/>
          </w:tcPr>
          <w:p w:rsidR="00B725AB" w:rsidRPr="00CD3DFC" w:rsidRDefault="00B725AB" w:rsidP="00CD3DFC">
            <w:pPr>
              <w:ind w:firstLine="0"/>
              <w:jc w:val="center"/>
            </w:pPr>
            <w:r w:rsidRPr="00CD3DFC">
              <w:t>1</w:t>
            </w:r>
          </w:p>
        </w:tc>
      </w:tr>
      <w:tr w:rsidR="00D307B6" w:rsidTr="00CD3DFC">
        <w:trPr>
          <w:trHeight w:val="230"/>
          <w:jc w:val="center"/>
        </w:trPr>
        <w:tc>
          <w:tcPr>
            <w:tcW w:w="0" w:type="auto"/>
          </w:tcPr>
          <w:p w:rsidR="00B725AB" w:rsidRPr="00CD3DFC" w:rsidRDefault="00B725AB" w:rsidP="00CD3DFC">
            <w:pPr>
              <w:ind w:firstLine="0"/>
              <w:jc w:val="center"/>
            </w:pPr>
            <w:r w:rsidRPr="00CD3DFC">
              <w:t>GMD</w:t>
            </w:r>
          </w:p>
        </w:tc>
        <w:tc>
          <w:tcPr>
            <w:tcW w:w="0" w:type="auto"/>
            <w:vAlign w:val="bottom"/>
          </w:tcPr>
          <w:p w:rsidR="00B725AB" w:rsidRPr="00CD3DFC" w:rsidRDefault="00B725AB" w:rsidP="00CD3DFC">
            <w:pPr>
              <w:ind w:firstLine="0"/>
              <w:jc w:val="center"/>
            </w:pPr>
            <w:r w:rsidRPr="00CD3DFC">
              <w:t>80</w:t>
            </w:r>
          </w:p>
        </w:tc>
        <w:tc>
          <w:tcPr>
            <w:tcW w:w="0" w:type="auto"/>
            <w:vAlign w:val="bottom"/>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pPr>
            <w:r w:rsidRPr="00CD3DFC">
              <w:t>77.5</w:t>
            </w:r>
          </w:p>
        </w:tc>
        <w:tc>
          <w:tcPr>
            <w:tcW w:w="0" w:type="auto"/>
            <w:vAlign w:val="bottom"/>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pPr>
            <w:r w:rsidRPr="00CD3DFC">
              <w:t>81</w:t>
            </w:r>
          </w:p>
        </w:tc>
        <w:tc>
          <w:tcPr>
            <w:tcW w:w="0" w:type="auto"/>
            <w:vAlign w:val="bottom"/>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pPr>
            <w:r w:rsidRPr="00CD3DFC">
              <w:t>82</w:t>
            </w:r>
          </w:p>
        </w:tc>
        <w:tc>
          <w:tcPr>
            <w:tcW w:w="0" w:type="auto"/>
            <w:vAlign w:val="bottom"/>
          </w:tcPr>
          <w:p w:rsidR="00B725AB" w:rsidRPr="00CD3DFC" w:rsidRDefault="00B725AB" w:rsidP="00CD3DFC">
            <w:pPr>
              <w:ind w:firstLine="0"/>
              <w:jc w:val="center"/>
            </w:pPr>
            <w:r w:rsidRPr="00CD3DFC">
              <w:t>0</w:t>
            </w:r>
          </w:p>
        </w:tc>
      </w:tr>
      <w:tr w:rsidR="00D307B6" w:rsidTr="00CD3DFC">
        <w:trPr>
          <w:trHeight w:val="230"/>
          <w:jc w:val="center"/>
        </w:trPr>
        <w:tc>
          <w:tcPr>
            <w:tcW w:w="0" w:type="auto"/>
          </w:tcPr>
          <w:p w:rsidR="00B725AB" w:rsidRPr="00CD3DFC" w:rsidRDefault="00B725AB" w:rsidP="00CD3DFC">
            <w:pPr>
              <w:ind w:firstLine="0"/>
              <w:jc w:val="center"/>
            </w:pPr>
            <w:r w:rsidRPr="00CD3DFC">
              <w:t>HAP</w:t>
            </w:r>
          </w:p>
        </w:tc>
        <w:tc>
          <w:tcPr>
            <w:tcW w:w="0" w:type="auto"/>
            <w:vAlign w:val="bottom"/>
          </w:tcPr>
          <w:p w:rsidR="00B725AB" w:rsidRPr="00CD3DFC" w:rsidRDefault="00B725AB" w:rsidP="00CD3DFC">
            <w:pPr>
              <w:ind w:firstLine="0"/>
              <w:jc w:val="center"/>
            </w:pPr>
            <w:r w:rsidRPr="00CD3DFC">
              <w:t>85</w:t>
            </w:r>
          </w:p>
        </w:tc>
        <w:tc>
          <w:tcPr>
            <w:tcW w:w="0" w:type="auto"/>
            <w:vAlign w:val="bottom"/>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pPr>
            <w:r w:rsidRPr="00CD3DFC">
              <w:t>87</w:t>
            </w:r>
          </w:p>
        </w:tc>
        <w:tc>
          <w:tcPr>
            <w:tcW w:w="0" w:type="auto"/>
            <w:vAlign w:val="bottom"/>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pPr>
            <w:r w:rsidRPr="00CD3DFC">
              <w:t>88</w:t>
            </w:r>
          </w:p>
        </w:tc>
        <w:tc>
          <w:tcPr>
            <w:tcW w:w="0" w:type="auto"/>
            <w:vAlign w:val="bottom"/>
          </w:tcPr>
          <w:p w:rsidR="00B725AB" w:rsidRPr="00CD3DFC" w:rsidRDefault="00B725AB" w:rsidP="00CD3DFC">
            <w:pPr>
              <w:ind w:firstLine="0"/>
              <w:jc w:val="center"/>
            </w:pPr>
            <w:r w:rsidRPr="00CD3DFC">
              <w:t>0</w:t>
            </w:r>
          </w:p>
        </w:tc>
        <w:tc>
          <w:tcPr>
            <w:tcW w:w="0" w:type="auto"/>
            <w:vAlign w:val="bottom"/>
          </w:tcPr>
          <w:p w:rsidR="00B725AB" w:rsidRPr="00CD3DFC" w:rsidRDefault="00B725AB" w:rsidP="00CD3DFC">
            <w:pPr>
              <w:ind w:firstLine="0"/>
              <w:jc w:val="center"/>
            </w:pPr>
            <w:r w:rsidRPr="00CD3DFC">
              <w:t>88.5</w:t>
            </w:r>
          </w:p>
        </w:tc>
        <w:tc>
          <w:tcPr>
            <w:tcW w:w="0" w:type="auto"/>
            <w:vAlign w:val="bottom"/>
          </w:tcPr>
          <w:p w:rsidR="00B725AB" w:rsidRPr="00CD3DFC" w:rsidRDefault="00B725AB" w:rsidP="00CD3DFC">
            <w:pPr>
              <w:ind w:firstLine="0"/>
              <w:jc w:val="center"/>
            </w:pPr>
            <w:r w:rsidRPr="00CD3DFC">
              <w:t>0</w:t>
            </w:r>
          </w:p>
        </w:tc>
      </w:tr>
      <w:tr w:rsidR="00D307B6" w:rsidTr="00CD3DFC">
        <w:trPr>
          <w:trHeight w:val="230"/>
          <w:jc w:val="center"/>
        </w:trPr>
        <w:tc>
          <w:tcPr>
            <w:tcW w:w="0" w:type="auto"/>
          </w:tcPr>
          <w:p w:rsidR="00B725AB" w:rsidRPr="00CD3DFC" w:rsidRDefault="00B725AB" w:rsidP="00CD3DFC">
            <w:pPr>
              <w:ind w:firstLine="0"/>
              <w:jc w:val="center"/>
            </w:pPr>
            <w:r w:rsidRPr="00CD3DFC">
              <w:t>REE</w:t>
            </w:r>
          </w:p>
        </w:tc>
        <w:tc>
          <w:tcPr>
            <w:tcW w:w="0" w:type="auto"/>
            <w:vAlign w:val="bottom"/>
          </w:tcPr>
          <w:p w:rsidR="00B725AB" w:rsidRPr="00CD3DFC" w:rsidRDefault="00B725AB" w:rsidP="00CD3DFC">
            <w:pPr>
              <w:ind w:firstLine="0"/>
              <w:jc w:val="center"/>
              <w:rPr>
                <w:color w:val="000000"/>
              </w:rPr>
            </w:pPr>
            <w:r w:rsidRPr="00CD3DFC">
              <w:rPr>
                <w:color w:val="000000"/>
              </w:rPr>
              <w:t>73.5</w:t>
            </w:r>
          </w:p>
        </w:tc>
        <w:tc>
          <w:tcPr>
            <w:tcW w:w="0" w:type="auto"/>
          </w:tcPr>
          <w:p w:rsidR="00B725AB" w:rsidRPr="00CD3DFC" w:rsidRDefault="00B725AB" w:rsidP="00CD3DFC">
            <w:pPr>
              <w:ind w:firstLine="0"/>
              <w:jc w:val="center"/>
            </w:pPr>
            <w:r w:rsidRPr="00CD3DFC">
              <w:t>1</w:t>
            </w:r>
          </w:p>
        </w:tc>
        <w:tc>
          <w:tcPr>
            <w:tcW w:w="0" w:type="auto"/>
            <w:vAlign w:val="bottom"/>
          </w:tcPr>
          <w:p w:rsidR="00B725AB" w:rsidRPr="00CD3DFC" w:rsidRDefault="00B725AB" w:rsidP="00CD3DFC">
            <w:pPr>
              <w:ind w:firstLine="0"/>
              <w:jc w:val="center"/>
              <w:rPr>
                <w:color w:val="000000"/>
              </w:rPr>
            </w:pPr>
            <w:r w:rsidRPr="00CD3DFC">
              <w:rPr>
                <w:color w:val="000000"/>
              </w:rPr>
              <w:t>85.0</w:t>
            </w:r>
          </w:p>
        </w:tc>
        <w:tc>
          <w:tcPr>
            <w:tcW w:w="0" w:type="auto"/>
          </w:tcPr>
          <w:p w:rsidR="00B725AB" w:rsidRPr="00CD3DFC" w:rsidRDefault="00B725AB" w:rsidP="00CD3DFC">
            <w:pPr>
              <w:ind w:firstLine="0"/>
              <w:jc w:val="center"/>
            </w:pPr>
            <w:r w:rsidRPr="00CD3DFC">
              <w:t>0</w:t>
            </w:r>
          </w:p>
        </w:tc>
        <w:tc>
          <w:tcPr>
            <w:tcW w:w="0" w:type="auto"/>
          </w:tcPr>
          <w:p w:rsidR="00B725AB" w:rsidRPr="00CD3DFC" w:rsidRDefault="00B725AB" w:rsidP="00CD3DFC">
            <w:pPr>
              <w:ind w:firstLine="0"/>
              <w:jc w:val="center"/>
            </w:pPr>
            <w:r w:rsidRPr="00CD3DFC">
              <w:t>85.5</w:t>
            </w:r>
          </w:p>
        </w:tc>
        <w:tc>
          <w:tcPr>
            <w:tcW w:w="0" w:type="auto"/>
          </w:tcPr>
          <w:p w:rsidR="00B725AB" w:rsidRPr="00CD3DFC" w:rsidRDefault="00B725AB" w:rsidP="00CD3DFC">
            <w:pPr>
              <w:ind w:firstLine="0"/>
              <w:jc w:val="center"/>
            </w:pPr>
            <w:r w:rsidRPr="00CD3DFC">
              <w:t>0</w:t>
            </w:r>
          </w:p>
        </w:tc>
        <w:tc>
          <w:tcPr>
            <w:tcW w:w="0" w:type="auto"/>
          </w:tcPr>
          <w:p w:rsidR="00B725AB" w:rsidRPr="00CD3DFC" w:rsidRDefault="00B725AB" w:rsidP="00CD3DFC">
            <w:pPr>
              <w:ind w:firstLine="0"/>
              <w:jc w:val="center"/>
            </w:pPr>
            <w:r w:rsidRPr="00CD3DFC">
              <w:t>85</w:t>
            </w:r>
          </w:p>
        </w:tc>
        <w:tc>
          <w:tcPr>
            <w:tcW w:w="0" w:type="auto"/>
          </w:tcPr>
          <w:p w:rsidR="00B725AB" w:rsidRPr="00CD3DFC" w:rsidRDefault="00B725AB" w:rsidP="00CD3DFC">
            <w:pPr>
              <w:ind w:firstLine="0"/>
              <w:jc w:val="center"/>
            </w:pPr>
            <w:r w:rsidRPr="00CD3DFC">
              <w:t>0</w:t>
            </w:r>
          </w:p>
        </w:tc>
      </w:tr>
      <w:tr w:rsidR="00D307B6" w:rsidTr="00CD3DFC">
        <w:trPr>
          <w:trHeight w:val="230"/>
          <w:jc w:val="center"/>
        </w:trPr>
        <w:tc>
          <w:tcPr>
            <w:tcW w:w="0" w:type="auto"/>
          </w:tcPr>
          <w:p w:rsidR="00B725AB" w:rsidRPr="00CD3DFC" w:rsidRDefault="00B725AB" w:rsidP="00CD3DFC">
            <w:pPr>
              <w:ind w:firstLine="0"/>
              <w:jc w:val="center"/>
            </w:pPr>
            <w:r w:rsidRPr="00CD3DFC">
              <w:t>SAM</w:t>
            </w:r>
          </w:p>
        </w:tc>
        <w:tc>
          <w:tcPr>
            <w:tcW w:w="0" w:type="auto"/>
            <w:vAlign w:val="bottom"/>
          </w:tcPr>
          <w:p w:rsidR="00B725AB" w:rsidRPr="00CD3DFC" w:rsidRDefault="00B725AB" w:rsidP="00CD3DFC">
            <w:pPr>
              <w:ind w:firstLine="0"/>
              <w:jc w:val="center"/>
              <w:rPr>
                <w:color w:val="000000"/>
              </w:rPr>
            </w:pPr>
            <w:r w:rsidRPr="00CD3DFC">
              <w:rPr>
                <w:color w:val="000000"/>
              </w:rPr>
              <w:t>74.5</w:t>
            </w:r>
          </w:p>
        </w:tc>
        <w:tc>
          <w:tcPr>
            <w:tcW w:w="0" w:type="auto"/>
          </w:tcPr>
          <w:p w:rsidR="00B725AB" w:rsidRPr="00CD3DFC" w:rsidRDefault="00B725AB" w:rsidP="00CD3DFC">
            <w:pPr>
              <w:ind w:firstLine="0"/>
              <w:jc w:val="center"/>
            </w:pPr>
            <w:r w:rsidRPr="00CD3DFC">
              <w:t>3</w:t>
            </w:r>
          </w:p>
        </w:tc>
        <w:tc>
          <w:tcPr>
            <w:tcW w:w="0" w:type="auto"/>
            <w:vAlign w:val="bottom"/>
          </w:tcPr>
          <w:p w:rsidR="00B725AB" w:rsidRPr="00CD3DFC" w:rsidRDefault="00B725AB" w:rsidP="00CD3DFC">
            <w:pPr>
              <w:ind w:firstLine="0"/>
              <w:jc w:val="center"/>
              <w:rPr>
                <w:color w:val="000000"/>
              </w:rPr>
            </w:pPr>
            <w:r w:rsidRPr="00CD3DFC">
              <w:rPr>
                <w:color w:val="000000"/>
              </w:rPr>
              <w:t>65.5</w:t>
            </w:r>
          </w:p>
        </w:tc>
        <w:tc>
          <w:tcPr>
            <w:tcW w:w="0" w:type="auto"/>
          </w:tcPr>
          <w:p w:rsidR="00B725AB" w:rsidRPr="00CD3DFC" w:rsidRDefault="00B725AB" w:rsidP="00CD3DFC">
            <w:pPr>
              <w:ind w:firstLine="0"/>
              <w:jc w:val="center"/>
            </w:pPr>
            <w:r w:rsidRPr="00CD3DFC">
              <w:t>7</w:t>
            </w:r>
          </w:p>
        </w:tc>
        <w:tc>
          <w:tcPr>
            <w:tcW w:w="0" w:type="auto"/>
          </w:tcPr>
          <w:p w:rsidR="00B725AB" w:rsidRPr="00CD3DFC" w:rsidRDefault="00B725AB" w:rsidP="00CD3DFC">
            <w:pPr>
              <w:ind w:firstLine="0"/>
              <w:jc w:val="center"/>
            </w:pPr>
            <w:r w:rsidRPr="00CD3DFC">
              <w:t>71.5</w:t>
            </w:r>
          </w:p>
        </w:tc>
        <w:tc>
          <w:tcPr>
            <w:tcW w:w="0" w:type="auto"/>
          </w:tcPr>
          <w:p w:rsidR="00B725AB" w:rsidRPr="00CD3DFC" w:rsidRDefault="00B725AB" w:rsidP="00CD3DFC">
            <w:pPr>
              <w:ind w:firstLine="0"/>
              <w:jc w:val="center"/>
            </w:pPr>
            <w:r w:rsidRPr="00CD3DFC">
              <w:t>2</w:t>
            </w:r>
          </w:p>
        </w:tc>
        <w:tc>
          <w:tcPr>
            <w:tcW w:w="0" w:type="auto"/>
          </w:tcPr>
          <w:p w:rsidR="00B725AB" w:rsidRPr="00CD3DFC" w:rsidRDefault="00B725AB" w:rsidP="00CD3DFC">
            <w:pPr>
              <w:ind w:firstLine="0"/>
              <w:jc w:val="center"/>
            </w:pPr>
            <w:r w:rsidRPr="00CD3DFC">
              <w:t>75.5</w:t>
            </w:r>
          </w:p>
        </w:tc>
        <w:tc>
          <w:tcPr>
            <w:tcW w:w="0" w:type="auto"/>
          </w:tcPr>
          <w:p w:rsidR="00B725AB" w:rsidRPr="00CD3DFC" w:rsidRDefault="00B725AB" w:rsidP="00CD3DFC">
            <w:pPr>
              <w:ind w:firstLine="0"/>
              <w:jc w:val="center"/>
            </w:pPr>
            <w:r w:rsidRPr="00CD3DFC">
              <w:t>0.5</w:t>
            </w:r>
          </w:p>
        </w:tc>
      </w:tr>
    </w:tbl>
    <w:p w:rsidR="00F044E4" w:rsidRPr="00F13FEC" w:rsidRDefault="00F044E4" w:rsidP="009D539C"/>
    <w:p w:rsidR="00CD3DFC" w:rsidRDefault="00CD3DFC" w:rsidP="00CD3DFC">
      <w:r>
        <w:t>Trong bảng 6, kết quả dự đoán với chu kỳ 5 ngày cũng cho nhận xét tương tự: BPNN thể hiện tính không ổn định và hiệu suất thấp nhất, SVM-Prob vẫn cho kết quả tốt hơn SVM dù chênh lệch là không lớn, K-SVMeans vượt trội tất cả về độ chính xác lẫn độ lỗi. Mặc dù độ chính xác so với dự đoán chu kỳ 1 ngày có giảm và tỷ lệ lỗi về dấu cũng tăng lên, nhưng độ chính xác dự đoán trên 60% của phương pháp K-</w:t>
      </w:r>
      <w:r>
        <w:lastRenderedPageBreak/>
        <w:t>SVMeans là một kết quả khả quan đối với bài toán dự đoán xu hướng cho 5 ngày tiếp theo.</w:t>
      </w:r>
    </w:p>
    <w:p w:rsidR="00CD3DFC" w:rsidRDefault="00CD3DFC" w:rsidP="00CD3DFC">
      <w:pPr>
        <w:pStyle w:val="tablecaption"/>
      </w:pPr>
      <w:r>
        <w:rPr>
          <w:b/>
        </w:rPr>
        <w:t>Bảng 6</w:t>
      </w:r>
      <w:r w:rsidRPr="009F6782">
        <w:rPr>
          <w:b/>
        </w:rPr>
        <w:t>.</w:t>
      </w:r>
      <w:r>
        <w:t xml:space="preserve"> So sánh kết quả dự đoán 5 ngày giữa các mô hình theo </w:t>
      </w:r>
      <w:r w:rsidRPr="00BA6D30">
        <w:t xml:space="preserve">độ </w:t>
      </w:r>
      <w:r>
        <w:t>đo Acc và SERate.</w:t>
      </w:r>
    </w:p>
    <w:tbl>
      <w:tblPr>
        <w:tblStyle w:val="TableGrid"/>
        <w:tblW w:w="0" w:type="auto"/>
        <w:jc w:val="center"/>
        <w:tblLook w:val="04A0"/>
      </w:tblPr>
      <w:tblGrid>
        <w:gridCol w:w="684"/>
        <w:gridCol w:w="676"/>
        <w:gridCol w:w="951"/>
        <w:gridCol w:w="675"/>
        <w:gridCol w:w="932"/>
        <w:gridCol w:w="675"/>
        <w:gridCol w:w="932"/>
        <w:gridCol w:w="675"/>
        <w:gridCol w:w="932"/>
      </w:tblGrid>
      <w:tr w:rsidR="00CD3DFC" w:rsidRPr="0044430C" w:rsidTr="00D307B6">
        <w:trPr>
          <w:jc w:val="center"/>
        </w:trPr>
        <w:tc>
          <w:tcPr>
            <w:tcW w:w="0" w:type="auto"/>
            <w:vMerge w:val="restart"/>
          </w:tcPr>
          <w:p w:rsidR="00CD3DFC" w:rsidRPr="00CD3DFC" w:rsidRDefault="00CD3DFC" w:rsidP="00CD3DFC">
            <w:pPr>
              <w:ind w:firstLine="0"/>
              <w:jc w:val="center"/>
            </w:pPr>
            <w:r w:rsidRPr="00CD3DFC">
              <w:t>Mã</w:t>
            </w:r>
          </w:p>
        </w:tc>
        <w:tc>
          <w:tcPr>
            <w:tcW w:w="0" w:type="auto"/>
            <w:gridSpan w:val="2"/>
          </w:tcPr>
          <w:p w:rsidR="00CD3DFC" w:rsidRPr="00CD3DFC" w:rsidRDefault="00CD3DFC" w:rsidP="00CD3DFC">
            <w:pPr>
              <w:ind w:firstLine="0"/>
              <w:jc w:val="center"/>
            </w:pPr>
            <w:r w:rsidRPr="00CD3DFC">
              <w:t>BPNN</w:t>
            </w:r>
          </w:p>
        </w:tc>
        <w:tc>
          <w:tcPr>
            <w:tcW w:w="0" w:type="auto"/>
            <w:gridSpan w:val="2"/>
          </w:tcPr>
          <w:p w:rsidR="00CD3DFC" w:rsidRPr="00CD3DFC" w:rsidRDefault="00CD3DFC" w:rsidP="00CD3DFC">
            <w:pPr>
              <w:ind w:firstLine="0"/>
              <w:jc w:val="center"/>
            </w:pPr>
            <w:r w:rsidRPr="00CD3DFC">
              <w:t>SVM</w:t>
            </w:r>
          </w:p>
        </w:tc>
        <w:tc>
          <w:tcPr>
            <w:tcW w:w="0" w:type="auto"/>
            <w:gridSpan w:val="2"/>
          </w:tcPr>
          <w:p w:rsidR="00CD3DFC" w:rsidRPr="00CD3DFC" w:rsidRDefault="00CD3DFC" w:rsidP="00CD3DFC">
            <w:pPr>
              <w:ind w:firstLine="0"/>
              <w:jc w:val="center"/>
            </w:pPr>
            <w:r w:rsidRPr="00CD3DFC">
              <w:t>SVM-Prob</w:t>
            </w:r>
          </w:p>
        </w:tc>
        <w:tc>
          <w:tcPr>
            <w:tcW w:w="0" w:type="auto"/>
            <w:gridSpan w:val="2"/>
          </w:tcPr>
          <w:p w:rsidR="00CD3DFC" w:rsidRPr="00CD3DFC" w:rsidRDefault="00CD3DFC" w:rsidP="00CD3DFC">
            <w:pPr>
              <w:ind w:firstLine="0"/>
              <w:jc w:val="center"/>
            </w:pPr>
            <w:r w:rsidRPr="00CD3DFC">
              <w:t>K-SVMeans</w:t>
            </w:r>
          </w:p>
        </w:tc>
      </w:tr>
      <w:tr w:rsidR="007E6128" w:rsidRPr="0044430C" w:rsidTr="00D307B6">
        <w:trPr>
          <w:jc w:val="center"/>
        </w:trPr>
        <w:tc>
          <w:tcPr>
            <w:tcW w:w="0" w:type="auto"/>
            <w:vMerge/>
          </w:tcPr>
          <w:p w:rsidR="00CD3DFC" w:rsidRPr="00CD3DFC" w:rsidRDefault="00CD3DFC" w:rsidP="00CD3DFC">
            <w:pPr>
              <w:ind w:firstLine="0"/>
              <w:jc w:val="center"/>
            </w:pPr>
          </w:p>
        </w:tc>
        <w:tc>
          <w:tcPr>
            <w:tcW w:w="0" w:type="auto"/>
          </w:tcPr>
          <w:p w:rsidR="00CD3DFC" w:rsidRPr="00CD3DFC" w:rsidRDefault="00CD3DFC" w:rsidP="00CD3DFC">
            <w:pPr>
              <w:ind w:firstLine="0"/>
              <w:jc w:val="center"/>
              <w:rPr>
                <w:i/>
              </w:rPr>
            </w:pPr>
            <w:r w:rsidRPr="00CD3DFC">
              <w:rPr>
                <w:i/>
              </w:rPr>
              <w:t>Acc (%)</w:t>
            </w:r>
          </w:p>
        </w:tc>
        <w:tc>
          <w:tcPr>
            <w:tcW w:w="0" w:type="auto"/>
          </w:tcPr>
          <w:p w:rsidR="00CD3DFC" w:rsidRPr="00CD3DFC" w:rsidRDefault="00CD3DFC" w:rsidP="00CD3DFC">
            <w:pPr>
              <w:ind w:firstLine="0"/>
              <w:jc w:val="center"/>
              <w:rPr>
                <w:i/>
              </w:rPr>
            </w:pPr>
            <w:r w:rsidRPr="00CD3DFC">
              <w:rPr>
                <w:i/>
              </w:rPr>
              <w:t xml:space="preserve">SERate </w:t>
            </w:r>
            <w:r>
              <w:rPr>
                <w:i/>
              </w:rPr>
              <w:t xml:space="preserve"> </w:t>
            </w:r>
            <w:r w:rsidRPr="00CD3DFC">
              <w:rPr>
                <w:i/>
              </w:rPr>
              <w:t>(%)</w:t>
            </w:r>
          </w:p>
        </w:tc>
        <w:tc>
          <w:tcPr>
            <w:tcW w:w="0" w:type="auto"/>
          </w:tcPr>
          <w:p w:rsidR="00CD3DFC" w:rsidRPr="00CD3DFC" w:rsidRDefault="00CD3DFC" w:rsidP="00CD3DFC">
            <w:pPr>
              <w:ind w:firstLine="0"/>
              <w:jc w:val="center"/>
              <w:rPr>
                <w:i/>
              </w:rPr>
            </w:pPr>
            <w:r w:rsidRPr="00CD3DFC">
              <w:rPr>
                <w:i/>
              </w:rPr>
              <w:t>Acc</w:t>
            </w:r>
            <w:r>
              <w:rPr>
                <w:i/>
              </w:rPr>
              <w:t xml:space="preserve"> </w:t>
            </w:r>
            <w:r w:rsidRPr="00CD3DFC">
              <w:rPr>
                <w:i/>
              </w:rPr>
              <w:t>(%)</w:t>
            </w:r>
          </w:p>
        </w:tc>
        <w:tc>
          <w:tcPr>
            <w:tcW w:w="0" w:type="auto"/>
          </w:tcPr>
          <w:p w:rsidR="00CD3DFC" w:rsidRPr="00CD3DFC" w:rsidRDefault="00CD3DFC" w:rsidP="00CD3DFC">
            <w:pPr>
              <w:ind w:firstLine="0"/>
              <w:jc w:val="center"/>
              <w:rPr>
                <w:i/>
              </w:rPr>
            </w:pPr>
            <w:r w:rsidRPr="00CD3DFC">
              <w:rPr>
                <w:i/>
              </w:rPr>
              <w:t>SERate</w:t>
            </w:r>
            <w:r>
              <w:rPr>
                <w:i/>
              </w:rPr>
              <w:t xml:space="preserve"> </w:t>
            </w:r>
            <w:r w:rsidRPr="00CD3DFC">
              <w:rPr>
                <w:i/>
              </w:rPr>
              <w:t>(%)</w:t>
            </w:r>
          </w:p>
        </w:tc>
        <w:tc>
          <w:tcPr>
            <w:tcW w:w="0" w:type="auto"/>
          </w:tcPr>
          <w:p w:rsidR="00CD3DFC" w:rsidRPr="00CD3DFC" w:rsidRDefault="00CD3DFC" w:rsidP="00CD3DFC">
            <w:pPr>
              <w:ind w:firstLine="0"/>
              <w:jc w:val="center"/>
              <w:rPr>
                <w:i/>
              </w:rPr>
            </w:pPr>
            <w:r w:rsidRPr="00CD3DFC">
              <w:rPr>
                <w:i/>
              </w:rPr>
              <w:t>Acc</w:t>
            </w:r>
            <w:r>
              <w:rPr>
                <w:i/>
              </w:rPr>
              <w:t xml:space="preserve"> </w:t>
            </w:r>
            <w:r w:rsidRPr="00CD3DFC">
              <w:rPr>
                <w:i/>
              </w:rPr>
              <w:t>(%)</w:t>
            </w:r>
          </w:p>
        </w:tc>
        <w:tc>
          <w:tcPr>
            <w:tcW w:w="0" w:type="auto"/>
          </w:tcPr>
          <w:p w:rsidR="00CD3DFC" w:rsidRPr="00CD3DFC" w:rsidRDefault="00CD3DFC" w:rsidP="00CD3DFC">
            <w:pPr>
              <w:ind w:firstLine="0"/>
              <w:jc w:val="center"/>
              <w:rPr>
                <w:i/>
              </w:rPr>
            </w:pPr>
            <w:r w:rsidRPr="00CD3DFC">
              <w:rPr>
                <w:i/>
              </w:rPr>
              <w:t>SERate</w:t>
            </w:r>
            <w:r>
              <w:rPr>
                <w:i/>
              </w:rPr>
              <w:t xml:space="preserve"> </w:t>
            </w:r>
            <w:r w:rsidRPr="00CD3DFC">
              <w:rPr>
                <w:i/>
              </w:rPr>
              <w:t>(%)</w:t>
            </w:r>
          </w:p>
        </w:tc>
        <w:tc>
          <w:tcPr>
            <w:tcW w:w="0" w:type="auto"/>
          </w:tcPr>
          <w:p w:rsidR="00CD3DFC" w:rsidRPr="00CD3DFC" w:rsidRDefault="00CD3DFC" w:rsidP="00CD3DFC">
            <w:pPr>
              <w:ind w:firstLine="0"/>
              <w:jc w:val="center"/>
              <w:rPr>
                <w:i/>
              </w:rPr>
            </w:pPr>
            <w:r w:rsidRPr="00CD3DFC">
              <w:rPr>
                <w:i/>
              </w:rPr>
              <w:t>Acc</w:t>
            </w:r>
            <w:r>
              <w:rPr>
                <w:i/>
              </w:rPr>
              <w:t xml:space="preserve"> </w:t>
            </w:r>
            <w:r w:rsidRPr="00CD3DFC">
              <w:rPr>
                <w:i/>
              </w:rPr>
              <w:t>(%)</w:t>
            </w:r>
          </w:p>
        </w:tc>
        <w:tc>
          <w:tcPr>
            <w:tcW w:w="0" w:type="auto"/>
          </w:tcPr>
          <w:p w:rsidR="00CD3DFC" w:rsidRPr="00CD3DFC" w:rsidRDefault="00CD3DFC" w:rsidP="00CD3DFC">
            <w:pPr>
              <w:ind w:firstLine="0"/>
              <w:jc w:val="center"/>
              <w:rPr>
                <w:i/>
              </w:rPr>
            </w:pPr>
            <w:r w:rsidRPr="00CD3DFC">
              <w:rPr>
                <w:i/>
              </w:rPr>
              <w:t>SERate</w:t>
            </w:r>
            <w:r>
              <w:rPr>
                <w:i/>
              </w:rPr>
              <w:t xml:space="preserve"> </w:t>
            </w:r>
            <w:r w:rsidRPr="00CD3DFC">
              <w:rPr>
                <w:i/>
              </w:rPr>
              <w:t>(%)</w:t>
            </w:r>
          </w:p>
        </w:tc>
      </w:tr>
      <w:tr w:rsidR="007E6128" w:rsidRPr="0044430C" w:rsidTr="00D307B6">
        <w:trPr>
          <w:jc w:val="center"/>
        </w:trPr>
        <w:tc>
          <w:tcPr>
            <w:tcW w:w="0" w:type="auto"/>
          </w:tcPr>
          <w:p w:rsidR="00CD3DFC" w:rsidRPr="00CD3DFC" w:rsidRDefault="00CD3DFC" w:rsidP="00CD3DFC">
            <w:pPr>
              <w:ind w:firstLine="0"/>
              <w:jc w:val="center"/>
            </w:pPr>
            <w:r w:rsidRPr="00CD3DFC">
              <w:t>BT6</w:t>
            </w:r>
          </w:p>
        </w:tc>
        <w:tc>
          <w:tcPr>
            <w:tcW w:w="0" w:type="auto"/>
            <w:vAlign w:val="bottom"/>
          </w:tcPr>
          <w:p w:rsidR="00CD3DFC" w:rsidRPr="00CD3DFC" w:rsidRDefault="00CD3DFC" w:rsidP="00CD3DFC">
            <w:pPr>
              <w:ind w:firstLine="0"/>
              <w:jc w:val="center"/>
            </w:pPr>
            <w:r w:rsidRPr="00CD3DFC">
              <w:t>56</w:t>
            </w:r>
          </w:p>
        </w:tc>
        <w:tc>
          <w:tcPr>
            <w:tcW w:w="0" w:type="auto"/>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57</w:t>
            </w:r>
          </w:p>
        </w:tc>
        <w:tc>
          <w:tcPr>
            <w:tcW w:w="0" w:type="auto"/>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59</w:t>
            </w:r>
          </w:p>
        </w:tc>
        <w:tc>
          <w:tcPr>
            <w:tcW w:w="0" w:type="auto"/>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66</w:t>
            </w:r>
          </w:p>
        </w:tc>
        <w:tc>
          <w:tcPr>
            <w:tcW w:w="0" w:type="auto"/>
          </w:tcPr>
          <w:p w:rsidR="00CD3DFC" w:rsidRPr="00CD3DFC" w:rsidRDefault="00CD3DFC" w:rsidP="00CD3DFC">
            <w:pPr>
              <w:ind w:firstLine="0"/>
              <w:jc w:val="center"/>
            </w:pPr>
            <w:r w:rsidRPr="00CD3DFC">
              <w:t>0</w:t>
            </w:r>
          </w:p>
        </w:tc>
      </w:tr>
      <w:tr w:rsidR="007E6128" w:rsidRPr="0044430C" w:rsidTr="00D307B6">
        <w:trPr>
          <w:jc w:val="center"/>
        </w:trPr>
        <w:tc>
          <w:tcPr>
            <w:tcW w:w="0" w:type="auto"/>
          </w:tcPr>
          <w:p w:rsidR="00CD3DFC" w:rsidRPr="00CD3DFC" w:rsidRDefault="00CD3DFC" w:rsidP="00CD3DFC">
            <w:pPr>
              <w:ind w:firstLine="0"/>
              <w:jc w:val="center"/>
            </w:pPr>
            <w:r w:rsidRPr="00CD3DFC">
              <w:t>GIL</w:t>
            </w:r>
          </w:p>
        </w:tc>
        <w:tc>
          <w:tcPr>
            <w:tcW w:w="0" w:type="auto"/>
            <w:vAlign w:val="bottom"/>
          </w:tcPr>
          <w:p w:rsidR="00CD3DFC" w:rsidRPr="00CD3DFC" w:rsidRDefault="00CD3DFC" w:rsidP="00CD3DFC">
            <w:pPr>
              <w:ind w:firstLine="0"/>
              <w:jc w:val="center"/>
            </w:pPr>
            <w:r w:rsidRPr="00CD3DFC">
              <w:t>39</w:t>
            </w:r>
          </w:p>
        </w:tc>
        <w:tc>
          <w:tcPr>
            <w:tcW w:w="0" w:type="auto"/>
            <w:vAlign w:val="bottom"/>
          </w:tcPr>
          <w:p w:rsidR="00CD3DFC" w:rsidRPr="00CD3DFC" w:rsidRDefault="00CD3DFC" w:rsidP="00CD3DFC">
            <w:pPr>
              <w:ind w:firstLine="0"/>
              <w:jc w:val="center"/>
            </w:pPr>
            <w:r w:rsidRPr="00CD3DFC">
              <w:t>21.5</w:t>
            </w:r>
          </w:p>
        </w:tc>
        <w:tc>
          <w:tcPr>
            <w:tcW w:w="0" w:type="auto"/>
            <w:vAlign w:val="bottom"/>
          </w:tcPr>
          <w:p w:rsidR="00CD3DFC" w:rsidRPr="00CD3DFC" w:rsidRDefault="00CD3DFC" w:rsidP="00CD3DFC">
            <w:pPr>
              <w:ind w:firstLine="0"/>
              <w:jc w:val="center"/>
            </w:pPr>
            <w:r w:rsidRPr="00CD3DFC">
              <w:t>60</w:t>
            </w:r>
          </w:p>
        </w:tc>
        <w:tc>
          <w:tcPr>
            <w:tcW w:w="0" w:type="auto"/>
            <w:vAlign w:val="bottom"/>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59.5</w:t>
            </w:r>
          </w:p>
        </w:tc>
        <w:tc>
          <w:tcPr>
            <w:tcW w:w="0" w:type="auto"/>
            <w:vAlign w:val="bottom"/>
          </w:tcPr>
          <w:p w:rsidR="00CD3DFC" w:rsidRPr="00CD3DFC" w:rsidRDefault="00CD3DFC" w:rsidP="00CD3DFC">
            <w:pPr>
              <w:ind w:firstLine="0"/>
              <w:jc w:val="center"/>
            </w:pPr>
            <w:r w:rsidRPr="00CD3DFC">
              <w:t>1</w:t>
            </w:r>
          </w:p>
        </w:tc>
        <w:tc>
          <w:tcPr>
            <w:tcW w:w="0" w:type="auto"/>
            <w:vAlign w:val="bottom"/>
          </w:tcPr>
          <w:p w:rsidR="00CD3DFC" w:rsidRPr="00CD3DFC" w:rsidRDefault="00CD3DFC" w:rsidP="00CD3DFC">
            <w:pPr>
              <w:ind w:firstLine="0"/>
              <w:jc w:val="center"/>
            </w:pPr>
            <w:r w:rsidRPr="00CD3DFC">
              <w:t>60.5</w:t>
            </w:r>
          </w:p>
        </w:tc>
        <w:tc>
          <w:tcPr>
            <w:tcW w:w="0" w:type="auto"/>
            <w:vAlign w:val="bottom"/>
          </w:tcPr>
          <w:p w:rsidR="00CD3DFC" w:rsidRPr="00CD3DFC" w:rsidRDefault="00CD3DFC" w:rsidP="00CD3DFC">
            <w:pPr>
              <w:ind w:firstLine="0"/>
              <w:jc w:val="center"/>
            </w:pPr>
            <w:r w:rsidRPr="00CD3DFC">
              <w:t>0</w:t>
            </w:r>
          </w:p>
        </w:tc>
      </w:tr>
      <w:tr w:rsidR="007E6128" w:rsidRPr="0044430C" w:rsidTr="00D307B6">
        <w:trPr>
          <w:jc w:val="center"/>
        </w:trPr>
        <w:tc>
          <w:tcPr>
            <w:tcW w:w="0" w:type="auto"/>
          </w:tcPr>
          <w:p w:rsidR="00CD3DFC" w:rsidRPr="00CD3DFC" w:rsidRDefault="00CD3DFC" w:rsidP="00CD3DFC">
            <w:pPr>
              <w:ind w:firstLine="0"/>
              <w:jc w:val="center"/>
            </w:pPr>
            <w:r w:rsidRPr="00CD3DFC">
              <w:t>GMD</w:t>
            </w:r>
          </w:p>
        </w:tc>
        <w:tc>
          <w:tcPr>
            <w:tcW w:w="0" w:type="auto"/>
            <w:vAlign w:val="bottom"/>
          </w:tcPr>
          <w:p w:rsidR="00CD3DFC" w:rsidRPr="00CD3DFC" w:rsidRDefault="00CD3DFC" w:rsidP="00CD3DFC">
            <w:pPr>
              <w:ind w:firstLine="0"/>
              <w:jc w:val="center"/>
            </w:pPr>
            <w:r w:rsidRPr="00CD3DFC">
              <w:t>34.5</w:t>
            </w:r>
          </w:p>
        </w:tc>
        <w:tc>
          <w:tcPr>
            <w:tcW w:w="0" w:type="auto"/>
            <w:vAlign w:val="bottom"/>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69</w:t>
            </w:r>
          </w:p>
        </w:tc>
        <w:tc>
          <w:tcPr>
            <w:tcW w:w="0" w:type="auto"/>
            <w:vAlign w:val="bottom"/>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67.5</w:t>
            </w:r>
          </w:p>
        </w:tc>
        <w:tc>
          <w:tcPr>
            <w:tcW w:w="0" w:type="auto"/>
            <w:vAlign w:val="bottom"/>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68</w:t>
            </w:r>
          </w:p>
        </w:tc>
        <w:tc>
          <w:tcPr>
            <w:tcW w:w="0" w:type="auto"/>
            <w:vAlign w:val="bottom"/>
          </w:tcPr>
          <w:p w:rsidR="00CD3DFC" w:rsidRPr="00CD3DFC" w:rsidRDefault="00CD3DFC" w:rsidP="00CD3DFC">
            <w:pPr>
              <w:ind w:firstLine="0"/>
              <w:jc w:val="center"/>
            </w:pPr>
            <w:r w:rsidRPr="00CD3DFC">
              <w:t>0</w:t>
            </w:r>
          </w:p>
        </w:tc>
      </w:tr>
      <w:tr w:rsidR="007E6128" w:rsidRPr="0044430C" w:rsidTr="00D307B6">
        <w:trPr>
          <w:jc w:val="center"/>
        </w:trPr>
        <w:tc>
          <w:tcPr>
            <w:tcW w:w="0" w:type="auto"/>
          </w:tcPr>
          <w:p w:rsidR="00CD3DFC" w:rsidRPr="00CD3DFC" w:rsidRDefault="00CD3DFC" w:rsidP="00CD3DFC">
            <w:pPr>
              <w:ind w:firstLine="0"/>
              <w:jc w:val="center"/>
            </w:pPr>
            <w:r w:rsidRPr="00CD3DFC">
              <w:t>HAP</w:t>
            </w:r>
          </w:p>
        </w:tc>
        <w:tc>
          <w:tcPr>
            <w:tcW w:w="0" w:type="auto"/>
            <w:vAlign w:val="bottom"/>
          </w:tcPr>
          <w:p w:rsidR="00CD3DFC" w:rsidRPr="00CD3DFC" w:rsidRDefault="00CD3DFC" w:rsidP="00CD3DFC">
            <w:pPr>
              <w:ind w:firstLine="0"/>
              <w:jc w:val="center"/>
            </w:pPr>
            <w:r w:rsidRPr="00CD3DFC">
              <w:t>76</w:t>
            </w:r>
          </w:p>
        </w:tc>
        <w:tc>
          <w:tcPr>
            <w:tcW w:w="0" w:type="auto"/>
            <w:vAlign w:val="bottom"/>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61</w:t>
            </w:r>
          </w:p>
        </w:tc>
        <w:tc>
          <w:tcPr>
            <w:tcW w:w="0" w:type="auto"/>
            <w:vAlign w:val="bottom"/>
          </w:tcPr>
          <w:p w:rsidR="00CD3DFC" w:rsidRPr="00CD3DFC" w:rsidRDefault="00CD3DFC" w:rsidP="00CD3DFC">
            <w:pPr>
              <w:ind w:firstLine="0"/>
              <w:jc w:val="center"/>
            </w:pPr>
            <w:r w:rsidRPr="00CD3DFC">
              <w:t>0.5</w:t>
            </w:r>
          </w:p>
        </w:tc>
        <w:tc>
          <w:tcPr>
            <w:tcW w:w="0" w:type="auto"/>
            <w:vAlign w:val="bottom"/>
          </w:tcPr>
          <w:p w:rsidR="00CD3DFC" w:rsidRPr="00CD3DFC" w:rsidRDefault="00CD3DFC" w:rsidP="00CD3DFC">
            <w:pPr>
              <w:ind w:firstLine="0"/>
              <w:jc w:val="center"/>
            </w:pPr>
            <w:r w:rsidRPr="00CD3DFC">
              <w:t>65</w:t>
            </w:r>
          </w:p>
        </w:tc>
        <w:tc>
          <w:tcPr>
            <w:tcW w:w="0" w:type="auto"/>
            <w:vAlign w:val="bottom"/>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67.5</w:t>
            </w:r>
          </w:p>
        </w:tc>
        <w:tc>
          <w:tcPr>
            <w:tcW w:w="0" w:type="auto"/>
            <w:vAlign w:val="bottom"/>
          </w:tcPr>
          <w:p w:rsidR="00CD3DFC" w:rsidRPr="00CD3DFC" w:rsidRDefault="00CD3DFC" w:rsidP="00CD3DFC">
            <w:pPr>
              <w:ind w:firstLine="0"/>
              <w:jc w:val="center"/>
            </w:pPr>
            <w:r w:rsidRPr="00CD3DFC">
              <w:t>0</w:t>
            </w:r>
          </w:p>
        </w:tc>
      </w:tr>
      <w:tr w:rsidR="007E6128" w:rsidRPr="0044430C" w:rsidTr="00D307B6">
        <w:trPr>
          <w:jc w:val="center"/>
        </w:trPr>
        <w:tc>
          <w:tcPr>
            <w:tcW w:w="0" w:type="auto"/>
          </w:tcPr>
          <w:p w:rsidR="00CD3DFC" w:rsidRPr="00CD3DFC" w:rsidRDefault="00CD3DFC" w:rsidP="00CD3DFC">
            <w:pPr>
              <w:ind w:firstLine="0"/>
              <w:jc w:val="center"/>
            </w:pPr>
            <w:r w:rsidRPr="00CD3DFC">
              <w:t>REE</w:t>
            </w:r>
          </w:p>
        </w:tc>
        <w:tc>
          <w:tcPr>
            <w:tcW w:w="0" w:type="auto"/>
            <w:vAlign w:val="bottom"/>
          </w:tcPr>
          <w:p w:rsidR="00CD3DFC" w:rsidRPr="00CD3DFC" w:rsidRDefault="00CD3DFC" w:rsidP="00CD3DFC">
            <w:pPr>
              <w:ind w:firstLine="0"/>
              <w:jc w:val="center"/>
            </w:pPr>
            <w:r w:rsidRPr="00CD3DFC">
              <w:t>71</w:t>
            </w:r>
          </w:p>
        </w:tc>
        <w:tc>
          <w:tcPr>
            <w:tcW w:w="0" w:type="auto"/>
          </w:tcPr>
          <w:p w:rsidR="00CD3DFC" w:rsidRPr="00CD3DFC" w:rsidRDefault="00CD3DFC" w:rsidP="00CD3DFC">
            <w:pPr>
              <w:ind w:firstLine="0"/>
              <w:jc w:val="center"/>
            </w:pPr>
            <w:r w:rsidRPr="00CD3DFC">
              <w:t>4.5</w:t>
            </w:r>
          </w:p>
        </w:tc>
        <w:tc>
          <w:tcPr>
            <w:tcW w:w="0" w:type="auto"/>
            <w:vAlign w:val="bottom"/>
          </w:tcPr>
          <w:p w:rsidR="00CD3DFC" w:rsidRPr="00CD3DFC" w:rsidRDefault="00CD3DFC" w:rsidP="00CD3DFC">
            <w:pPr>
              <w:ind w:firstLine="0"/>
              <w:jc w:val="center"/>
            </w:pPr>
            <w:r w:rsidRPr="00CD3DFC">
              <w:t>70.5</w:t>
            </w:r>
          </w:p>
        </w:tc>
        <w:tc>
          <w:tcPr>
            <w:tcW w:w="0" w:type="auto"/>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74.5</w:t>
            </w:r>
          </w:p>
        </w:tc>
        <w:tc>
          <w:tcPr>
            <w:tcW w:w="0" w:type="auto"/>
          </w:tcPr>
          <w:p w:rsidR="00CD3DFC" w:rsidRPr="00CD3DFC" w:rsidRDefault="00CD3DFC" w:rsidP="00CD3DFC">
            <w:pPr>
              <w:ind w:firstLine="0"/>
              <w:jc w:val="center"/>
            </w:pPr>
            <w:r w:rsidRPr="00CD3DFC">
              <w:t>0</w:t>
            </w:r>
          </w:p>
        </w:tc>
        <w:tc>
          <w:tcPr>
            <w:tcW w:w="0" w:type="auto"/>
            <w:vAlign w:val="bottom"/>
          </w:tcPr>
          <w:p w:rsidR="00CD3DFC" w:rsidRPr="00CD3DFC" w:rsidRDefault="00CD3DFC" w:rsidP="00CD3DFC">
            <w:pPr>
              <w:ind w:firstLine="0"/>
              <w:jc w:val="center"/>
            </w:pPr>
            <w:r w:rsidRPr="00CD3DFC">
              <w:t>76</w:t>
            </w:r>
          </w:p>
        </w:tc>
        <w:tc>
          <w:tcPr>
            <w:tcW w:w="0" w:type="auto"/>
          </w:tcPr>
          <w:p w:rsidR="00CD3DFC" w:rsidRPr="00CD3DFC" w:rsidRDefault="00CD3DFC" w:rsidP="00CD3DFC">
            <w:pPr>
              <w:ind w:firstLine="0"/>
              <w:jc w:val="center"/>
            </w:pPr>
            <w:r w:rsidRPr="00CD3DFC">
              <w:t>0</w:t>
            </w:r>
          </w:p>
        </w:tc>
      </w:tr>
      <w:tr w:rsidR="007E6128" w:rsidRPr="0044430C" w:rsidTr="00D307B6">
        <w:trPr>
          <w:jc w:val="center"/>
        </w:trPr>
        <w:tc>
          <w:tcPr>
            <w:tcW w:w="0" w:type="auto"/>
          </w:tcPr>
          <w:p w:rsidR="00CD3DFC" w:rsidRPr="00CD3DFC" w:rsidRDefault="00CD3DFC" w:rsidP="00CD3DFC">
            <w:pPr>
              <w:ind w:firstLine="0"/>
              <w:jc w:val="center"/>
            </w:pPr>
            <w:r w:rsidRPr="00CD3DFC">
              <w:t>SAM</w:t>
            </w:r>
          </w:p>
        </w:tc>
        <w:tc>
          <w:tcPr>
            <w:tcW w:w="0" w:type="auto"/>
            <w:vAlign w:val="bottom"/>
          </w:tcPr>
          <w:p w:rsidR="00CD3DFC" w:rsidRPr="00CD3DFC" w:rsidRDefault="00CD3DFC" w:rsidP="00CD3DFC">
            <w:pPr>
              <w:ind w:firstLine="0"/>
              <w:jc w:val="center"/>
            </w:pPr>
            <w:r w:rsidRPr="00CD3DFC">
              <w:t>48.5</w:t>
            </w:r>
          </w:p>
        </w:tc>
        <w:tc>
          <w:tcPr>
            <w:tcW w:w="0" w:type="auto"/>
          </w:tcPr>
          <w:p w:rsidR="00CD3DFC" w:rsidRPr="00CD3DFC" w:rsidRDefault="00CD3DFC" w:rsidP="00CD3DFC">
            <w:pPr>
              <w:ind w:firstLine="0"/>
              <w:jc w:val="center"/>
            </w:pPr>
            <w:r w:rsidRPr="00CD3DFC">
              <w:t>22.5</w:t>
            </w:r>
          </w:p>
        </w:tc>
        <w:tc>
          <w:tcPr>
            <w:tcW w:w="0" w:type="auto"/>
            <w:vAlign w:val="bottom"/>
          </w:tcPr>
          <w:p w:rsidR="00CD3DFC" w:rsidRPr="00CD3DFC" w:rsidRDefault="00CD3DFC" w:rsidP="00CD3DFC">
            <w:pPr>
              <w:ind w:firstLine="0"/>
              <w:jc w:val="center"/>
            </w:pPr>
            <w:r w:rsidRPr="00CD3DFC">
              <w:t>51.5</w:t>
            </w:r>
          </w:p>
        </w:tc>
        <w:tc>
          <w:tcPr>
            <w:tcW w:w="0" w:type="auto"/>
          </w:tcPr>
          <w:p w:rsidR="00CD3DFC" w:rsidRPr="00CD3DFC" w:rsidRDefault="00CD3DFC" w:rsidP="00CD3DFC">
            <w:pPr>
              <w:ind w:firstLine="0"/>
              <w:jc w:val="center"/>
            </w:pPr>
            <w:r w:rsidRPr="00CD3DFC">
              <w:t>21</w:t>
            </w:r>
          </w:p>
        </w:tc>
        <w:tc>
          <w:tcPr>
            <w:tcW w:w="0" w:type="auto"/>
            <w:vAlign w:val="bottom"/>
          </w:tcPr>
          <w:p w:rsidR="00CD3DFC" w:rsidRPr="00CD3DFC" w:rsidRDefault="00CD3DFC" w:rsidP="00CD3DFC">
            <w:pPr>
              <w:ind w:firstLine="0"/>
              <w:jc w:val="center"/>
            </w:pPr>
            <w:r w:rsidRPr="00CD3DFC">
              <w:t>56</w:t>
            </w:r>
          </w:p>
        </w:tc>
        <w:tc>
          <w:tcPr>
            <w:tcW w:w="0" w:type="auto"/>
          </w:tcPr>
          <w:p w:rsidR="00CD3DFC" w:rsidRPr="00CD3DFC" w:rsidRDefault="00CD3DFC" w:rsidP="00CD3DFC">
            <w:pPr>
              <w:ind w:firstLine="0"/>
              <w:jc w:val="center"/>
            </w:pPr>
            <w:r w:rsidRPr="00CD3DFC">
              <w:t>18</w:t>
            </w:r>
          </w:p>
        </w:tc>
        <w:tc>
          <w:tcPr>
            <w:tcW w:w="0" w:type="auto"/>
            <w:vAlign w:val="bottom"/>
          </w:tcPr>
          <w:p w:rsidR="00CD3DFC" w:rsidRPr="00CD3DFC" w:rsidRDefault="00CD3DFC" w:rsidP="00CD3DFC">
            <w:pPr>
              <w:ind w:firstLine="0"/>
              <w:jc w:val="center"/>
            </w:pPr>
            <w:r w:rsidRPr="00CD3DFC">
              <w:t>61</w:t>
            </w:r>
          </w:p>
        </w:tc>
        <w:tc>
          <w:tcPr>
            <w:tcW w:w="0" w:type="auto"/>
          </w:tcPr>
          <w:p w:rsidR="00CD3DFC" w:rsidRPr="00CD3DFC" w:rsidRDefault="00CD3DFC" w:rsidP="00CD3DFC">
            <w:pPr>
              <w:ind w:firstLine="0"/>
              <w:jc w:val="center"/>
            </w:pPr>
            <w:r w:rsidRPr="00CD3DFC">
              <w:t>13</w:t>
            </w:r>
          </w:p>
        </w:tc>
      </w:tr>
    </w:tbl>
    <w:p w:rsidR="00CD3DFC" w:rsidRDefault="00CD3DFC" w:rsidP="00CD3DFC">
      <w:pPr>
        <w:pStyle w:val="FigureCaption0"/>
      </w:pPr>
    </w:p>
    <w:p w:rsidR="00CD3DFC" w:rsidRDefault="00CD3DFC" w:rsidP="00CD3DFC">
      <w:r>
        <w:t>Nhìn chung, nếu xét về bình quân hiệu suất trên cả 6 mã cổ phiếu, độ chính xác dự đoán theo chiều tăng như sau: BPNN &lt; SVM &lt; SVM-Prob &lt; K-SVMeans.</w:t>
      </w:r>
      <w:r w:rsidRPr="00C16309">
        <w:t xml:space="preserve"> </w:t>
      </w:r>
      <w:r>
        <w:t>Hình 2 thể hiện đồ thị so sánh độ chính xác trung bình của các mã cổ phiếu theo chu kỳ 1 ngày và chu kỳ 5 ngày.</w:t>
      </w:r>
    </w:p>
    <w:p w:rsidR="00CD3DFC" w:rsidRDefault="00CD3DFC" w:rsidP="00CD3DFC">
      <w:pPr>
        <w:pStyle w:val="Text"/>
        <w:ind w:firstLine="0"/>
        <w:jc w:val="center"/>
      </w:pPr>
      <w:r w:rsidRPr="00A772B5">
        <w:rPr>
          <w:noProof/>
        </w:rPr>
        <w:drawing>
          <wp:inline distT="0" distB="0" distL="0" distR="0">
            <wp:extent cx="4324350" cy="2695575"/>
            <wp:effectExtent l="19050" t="0" r="1905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D3DFC" w:rsidRDefault="00CD3DFC" w:rsidP="00CD3DFC">
      <w:pPr>
        <w:pStyle w:val="figurecaption"/>
      </w:pPr>
      <w:r w:rsidRPr="009F6782">
        <w:rPr>
          <w:b/>
        </w:rPr>
        <w:t>Hình 2.</w:t>
      </w:r>
      <w:r w:rsidRPr="009F6782">
        <w:t xml:space="preserve"> Đồ thị </w:t>
      </w:r>
      <w:r>
        <w:t>so sánh</w:t>
      </w:r>
      <w:r w:rsidRPr="009F6782">
        <w:t xml:space="preserve"> độ </w:t>
      </w:r>
      <w:r>
        <w:t>đo Acc</w:t>
      </w:r>
      <w:r w:rsidRPr="009F6782">
        <w:t xml:space="preserve"> trung bình trong chu kỳ 1 ngày và </w:t>
      </w:r>
      <w:r>
        <w:t>5 ngày.</w:t>
      </w:r>
    </w:p>
    <w:p w:rsidR="00CD3DFC" w:rsidRDefault="00CD3DFC" w:rsidP="00CD3DFC">
      <w:r>
        <w:t xml:space="preserve">Trong việc khảo sát số mẫu huấn luyện cho phương pháp đề xuất, kết quả được thể hiện ở bảng 7. Nhìn chung, khi tăng kích thước dữ liệu huấn luyện, độ chính xác tăng theo. Tuy nhiên, khi tăng đến một giới hạn nhất định điều này không còn chính xác. Ở đây, đối với cả hai chu kỳ, bộ 2 cho kết quả tốt hơn hẳn so với bộ 1 xét về bình quân hiệu suất. Độ chính xác tăng 4 đến 6.67 điểm phần trăm, và độ lỗi giảm đáng kể. </w:t>
      </w:r>
      <w:r>
        <w:lastRenderedPageBreak/>
        <w:t>Trong khi đó, dù thời gian lấy mẫu huấn luyện bộ 3 nhiều hơn bộ 2 một năm, độ chính xác hầu như không cải thiện, thậm chí độ lỗi ở cả hai chu kỳ đều cao so với kết quả của bộ 2.</w:t>
      </w:r>
    </w:p>
    <w:p w:rsidR="00CD3DFC" w:rsidRPr="00A219D0" w:rsidRDefault="00CD3DFC" w:rsidP="00A219D0">
      <w:pPr>
        <w:pStyle w:val="tablecaption"/>
      </w:pPr>
      <w:r w:rsidRPr="00A219D0">
        <w:rPr>
          <w:b/>
        </w:rPr>
        <w:t>Bảng</w:t>
      </w:r>
      <w:r w:rsidRPr="00A219D0">
        <w:rPr>
          <w:b/>
          <w:sz w:val="22"/>
        </w:rPr>
        <w:t xml:space="preserve"> </w:t>
      </w:r>
      <w:r w:rsidRPr="00A219D0">
        <w:rPr>
          <w:b/>
        </w:rPr>
        <w:t>7.</w:t>
      </w:r>
      <w:r w:rsidRPr="00A219D0">
        <w:t xml:space="preserve"> Kết quả dự đoán của K-SVMeans ở hai chu kỳ trên ba bộ dữ liệu.</w:t>
      </w:r>
    </w:p>
    <w:tbl>
      <w:tblPr>
        <w:tblStyle w:val="TableGrid"/>
        <w:tblW w:w="0" w:type="auto"/>
        <w:jc w:val="center"/>
        <w:tblLayout w:type="fixed"/>
        <w:tblLook w:val="04A0"/>
      </w:tblPr>
      <w:tblGrid>
        <w:gridCol w:w="558"/>
        <w:gridCol w:w="720"/>
        <w:gridCol w:w="900"/>
        <w:gridCol w:w="1112"/>
        <w:gridCol w:w="816"/>
        <w:gridCol w:w="1105"/>
        <w:gridCol w:w="816"/>
        <w:gridCol w:w="1105"/>
      </w:tblGrid>
      <w:tr w:rsidR="00CD3DFC" w:rsidRPr="0044430C" w:rsidTr="00CD3DFC">
        <w:trPr>
          <w:jc w:val="center"/>
        </w:trPr>
        <w:tc>
          <w:tcPr>
            <w:tcW w:w="558" w:type="dxa"/>
            <w:vMerge w:val="restart"/>
            <w:vAlign w:val="center"/>
          </w:tcPr>
          <w:p w:rsidR="00CD3DFC" w:rsidRPr="00CD3DFC" w:rsidRDefault="00CD3DFC" w:rsidP="00CD3DFC">
            <w:pPr>
              <w:ind w:firstLine="0"/>
              <w:jc w:val="center"/>
            </w:pPr>
            <w:r w:rsidRPr="00CD3DFC">
              <w:t>Chu kỳ</w:t>
            </w:r>
          </w:p>
        </w:tc>
        <w:tc>
          <w:tcPr>
            <w:tcW w:w="720" w:type="dxa"/>
            <w:vMerge w:val="restart"/>
            <w:vAlign w:val="center"/>
          </w:tcPr>
          <w:p w:rsidR="00CD3DFC" w:rsidRPr="00CD3DFC" w:rsidRDefault="00CD3DFC" w:rsidP="00CD3DFC">
            <w:pPr>
              <w:ind w:firstLine="0"/>
              <w:jc w:val="center"/>
            </w:pPr>
            <w:r w:rsidRPr="00CD3DFC">
              <w:t>Mã</w:t>
            </w:r>
          </w:p>
        </w:tc>
        <w:tc>
          <w:tcPr>
            <w:tcW w:w="2012" w:type="dxa"/>
            <w:gridSpan w:val="2"/>
            <w:vAlign w:val="center"/>
          </w:tcPr>
          <w:p w:rsidR="00CD3DFC" w:rsidRPr="00CD3DFC" w:rsidRDefault="00CD3DFC" w:rsidP="00CD3DFC">
            <w:pPr>
              <w:ind w:firstLine="0"/>
              <w:jc w:val="center"/>
            </w:pPr>
            <w:r w:rsidRPr="00CD3DFC">
              <w:t>Bộ 1</w:t>
            </w:r>
          </w:p>
        </w:tc>
        <w:tc>
          <w:tcPr>
            <w:tcW w:w="1921" w:type="dxa"/>
            <w:gridSpan w:val="2"/>
            <w:vAlign w:val="center"/>
          </w:tcPr>
          <w:p w:rsidR="00CD3DFC" w:rsidRPr="00CD3DFC" w:rsidRDefault="00CD3DFC" w:rsidP="00CD3DFC">
            <w:pPr>
              <w:ind w:firstLine="0"/>
              <w:jc w:val="center"/>
            </w:pPr>
            <w:r w:rsidRPr="00CD3DFC">
              <w:t>Bộ 2</w:t>
            </w:r>
          </w:p>
        </w:tc>
        <w:tc>
          <w:tcPr>
            <w:tcW w:w="1921" w:type="dxa"/>
            <w:gridSpan w:val="2"/>
            <w:vAlign w:val="center"/>
          </w:tcPr>
          <w:p w:rsidR="00CD3DFC" w:rsidRPr="00CD3DFC" w:rsidRDefault="00CD3DFC" w:rsidP="00CD3DFC">
            <w:pPr>
              <w:ind w:firstLine="0"/>
              <w:jc w:val="center"/>
            </w:pPr>
            <w:r w:rsidRPr="00CD3DFC">
              <w:t>Bộ 3</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Merge/>
            <w:vAlign w:val="center"/>
          </w:tcPr>
          <w:p w:rsidR="00CD3DFC" w:rsidRPr="00CD3DFC" w:rsidRDefault="00CD3DFC" w:rsidP="00CD3DFC">
            <w:pPr>
              <w:ind w:firstLine="0"/>
              <w:jc w:val="center"/>
            </w:pPr>
          </w:p>
        </w:tc>
        <w:tc>
          <w:tcPr>
            <w:tcW w:w="900" w:type="dxa"/>
            <w:vAlign w:val="center"/>
          </w:tcPr>
          <w:p w:rsidR="00CD3DFC" w:rsidRPr="00CD3DFC" w:rsidRDefault="00CD3DFC" w:rsidP="00CD3DFC">
            <w:pPr>
              <w:ind w:firstLine="0"/>
              <w:jc w:val="center"/>
              <w:rPr>
                <w:i/>
              </w:rPr>
            </w:pPr>
            <w:r w:rsidRPr="00CD3DFC">
              <w:rPr>
                <w:i/>
              </w:rPr>
              <w:t>Acc(%)</w:t>
            </w:r>
          </w:p>
        </w:tc>
        <w:tc>
          <w:tcPr>
            <w:tcW w:w="1112" w:type="dxa"/>
            <w:vAlign w:val="center"/>
          </w:tcPr>
          <w:p w:rsidR="00CD3DFC" w:rsidRPr="00CD3DFC" w:rsidRDefault="00CD3DFC" w:rsidP="00CD3DFC">
            <w:pPr>
              <w:ind w:firstLine="0"/>
              <w:jc w:val="center"/>
              <w:rPr>
                <w:i/>
              </w:rPr>
            </w:pPr>
            <w:r w:rsidRPr="00CD3DFC">
              <w:rPr>
                <w:i/>
              </w:rPr>
              <w:t>SERate(%)</w:t>
            </w:r>
          </w:p>
        </w:tc>
        <w:tc>
          <w:tcPr>
            <w:tcW w:w="816" w:type="dxa"/>
            <w:vAlign w:val="center"/>
          </w:tcPr>
          <w:p w:rsidR="00CD3DFC" w:rsidRPr="00CD3DFC" w:rsidRDefault="00CD3DFC" w:rsidP="00CD3DFC">
            <w:pPr>
              <w:ind w:firstLine="0"/>
              <w:jc w:val="center"/>
              <w:rPr>
                <w:i/>
              </w:rPr>
            </w:pPr>
            <w:r w:rsidRPr="00CD3DFC">
              <w:rPr>
                <w:i/>
              </w:rPr>
              <w:t>Acc(%)</w:t>
            </w:r>
          </w:p>
        </w:tc>
        <w:tc>
          <w:tcPr>
            <w:tcW w:w="1105" w:type="dxa"/>
            <w:vAlign w:val="center"/>
          </w:tcPr>
          <w:p w:rsidR="00CD3DFC" w:rsidRPr="00CD3DFC" w:rsidRDefault="00CD3DFC" w:rsidP="00CD3DFC">
            <w:pPr>
              <w:ind w:firstLine="0"/>
              <w:jc w:val="center"/>
              <w:rPr>
                <w:i/>
              </w:rPr>
            </w:pPr>
            <w:r w:rsidRPr="00CD3DFC">
              <w:rPr>
                <w:i/>
              </w:rPr>
              <w:t>SERate(%)</w:t>
            </w:r>
          </w:p>
        </w:tc>
        <w:tc>
          <w:tcPr>
            <w:tcW w:w="816" w:type="dxa"/>
            <w:vAlign w:val="center"/>
          </w:tcPr>
          <w:p w:rsidR="00CD3DFC" w:rsidRPr="00CD3DFC" w:rsidRDefault="00CD3DFC" w:rsidP="00CD3DFC">
            <w:pPr>
              <w:ind w:firstLine="0"/>
              <w:jc w:val="center"/>
              <w:rPr>
                <w:i/>
              </w:rPr>
            </w:pPr>
            <w:r w:rsidRPr="00CD3DFC">
              <w:rPr>
                <w:i/>
              </w:rPr>
              <w:t>Acc(%)</w:t>
            </w:r>
          </w:p>
        </w:tc>
        <w:tc>
          <w:tcPr>
            <w:tcW w:w="1105" w:type="dxa"/>
            <w:vAlign w:val="center"/>
          </w:tcPr>
          <w:p w:rsidR="00CD3DFC" w:rsidRPr="00CD3DFC" w:rsidRDefault="00CD3DFC" w:rsidP="00CD3DFC">
            <w:pPr>
              <w:ind w:firstLine="0"/>
              <w:jc w:val="center"/>
              <w:rPr>
                <w:i/>
              </w:rPr>
            </w:pPr>
            <w:r w:rsidRPr="00CD3DFC">
              <w:rPr>
                <w:i/>
              </w:rPr>
              <w:t>SERate(%)</w:t>
            </w:r>
          </w:p>
        </w:tc>
      </w:tr>
      <w:tr w:rsidR="00CD3DFC" w:rsidRPr="0044430C" w:rsidTr="00CD3DFC">
        <w:trPr>
          <w:jc w:val="center"/>
        </w:trPr>
        <w:tc>
          <w:tcPr>
            <w:tcW w:w="558" w:type="dxa"/>
            <w:vMerge w:val="restart"/>
            <w:textDirection w:val="btLr"/>
            <w:vAlign w:val="center"/>
          </w:tcPr>
          <w:p w:rsidR="00CD3DFC" w:rsidRPr="00CD3DFC" w:rsidRDefault="00CD3DFC" w:rsidP="00CD3DFC">
            <w:pPr>
              <w:ind w:firstLine="0"/>
              <w:jc w:val="center"/>
            </w:pPr>
            <w:r w:rsidRPr="00CD3DFC">
              <w:t>1 ngày</w:t>
            </w:r>
          </w:p>
        </w:tc>
        <w:tc>
          <w:tcPr>
            <w:tcW w:w="720" w:type="dxa"/>
            <w:vAlign w:val="center"/>
          </w:tcPr>
          <w:p w:rsidR="00CD3DFC" w:rsidRPr="00CD3DFC" w:rsidRDefault="00CD3DFC" w:rsidP="00CD3DFC">
            <w:pPr>
              <w:ind w:firstLine="0"/>
              <w:jc w:val="center"/>
            </w:pPr>
            <w:r w:rsidRPr="00CD3DFC">
              <w:t>BT6</w:t>
            </w:r>
          </w:p>
        </w:tc>
        <w:tc>
          <w:tcPr>
            <w:tcW w:w="900" w:type="dxa"/>
            <w:vAlign w:val="center"/>
          </w:tcPr>
          <w:p w:rsidR="00CD3DFC" w:rsidRPr="00CD3DFC" w:rsidRDefault="00CD3DFC" w:rsidP="00CD3DFC">
            <w:pPr>
              <w:ind w:firstLine="0"/>
              <w:jc w:val="center"/>
            </w:pPr>
            <w:r w:rsidRPr="00CD3DFC">
              <w:t>76.5</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76</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76</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GIL</w:t>
            </w:r>
          </w:p>
        </w:tc>
        <w:tc>
          <w:tcPr>
            <w:tcW w:w="900" w:type="dxa"/>
            <w:vAlign w:val="center"/>
          </w:tcPr>
          <w:p w:rsidR="00CD3DFC" w:rsidRPr="00CD3DFC" w:rsidRDefault="00CD3DFC" w:rsidP="00CD3DFC">
            <w:pPr>
              <w:ind w:firstLine="0"/>
              <w:jc w:val="center"/>
            </w:pPr>
            <w:r w:rsidRPr="00CD3DFC">
              <w:t>60.5</w:t>
            </w:r>
          </w:p>
        </w:tc>
        <w:tc>
          <w:tcPr>
            <w:tcW w:w="1112" w:type="dxa"/>
            <w:vAlign w:val="center"/>
          </w:tcPr>
          <w:p w:rsidR="00CD3DFC" w:rsidRPr="00CD3DFC" w:rsidRDefault="00CD3DFC" w:rsidP="00CD3DFC">
            <w:pPr>
              <w:ind w:firstLine="0"/>
              <w:jc w:val="center"/>
            </w:pPr>
            <w:r w:rsidRPr="00CD3DFC">
              <w:t>1</w:t>
            </w:r>
          </w:p>
        </w:tc>
        <w:tc>
          <w:tcPr>
            <w:tcW w:w="816" w:type="dxa"/>
            <w:vAlign w:val="center"/>
          </w:tcPr>
          <w:p w:rsidR="00CD3DFC" w:rsidRPr="00CD3DFC" w:rsidRDefault="00CD3DFC" w:rsidP="00CD3DFC">
            <w:pPr>
              <w:ind w:firstLine="0"/>
              <w:jc w:val="center"/>
            </w:pPr>
            <w:r w:rsidRPr="00CD3DFC">
              <w:t>80.5</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78</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GMD</w:t>
            </w:r>
          </w:p>
        </w:tc>
        <w:tc>
          <w:tcPr>
            <w:tcW w:w="900" w:type="dxa"/>
            <w:vAlign w:val="center"/>
          </w:tcPr>
          <w:p w:rsidR="00CD3DFC" w:rsidRPr="00CD3DFC" w:rsidRDefault="00CD3DFC" w:rsidP="00CD3DFC">
            <w:pPr>
              <w:ind w:firstLine="0"/>
              <w:jc w:val="center"/>
            </w:pPr>
            <w:r w:rsidRPr="00CD3DFC">
              <w:t>82</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83</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83</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HAP</w:t>
            </w:r>
          </w:p>
        </w:tc>
        <w:tc>
          <w:tcPr>
            <w:tcW w:w="900" w:type="dxa"/>
            <w:vAlign w:val="center"/>
          </w:tcPr>
          <w:p w:rsidR="00CD3DFC" w:rsidRPr="00CD3DFC" w:rsidRDefault="00CD3DFC" w:rsidP="00CD3DFC">
            <w:pPr>
              <w:ind w:firstLine="0"/>
              <w:jc w:val="center"/>
            </w:pPr>
            <w:r w:rsidRPr="00CD3DFC">
              <w:t>88.5</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80</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86.5</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REE</w:t>
            </w:r>
          </w:p>
        </w:tc>
        <w:tc>
          <w:tcPr>
            <w:tcW w:w="900" w:type="dxa"/>
            <w:vAlign w:val="center"/>
          </w:tcPr>
          <w:p w:rsidR="00CD3DFC" w:rsidRPr="00CD3DFC" w:rsidRDefault="00CD3DFC" w:rsidP="00CD3DFC">
            <w:pPr>
              <w:ind w:firstLine="0"/>
              <w:jc w:val="center"/>
            </w:pPr>
            <w:r w:rsidRPr="00CD3DFC">
              <w:t>85</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87.5</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85</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SAM</w:t>
            </w:r>
          </w:p>
        </w:tc>
        <w:tc>
          <w:tcPr>
            <w:tcW w:w="900" w:type="dxa"/>
            <w:vAlign w:val="center"/>
          </w:tcPr>
          <w:p w:rsidR="00CD3DFC" w:rsidRPr="00CD3DFC" w:rsidRDefault="00CD3DFC" w:rsidP="00CD3DFC">
            <w:pPr>
              <w:ind w:firstLine="0"/>
              <w:jc w:val="center"/>
            </w:pPr>
            <w:r w:rsidRPr="00CD3DFC">
              <w:t>75.5</w:t>
            </w:r>
          </w:p>
        </w:tc>
        <w:tc>
          <w:tcPr>
            <w:tcW w:w="1112" w:type="dxa"/>
            <w:vAlign w:val="center"/>
          </w:tcPr>
          <w:p w:rsidR="00CD3DFC" w:rsidRPr="00CD3DFC" w:rsidRDefault="00CD3DFC" w:rsidP="00CD3DFC">
            <w:pPr>
              <w:ind w:firstLine="0"/>
              <w:jc w:val="center"/>
            </w:pPr>
            <w:r w:rsidRPr="00CD3DFC">
              <w:t>0.5</w:t>
            </w:r>
          </w:p>
        </w:tc>
        <w:tc>
          <w:tcPr>
            <w:tcW w:w="816" w:type="dxa"/>
            <w:vAlign w:val="center"/>
          </w:tcPr>
          <w:p w:rsidR="00CD3DFC" w:rsidRPr="00CD3DFC" w:rsidRDefault="00CD3DFC" w:rsidP="00CD3DFC">
            <w:pPr>
              <w:ind w:firstLine="0"/>
              <w:jc w:val="center"/>
            </w:pPr>
            <w:r w:rsidRPr="00CD3DFC">
              <w:t>85</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85</w:t>
            </w:r>
          </w:p>
        </w:tc>
        <w:tc>
          <w:tcPr>
            <w:tcW w:w="1105" w:type="dxa"/>
            <w:vAlign w:val="center"/>
          </w:tcPr>
          <w:p w:rsidR="00CD3DFC" w:rsidRPr="00CD3DFC" w:rsidRDefault="00CD3DFC" w:rsidP="00CD3DFC">
            <w:pPr>
              <w:ind w:firstLine="0"/>
              <w:jc w:val="center"/>
            </w:pPr>
            <w:r w:rsidRPr="00CD3DFC">
              <w:t>1</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Trung bình</w:t>
            </w:r>
          </w:p>
        </w:tc>
        <w:tc>
          <w:tcPr>
            <w:tcW w:w="900" w:type="dxa"/>
            <w:vAlign w:val="center"/>
          </w:tcPr>
          <w:p w:rsidR="00CD3DFC" w:rsidRPr="00CD3DFC" w:rsidRDefault="00CD3DFC" w:rsidP="00CD3DFC">
            <w:pPr>
              <w:ind w:firstLine="0"/>
              <w:jc w:val="center"/>
            </w:pPr>
            <w:r w:rsidRPr="00CD3DFC">
              <w:t>78</w:t>
            </w:r>
          </w:p>
        </w:tc>
        <w:tc>
          <w:tcPr>
            <w:tcW w:w="1112" w:type="dxa"/>
            <w:vAlign w:val="center"/>
          </w:tcPr>
          <w:p w:rsidR="00CD3DFC" w:rsidRPr="00CD3DFC" w:rsidRDefault="00CD3DFC" w:rsidP="00CD3DFC">
            <w:pPr>
              <w:ind w:firstLine="0"/>
              <w:jc w:val="center"/>
            </w:pPr>
            <w:r w:rsidRPr="00CD3DFC">
              <w:t>0.25</w:t>
            </w:r>
          </w:p>
        </w:tc>
        <w:tc>
          <w:tcPr>
            <w:tcW w:w="816" w:type="dxa"/>
            <w:vAlign w:val="center"/>
          </w:tcPr>
          <w:p w:rsidR="00CD3DFC" w:rsidRPr="00CD3DFC" w:rsidRDefault="00CD3DFC" w:rsidP="00CD3DFC">
            <w:pPr>
              <w:ind w:firstLine="0"/>
              <w:jc w:val="center"/>
            </w:pPr>
            <w:r w:rsidRPr="00CD3DFC">
              <w:t>82</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82.25</w:t>
            </w:r>
          </w:p>
        </w:tc>
        <w:tc>
          <w:tcPr>
            <w:tcW w:w="1105" w:type="dxa"/>
            <w:vAlign w:val="center"/>
          </w:tcPr>
          <w:p w:rsidR="00CD3DFC" w:rsidRPr="00CD3DFC" w:rsidRDefault="00CD3DFC" w:rsidP="00CD3DFC">
            <w:pPr>
              <w:ind w:firstLine="0"/>
              <w:jc w:val="center"/>
            </w:pPr>
            <w:r w:rsidRPr="00CD3DFC">
              <w:t>0.17</w:t>
            </w:r>
          </w:p>
        </w:tc>
      </w:tr>
      <w:tr w:rsidR="00CD3DFC" w:rsidRPr="0044430C" w:rsidTr="00CD3DFC">
        <w:trPr>
          <w:jc w:val="center"/>
        </w:trPr>
        <w:tc>
          <w:tcPr>
            <w:tcW w:w="558" w:type="dxa"/>
            <w:vMerge w:val="restart"/>
            <w:textDirection w:val="btLr"/>
            <w:vAlign w:val="center"/>
          </w:tcPr>
          <w:p w:rsidR="00CD3DFC" w:rsidRPr="00CD3DFC" w:rsidRDefault="00CD3DFC" w:rsidP="00CD3DFC">
            <w:pPr>
              <w:ind w:firstLine="0"/>
              <w:jc w:val="center"/>
            </w:pPr>
            <w:r w:rsidRPr="00CD3DFC">
              <w:t>5 ngày</w:t>
            </w:r>
          </w:p>
        </w:tc>
        <w:tc>
          <w:tcPr>
            <w:tcW w:w="720" w:type="dxa"/>
            <w:vAlign w:val="center"/>
          </w:tcPr>
          <w:p w:rsidR="00CD3DFC" w:rsidRPr="00CD3DFC" w:rsidRDefault="00CD3DFC" w:rsidP="00CD3DFC">
            <w:pPr>
              <w:ind w:firstLine="0"/>
              <w:jc w:val="center"/>
            </w:pPr>
            <w:r w:rsidRPr="00CD3DFC">
              <w:t>BT6</w:t>
            </w:r>
          </w:p>
        </w:tc>
        <w:tc>
          <w:tcPr>
            <w:tcW w:w="900" w:type="dxa"/>
            <w:vAlign w:val="center"/>
          </w:tcPr>
          <w:p w:rsidR="00CD3DFC" w:rsidRPr="00CD3DFC" w:rsidRDefault="00CD3DFC" w:rsidP="00CD3DFC">
            <w:pPr>
              <w:ind w:firstLine="0"/>
              <w:jc w:val="center"/>
            </w:pPr>
            <w:r w:rsidRPr="00CD3DFC">
              <w:t>66</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78</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78.5</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GIL</w:t>
            </w:r>
          </w:p>
        </w:tc>
        <w:tc>
          <w:tcPr>
            <w:tcW w:w="900" w:type="dxa"/>
            <w:vAlign w:val="center"/>
          </w:tcPr>
          <w:p w:rsidR="00CD3DFC" w:rsidRPr="00CD3DFC" w:rsidRDefault="00CD3DFC" w:rsidP="00CD3DFC">
            <w:pPr>
              <w:ind w:firstLine="0"/>
              <w:jc w:val="center"/>
            </w:pPr>
            <w:r w:rsidRPr="00CD3DFC">
              <w:t>60.5</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64.5</w:t>
            </w:r>
          </w:p>
        </w:tc>
        <w:tc>
          <w:tcPr>
            <w:tcW w:w="1105" w:type="dxa"/>
            <w:vAlign w:val="center"/>
          </w:tcPr>
          <w:p w:rsidR="00CD3DFC" w:rsidRPr="00CD3DFC" w:rsidRDefault="00CD3DFC" w:rsidP="00CD3DFC">
            <w:pPr>
              <w:ind w:firstLine="0"/>
              <w:jc w:val="center"/>
            </w:pPr>
            <w:r w:rsidRPr="00CD3DFC">
              <w:t>0.5</w:t>
            </w:r>
          </w:p>
        </w:tc>
        <w:tc>
          <w:tcPr>
            <w:tcW w:w="816" w:type="dxa"/>
            <w:vAlign w:val="center"/>
          </w:tcPr>
          <w:p w:rsidR="00CD3DFC" w:rsidRPr="00CD3DFC" w:rsidRDefault="00CD3DFC" w:rsidP="00CD3DFC">
            <w:pPr>
              <w:ind w:firstLine="0"/>
              <w:jc w:val="center"/>
            </w:pPr>
            <w:r w:rsidRPr="00CD3DFC">
              <w:t>69</w:t>
            </w:r>
          </w:p>
        </w:tc>
        <w:tc>
          <w:tcPr>
            <w:tcW w:w="1105" w:type="dxa"/>
            <w:vAlign w:val="center"/>
          </w:tcPr>
          <w:p w:rsidR="00CD3DFC" w:rsidRPr="00CD3DFC" w:rsidRDefault="00CD3DFC" w:rsidP="00CD3DFC">
            <w:pPr>
              <w:ind w:firstLine="0"/>
              <w:jc w:val="center"/>
            </w:pPr>
            <w:r w:rsidRPr="00CD3DFC">
              <w:t>0.5</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GMD</w:t>
            </w:r>
          </w:p>
        </w:tc>
        <w:tc>
          <w:tcPr>
            <w:tcW w:w="900" w:type="dxa"/>
            <w:vAlign w:val="center"/>
          </w:tcPr>
          <w:p w:rsidR="00CD3DFC" w:rsidRPr="00CD3DFC" w:rsidRDefault="00CD3DFC" w:rsidP="00CD3DFC">
            <w:pPr>
              <w:ind w:firstLine="0"/>
              <w:jc w:val="center"/>
            </w:pPr>
            <w:r w:rsidRPr="00CD3DFC">
              <w:t>68</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66.5</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70</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HAP</w:t>
            </w:r>
          </w:p>
        </w:tc>
        <w:tc>
          <w:tcPr>
            <w:tcW w:w="900" w:type="dxa"/>
            <w:vAlign w:val="center"/>
          </w:tcPr>
          <w:p w:rsidR="00CD3DFC" w:rsidRPr="00CD3DFC" w:rsidRDefault="00CD3DFC" w:rsidP="00CD3DFC">
            <w:pPr>
              <w:ind w:firstLine="0"/>
              <w:jc w:val="center"/>
            </w:pPr>
            <w:r w:rsidRPr="00CD3DFC">
              <w:t>67.5</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71.5</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68.5</w:t>
            </w:r>
          </w:p>
        </w:tc>
        <w:tc>
          <w:tcPr>
            <w:tcW w:w="1105" w:type="dxa"/>
            <w:vAlign w:val="center"/>
          </w:tcPr>
          <w:p w:rsidR="00CD3DFC" w:rsidRPr="00CD3DFC" w:rsidRDefault="00CD3DFC" w:rsidP="00CD3DFC">
            <w:pPr>
              <w:ind w:firstLine="0"/>
              <w:jc w:val="center"/>
            </w:pPr>
            <w:r w:rsidRPr="00CD3DFC">
              <w:t>0.5</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REE</w:t>
            </w:r>
          </w:p>
        </w:tc>
        <w:tc>
          <w:tcPr>
            <w:tcW w:w="900" w:type="dxa"/>
            <w:vAlign w:val="center"/>
          </w:tcPr>
          <w:p w:rsidR="00CD3DFC" w:rsidRPr="00CD3DFC" w:rsidRDefault="00CD3DFC" w:rsidP="00CD3DFC">
            <w:pPr>
              <w:ind w:firstLine="0"/>
              <w:jc w:val="center"/>
            </w:pPr>
            <w:r w:rsidRPr="00CD3DFC">
              <w:t>76</w:t>
            </w:r>
          </w:p>
        </w:tc>
        <w:tc>
          <w:tcPr>
            <w:tcW w:w="1112"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79</w:t>
            </w:r>
          </w:p>
        </w:tc>
        <w:tc>
          <w:tcPr>
            <w:tcW w:w="1105" w:type="dxa"/>
            <w:vAlign w:val="center"/>
          </w:tcPr>
          <w:p w:rsidR="00CD3DFC" w:rsidRPr="00CD3DFC" w:rsidRDefault="00CD3DFC" w:rsidP="00CD3DFC">
            <w:pPr>
              <w:ind w:firstLine="0"/>
              <w:jc w:val="center"/>
            </w:pPr>
            <w:r w:rsidRPr="00CD3DFC">
              <w:t>0</w:t>
            </w:r>
          </w:p>
        </w:tc>
        <w:tc>
          <w:tcPr>
            <w:tcW w:w="816" w:type="dxa"/>
            <w:vAlign w:val="center"/>
          </w:tcPr>
          <w:p w:rsidR="00CD3DFC" w:rsidRPr="00CD3DFC" w:rsidRDefault="00CD3DFC" w:rsidP="00CD3DFC">
            <w:pPr>
              <w:ind w:firstLine="0"/>
              <w:jc w:val="center"/>
            </w:pPr>
            <w:r w:rsidRPr="00CD3DFC">
              <w:t>75.5</w:t>
            </w:r>
          </w:p>
        </w:tc>
        <w:tc>
          <w:tcPr>
            <w:tcW w:w="1105" w:type="dxa"/>
            <w:vAlign w:val="center"/>
          </w:tcPr>
          <w:p w:rsidR="00CD3DFC" w:rsidRPr="00CD3DFC" w:rsidRDefault="00CD3DFC" w:rsidP="00CD3DFC">
            <w:pPr>
              <w:ind w:firstLine="0"/>
              <w:jc w:val="center"/>
            </w:pPr>
            <w:r w:rsidRPr="00CD3DFC">
              <w:t>0</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SAM</w:t>
            </w:r>
          </w:p>
        </w:tc>
        <w:tc>
          <w:tcPr>
            <w:tcW w:w="900" w:type="dxa"/>
            <w:vAlign w:val="center"/>
          </w:tcPr>
          <w:p w:rsidR="00CD3DFC" w:rsidRPr="00CD3DFC" w:rsidRDefault="00CD3DFC" w:rsidP="00CD3DFC">
            <w:pPr>
              <w:ind w:firstLine="0"/>
              <w:jc w:val="center"/>
            </w:pPr>
            <w:r w:rsidRPr="00CD3DFC">
              <w:t>61</w:t>
            </w:r>
          </w:p>
        </w:tc>
        <w:tc>
          <w:tcPr>
            <w:tcW w:w="1112" w:type="dxa"/>
            <w:vAlign w:val="center"/>
          </w:tcPr>
          <w:p w:rsidR="00CD3DFC" w:rsidRPr="00CD3DFC" w:rsidRDefault="00CD3DFC" w:rsidP="00CD3DFC">
            <w:pPr>
              <w:ind w:firstLine="0"/>
              <w:jc w:val="center"/>
            </w:pPr>
            <w:r w:rsidRPr="00CD3DFC">
              <w:t>13</w:t>
            </w:r>
          </w:p>
        </w:tc>
        <w:tc>
          <w:tcPr>
            <w:tcW w:w="816" w:type="dxa"/>
            <w:vAlign w:val="center"/>
          </w:tcPr>
          <w:p w:rsidR="00CD3DFC" w:rsidRPr="00CD3DFC" w:rsidRDefault="00CD3DFC" w:rsidP="00CD3DFC">
            <w:pPr>
              <w:ind w:firstLine="0"/>
              <w:jc w:val="center"/>
            </w:pPr>
            <w:r w:rsidRPr="00CD3DFC">
              <w:t>79.5</w:t>
            </w:r>
          </w:p>
        </w:tc>
        <w:tc>
          <w:tcPr>
            <w:tcW w:w="1105" w:type="dxa"/>
            <w:vAlign w:val="center"/>
          </w:tcPr>
          <w:p w:rsidR="00CD3DFC" w:rsidRPr="00CD3DFC" w:rsidRDefault="00CD3DFC" w:rsidP="00CD3DFC">
            <w:pPr>
              <w:ind w:firstLine="0"/>
              <w:jc w:val="center"/>
            </w:pPr>
            <w:r w:rsidRPr="00CD3DFC">
              <w:t>1</w:t>
            </w:r>
          </w:p>
        </w:tc>
        <w:tc>
          <w:tcPr>
            <w:tcW w:w="816" w:type="dxa"/>
            <w:vAlign w:val="center"/>
          </w:tcPr>
          <w:p w:rsidR="00CD3DFC" w:rsidRPr="00CD3DFC" w:rsidRDefault="00CD3DFC" w:rsidP="00CD3DFC">
            <w:pPr>
              <w:ind w:firstLine="0"/>
              <w:jc w:val="center"/>
            </w:pPr>
            <w:r w:rsidRPr="00CD3DFC">
              <w:t>78</w:t>
            </w:r>
          </w:p>
        </w:tc>
        <w:tc>
          <w:tcPr>
            <w:tcW w:w="1105" w:type="dxa"/>
            <w:vAlign w:val="center"/>
          </w:tcPr>
          <w:p w:rsidR="00CD3DFC" w:rsidRPr="00CD3DFC" w:rsidRDefault="00CD3DFC" w:rsidP="00CD3DFC">
            <w:pPr>
              <w:ind w:firstLine="0"/>
              <w:jc w:val="center"/>
            </w:pPr>
            <w:r w:rsidRPr="00CD3DFC">
              <w:t>1</w:t>
            </w:r>
          </w:p>
        </w:tc>
      </w:tr>
      <w:tr w:rsidR="00CD3DFC" w:rsidRPr="0044430C" w:rsidTr="00CD3DFC">
        <w:trPr>
          <w:jc w:val="center"/>
        </w:trPr>
        <w:tc>
          <w:tcPr>
            <w:tcW w:w="558" w:type="dxa"/>
            <w:vMerge/>
            <w:vAlign w:val="center"/>
          </w:tcPr>
          <w:p w:rsidR="00CD3DFC" w:rsidRPr="00CD3DFC" w:rsidRDefault="00CD3DFC" w:rsidP="00CD3DFC">
            <w:pPr>
              <w:ind w:firstLine="0"/>
              <w:jc w:val="center"/>
            </w:pPr>
          </w:p>
        </w:tc>
        <w:tc>
          <w:tcPr>
            <w:tcW w:w="720" w:type="dxa"/>
            <w:vAlign w:val="center"/>
          </w:tcPr>
          <w:p w:rsidR="00CD3DFC" w:rsidRPr="00CD3DFC" w:rsidRDefault="00CD3DFC" w:rsidP="00CD3DFC">
            <w:pPr>
              <w:ind w:firstLine="0"/>
              <w:jc w:val="center"/>
            </w:pPr>
            <w:r w:rsidRPr="00CD3DFC">
              <w:t>Trung bình</w:t>
            </w:r>
          </w:p>
        </w:tc>
        <w:tc>
          <w:tcPr>
            <w:tcW w:w="900" w:type="dxa"/>
            <w:vAlign w:val="center"/>
          </w:tcPr>
          <w:p w:rsidR="00CD3DFC" w:rsidRPr="00CD3DFC" w:rsidRDefault="00CD3DFC" w:rsidP="00CD3DFC">
            <w:pPr>
              <w:ind w:firstLine="0"/>
              <w:jc w:val="center"/>
            </w:pPr>
            <w:r w:rsidRPr="00CD3DFC">
              <w:t>66.5</w:t>
            </w:r>
          </w:p>
        </w:tc>
        <w:tc>
          <w:tcPr>
            <w:tcW w:w="1112" w:type="dxa"/>
            <w:vAlign w:val="center"/>
          </w:tcPr>
          <w:p w:rsidR="00CD3DFC" w:rsidRPr="00CD3DFC" w:rsidRDefault="00CD3DFC" w:rsidP="00CD3DFC">
            <w:pPr>
              <w:ind w:firstLine="0"/>
              <w:jc w:val="center"/>
            </w:pPr>
            <w:r w:rsidRPr="00CD3DFC">
              <w:t>2.17</w:t>
            </w:r>
          </w:p>
        </w:tc>
        <w:tc>
          <w:tcPr>
            <w:tcW w:w="816" w:type="dxa"/>
            <w:vAlign w:val="center"/>
          </w:tcPr>
          <w:p w:rsidR="00CD3DFC" w:rsidRPr="00CD3DFC" w:rsidRDefault="00CD3DFC" w:rsidP="00CD3DFC">
            <w:pPr>
              <w:ind w:firstLine="0"/>
              <w:jc w:val="center"/>
            </w:pPr>
            <w:r w:rsidRPr="00CD3DFC">
              <w:t>73.17</w:t>
            </w:r>
          </w:p>
        </w:tc>
        <w:tc>
          <w:tcPr>
            <w:tcW w:w="1105" w:type="dxa"/>
            <w:vAlign w:val="center"/>
          </w:tcPr>
          <w:p w:rsidR="00CD3DFC" w:rsidRPr="00CD3DFC" w:rsidRDefault="00CD3DFC" w:rsidP="00CD3DFC">
            <w:pPr>
              <w:ind w:firstLine="0"/>
              <w:jc w:val="center"/>
            </w:pPr>
            <w:r w:rsidRPr="00CD3DFC">
              <w:t>0.25</w:t>
            </w:r>
          </w:p>
        </w:tc>
        <w:tc>
          <w:tcPr>
            <w:tcW w:w="816" w:type="dxa"/>
            <w:vAlign w:val="center"/>
          </w:tcPr>
          <w:p w:rsidR="00CD3DFC" w:rsidRPr="00CD3DFC" w:rsidRDefault="00CD3DFC" w:rsidP="00CD3DFC">
            <w:pPr>
              <w:ind w:firstLine="0"/>
              <w:jc w:val="center"/>
            </w:pPr>
            <w:r w:rsidRPr="00CD3DFC">
              <w:t>73.25</w:t>
            </w:r>
          </w:p>
        </w:tc>
        <w:tc>
          <w:tcPr>
            <w:tcW w:w="1105" w:type="dxa"/>
            <w:vAlign w:val="center"/>
          </w:tcPr>
          <w:p w:rsidR="00CD3DFC" w:rsidRPr="00CD3DFC" w:rsidRDefault="00CD3DFC" w:rsidP="00CD3DFC">
            <w:pPr>
              <w:ind w:firstLine="0"/>
              <w:jc w:val="center"/>
            </w:pPr>
            <w:r w:rsidRPr="00CD3DFC">
              <w:t>0.33</w:t>
            </w:r>
          </w:p>
        </w:tc>
      </w:tr>
    </w:tbl>
    <w:p w:rsidR="00A219D0" w:rsidRDefault="00D307B6" w:rsidP="00A219D0">
      <w:pPr>
        <w:pStyle w:val="heading10"/>
      </w:pPr>
      <w:r>
        <w:t>Kết Luận</w:t>
      </w:r>
    </w:p>
    <w:p w:rsidR="00A219D0" w:rsidRDefault="00A219D0" w:rsidP="00A219D0">
      <w:r>
        <w:t xml:space="preserve">Trong nghiên cứu này, chúng tôi đề xuất phương pháp K-SVMeans để giải quyết bài toán dự đoán xu hướng cổ phiếu của thị trường chứng khoán Việt Nam trên chu kỳ 1 ngày và 5 ngày. Phương pháp đề xuất K-SVMeans sử dụng thuật toán K-Means để gom cụm các dữ liệu đầu vào. Sau đó, từ mỗi cụm, huấn luyện bộ phân lớp SVM với ước lượng xác suất để dự đoán ba giá trị nhãn lớp: xu hướng tăng, xu hướng giảm và không có xu hướng. Kết quả cho thấy phương pháp K-SVMeans có độ chính xác cao hơn so với BPNN truyền thống, bộ phân lớp SVM và SVM với ước lượng xác suất. Kết quả này khẳng định việc tiếp cận bài toán dự đoán xu hướng cổ phiếu trên nền tảng SVM là một giải pháp hiệu quả. Bên cạnh đó, việc chọn kích thước bộ huấn luyện cũng ảnh hưởng đến kết quả dự đoán. Đối với phương pháp đề xuất, dữ liệu học phù hợp nằm trong khoảng thời gian từ 4 đến 5 năm. </w:t>
      </w:r>
    </w:p>
    <w:p w:rsidR="00A219D0" w:rsidRDefault="00A219D0" w:rsidP="00A219D0">
      <w:r>
        <w:t>Để nâng cao tỷ lệ dự đoán cho chu kỳ 5 ngày, chúng tôi dự định sẽ tăng số chiều của không gian đầu vào bằng cách phối hợp thêm nhiều chỉ số kỹ thuật và xây dựng mô hình trích chọn đặc trưng trên không gian đó để chọn ra những đầu vào phù hợp nhất. Ngoài ra, số ngày tham chiếu trong quá khứ đối với công thức tính các chỉ số kỹ thuật cũng cần được khảo sát trong nghiên cứu sau.</w:t>
      </w:r>
    </w:p>
    <w:p w:rsidR="00CD3DFC" w:rsidRDefault="00CD3DFC" w:rsidP="004D7DA1">
      <w:pPr>
        <w:ind w:firstLine="0"/>
      </w:pPr>
    </w:p>
    <w:p w:rsidR="00A219D0" w:rsidRPr="004526F3" w:rsidRDefault="00A219D0" w:rsidP="00A219D0">
      <w:pPr>
        <w:pStyle w:val="title"/>
      </w:pPr>
      <w:r>
        <w:lastRenderedPageBreak/>
        <w:t>Forecasting Stock Trend i</w:t>
      </w:r>
      <w:r w:rsidRPr="004526F3">
        <w:t xml:space="preserve">n Vietnam </w:t>
      </w:r>
      <w:r>
        <w:t>Using A Two-Stage Architecture by Integrating K-Means and Support Vector Machine w</w:t>
      </w:r>
      <w:r w:rsidRPr="004526F3">
        <w:t>ith Probability Estimates</w:t>
      </w:r>
    </w:p>
    <w:p w:rsidR="00A219D0" w:rsidRPr="004526F3" w:rsidRDefault="00A219D0" w:rsidP="00A219D0">
      <w:pPr>
        <w:pStyle w:val="abstract"/>
        <w:rPr>
          <w:sz w:val="24"/>
          <w:szCs w:val="24"/>
        </w:rPr>
      </w:pPr>
      <w:r w:rsidRPr="00A219D0">
        <w:rPr>
          <w:b/>
        </w:rPr>
        <w:t>Abstract.</w:t>
      </w:r>
      <w:r w:rsidRPr="004526F3">
        <w:rPr>
          <w:b/>
          <w:sz w:val="24"/>
          <w:szCs w:val="24"/>
        </w:rPr>
        <w:t xml:space="preserve"> </w:t>
      </w:r>
      <w:r w:rsidRPr="000644A9">
        <w:t>Stock trend forecasting is considered an interesting financial subject that has attracted researchers for many years. However, developing a forecasting model with sufficient accuracy is a challenging problem because the time series data is dynamic and quite complex. In this paper, we propose a two-stage architecture, named K-SVMeans, which combines K-Means and support vector machine with probability estimates for stock trend forecasting. The proposed method performs one-day-ahead forecasts and five-day-ahead forecasts on six stock indexes of VietNam stock exchange market. To evaluate the forecasting performance of our prosed method, we compa</w:t>
      </w:r>
      <w:r>
        <w:t>re it with the traditional back</w:t>
      </w:r>
      <w:r w:rsidRPr="000644A9">
        <w:t>-propagation neural network, the standalone SVM and the SVM with probability estimates. We show that K-SVMeans outperforms the others</w:t>
      </w:r>
      <w:r>
        <w:t xml:space="preserve"> and</w:t>
      </w:r>
      <w:r w:rsidRPr="000644A9">
        <w:t xml:space="preserve"> provides efficient accuracies in five-day-ahead forecasts.</w:t>
      </w:r>
      <w:r>
        <w:t xml:space="preserve"> In addition, we also examine the optimal number of observations in the training set for the best performance of our proposed method.</w:t>
      </w:r>
    </w:p>
    <w:p w:rsidR="00A219D0" w:rsidRPr="000644A9" w:rsidRDefault="00A219D0" w:rsidP="00A219D0">
      <w:pPr>
        <w:pStyle w:val="keywords"/>
      </w:pPr>
      <w:r w:rsidRPr="00A219D0">
        <w:rPr>
          <w:b/>
        </w:rPr>
        <w:t>Keyword.</w:t>
      </w:r>
      <w:r w:rsidRPr="004526F3">
        <w:rPr>
          <w:sz w:val="24"/>
          <w:szCs w:val="24"/>
        </w:rPr>
        <w:t xml:space="preserve"> </w:t>
      </w:r>
      <w:r w:rsidRPr="000644A9">
        <w:t>SVM, probability estimates, K-Means, stock trend forecasting, artificial neural network.</w:t>
      </w:r>
    </w:p>
    <w:p w:rsidR="00283D2E" w:rsidRDefault="007E6128" w:rsidP="007E6128">
      <w:pPr>
        <w:pStyle w:val="heading10"/>
        <w:numPr>
          <w:ilvl w:val="0"/>
          <w:numId w:val="0"/>
        </w:numPr>
        <w:tabs>
          <w:tab w:val="clear" w:pos="567"/>
        </w:tabs>
      </w:pPr>
      <w:r>
        <w:t>Tài Liệu Tham Khảo</w:t>
      </w:r>
    </w:p>
    <w:bookmarkStart w:id="2" w:name="_Ref288225143"/>
    <w:p w:rsidR="007E6128" w:rsidRPr="00D307B6" w:rsidRDefault="00F46621" w:rsidP="00D307B6">
      <w:pPr>
        <w:pStyle w:val="referenceitem"/>
      </w:pPr>
      <w:r>
        <w:fldChar w:fldCharType="begin"/>
      </w:r>
      <w:r w:rsidR="007E6128">
        <w:instrText xml:space="preserve"> SEQ [ \* ARABIC </w:instrText>
      </w:r>
      <w:r>
        <w:fldChar w:fldCharType="separate"/>
      </w:r>
      <w:r w:rsidR="000C2BEF">
        <w:rPr>
          <w:noProof/>
        </w:rPr>
        <w:t>1</w:t>
      </w:r>
      <w:r>
        <w:fldChar w:fldCharType="end"/>
      </w:r>
      <w:bookmarkEnd w:id="2"/>
      <w:r w:rsidR="00D307B6">
        <w:t>.</w:t>
      </w:r>
      <w:r w:rsidR="007E6128" w:rsidRPr="00046BB8">
        <w:tab/>
      </w:r>
      <w:r w:rsidR="007E6128" w:rsidRPr="00D307B6">
        <w:t>Atsalakis G. S., Valavanis K. P., Forecasting Stock Market Short-Term Trends Using A Neuro-Fuzzy Based Methodology, Expert Systems with Applications, Vol.</w:t>
      </w:r>
      <w:r w:rsidR="00D307B6">
        <w:t xml:space="preserve"> 36(7), 10696-10707</w:t>
      </w:r>
      <w:r w:rsidR="007E6128" w:rsidRPr="00D307B6">
        <w:t xml:space="preserve"> (2009).</w:t>
      </w:r>
    </w:p>
    <w:p w:rsidR="007E6128" w:rsidRPr="00D307B6" w:rsidRDefault="00F46621" w:rsidP="00D307B6">
      <w:pPr>
        <w:pStyle w:val="referenceitem"/>
      </w:pPr>
      <w:fldSimple w:instr=" SEQ [ \* ARABIC ">
        <w:r w:rsidR="000C2BEF">
          <w:rPr>
            <w:noProof/>
          </w:rPr>
          <w:t>2</w:t>
        </w:r>
      </w:fldSimple>
      <w:r w:rsidR="00D307B6">
        <w:t>.</w:t>
      </w:r>
      <w:r w:rsidR="007E6128" w:rsidRPr="00D307B6">
        <w:t xml:space="preserve"> Atsalakis G. S., Valavanis K. P., Surveying stock market forecasting techniques – Part II: Soft computing methods. Expert Systems with Applications 36, 5932–5941 (2009).</w:t>
      </w:r>
    </w:p>
    <w:bookmarkStart w:id="3" w:name="_Ref288224973"/>
    <w:p w:rsidR="007E6128" w:rsidRPr="00D307B6" w:rsidRDefault="00F46621" w:rsidP="00D307B6">
      <w:pPr>
        <w:pStyle w:val="referenceitem"/>
      </w:pPr>
      <w:r w:rsidRPr="00D307B6">
        <w:fldChar w:fldCharType="begin"/>
      </w:r>
      <w:r w:rsidR="007E6128" w:rsidRPr="00D307B6">
        <w:instrText xml:space="preserve"> SEQ [ \* ARABIC </w:instrText>
      </w:r>
      <w:r w:rsidRPr="00D307B6">
        <w:fldChar w:fldCharType="separate"/>
      </w:r>
      <w:r w:rsidR="000C2BEF">
        <w:rPr>
          <w:noProof/>
        </w:rPr>
        <w:t>3</w:t>
      </w:r>
      <w:r w:rsidRPr="00D307B6">
        <w:fldChar w:fldCharType="end"/>
      </w:r>
      <w:bookmarkEnd w:id="3"/>
      <w:r w:rsidR="00D307B6">
        <w:t>.</w:t>
      </w:r>
      <w:r w:rsidR="007E6128" w:rsidRPr="00D307B6">
        <w:tab/>
        <w:t xml:space="preserve">Bishop C. M., Pattern Recognition and Machine Learning, 2nd edition, </w:t>
      </w:r>
      <w:r w:rsidR="00D307B6">
        <w:t>Springer</w:t>
      </w:r>
      <w:r w:rsidR="007E6128" w:rsidRPr="00D307B6">
        <w:t xml:space="preserve"> (2007). </w:t>
      </w:r>
    </w:p>
    <w:bookmarkStart w:id="4" w:name="_Ref288225598"/>
    <w:p w:rsidR="007E6128" w:rsidRPr="00D307B6" w:rsidRDefault="00F46621" w:rsidP="00D307B6">
      <w:pPr>
        <w:pStyle w:val="referenceitem"/>
      </w:pPr>
      <w:r w:rsidRPr="00D307B6">
        <w:fldChar w:fldCharType="begin"/>
      </w:r>
      <w:r w:rsidR="007E6128" w:rsidRPr="00D307B6">
        <w:instrText xml:space="preserve"> SEQ [ \* ARABIC </w:instrText>
      </w:r>
      <w:r w:rsidRPr="00D307B6">
        <w:fldChar w:fldCharType="separate"/>
      </w:r>
      <w:r w:rsidR="000C2BEF">
        <w:rPr>
          <w:noProof/>
        </w:rPr>
        <w:t>4</w:t>
      </w:r>
      <w:r w:rsidRPr="00D307B6">
        <w:fldChar w:fldCharType="end"/>
      </w:r>
      <w:bookmarkEnd w:id="4"/>
      <w:r w:rsidR="00D307B6">
        <w:t>.</w:t>
      </w:r>
      <w:r w:rsidR="007E6128" w:rsidRPr="00D307B6">
        <w:tab/>
        <w:t xml:space="preserve">Boyacioglu M. A., Avci D., An Adaptive Network-Based Fuzzy Inference System (ANFIS) For The Prediction Of Stock Market Return: The Case Of The Istanbul Stock Exchange, Expert Systems with Applications, Vol. 37(12), </w:t>
      </w:r>
      <w:r w:rsidR="00D307B6">
        <w:t>7908-7912</w:t>
      </w:r>
      <w:r w:rsidR="007E6128" w:rsidRPr="00D307B6">
        <w:t xml:space="preserve"> (2010).</w:t>
      </w:r>
    </w:p>
    <w:bookmarkStart w:id="5" w:name="_Ref288224945"/>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5</w:t>
      </w:r>
      <w:r w:rsidRPr="00D307B6">
        <w:fldChar w:fldCharType="end"/>
      </w:r>
      <w:bookmarkEnd w:id="5"/>
      <w:r w:rsidR="00D307B6">
        <w:t>.</w:t>
      </w:r>
      <w:r w:rsidR="00D307B6" w:rsidRPr="00D307B6">
        <w:tab/>
        <w:t xml:space="preserve">Chang C. C., Lin C. J., LIBSVM: A Library for Support Vector Machines, (2001).  Software available at http://www.csie.ntu.edu.tw/~cjlin/libsvm. </w:t>
      </w:r>
    </w:p>
    <w:bookmarkStart w:id="6" w:name="_Ref288225437"/>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6</w:t>
      </w:r>
      <w:r w:rsidRPr="00D307B6">
        <w:fldChar w:fldCharType="end"/>
      </w:r>
      <w:bookmarkEnd w:id="6"/>
      <w:r w:rsidR="00D307B6">
        <w:t>.</w:t>
      </w:r>
      <w:r w:rsidR="00D307B6" w:rsidRPr="00D307B6">
        <w:tab/>
        <w:t>Chen S., Jeong K., Hardle W. K., Recurrent Support Vector Regression for a Nonlinear ARMA Model with Applications to Forecasting Financial Returns</w:t>
      </w:r>
      <w:r w:rsidR="00D307B6">
        <w:t>, SFB 649 Economy Risk, Berlin</w:t>
      </w:r>
      <w:r w:rsidR="00D307B6" w:rsidRPr="00D307B6">
        <w:t xml:space="preserve"> (2008).</w:t>
      </w:r>
    </w:p>
    <w:p w:rsidR="00D307B6" w:rsidRPr="00D307B6" w:rsidRDefault="00F46621" w:rsidP="00D307B6">
      <w:pPr>
        <w:pStyle w:val="referenceitem"/>
      </w:pPr>
      <w:fldSimple w:instr=" SEQ [ \* ARABIC ">
        <w:r w:rsidR="000C2BEF">
          <w:rPr>
            <w:noProof/>
          </w:rPr>
          <w:t>7</w:t>
        </w:r>
      </w:fldSimple>
      <w:r w:rsidR="00D307B6">
        <w:t>.</w:t>
      </w:r>
      <w:r w:rsidR="00D307B6" w:rsidRPr="00D307B6">
        <w:tab/>
        <w:t>Chiu D. Y., Chen P. J., Dynamically Exploring Internal Mechanism Of Stock Market By Fuzzy-Based Support Vector Machines With High Dimension Inputspace And Genetic Algorithm, Expert Systems with</w:t>
      </w:r>
      <w:r w:rsidR="00D307B6">
        <w:t xml:space="preserve"> Applications,Vol.36, 1240–1248</w:t>
      </w:r>
      <w:r w:rsidR="00D307B6" w:rsidRPr="00D307B6">
        <w:t xml:space="preserve"> (2009). </w:t>
      </w:r>
    </w:p>
    <w:bookmarkStart w:id="7" w:name="_Ref288225347"/>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8</w:t>
      </w:r>
      <w:r w:rsidRPr="00D307B6">
        <w:fldChar w:fldCharType="end"/>
      </w:r>
      <w:bookmarkEnd w:id="7"/>
      <w:r w:rsidR="00D307B6">
        <w:t>.</w:t>
      </w:r>
      <w:r w:rsidR="00D307B6" w:rsidRPr="00D307B6">
        <w:tab/>
        <w:t>Colby R. W., The Encyclopedia of Technical Market Indicators 2</w:t>
      </w:r>
      <w:r w:rsidR="00D307B6">
        <w:t>nd Edition, McGraw-Hill</w:t>
      </w:r>
      <w:r w:rsidR="00D307B6" w:rsidRPr="00D307B6">
        <w:t xml:space="preserve"> (2003).</w:t>
      </w:r>
    </w:p>
    <w:bookmarkStart w:id="8" w:name="_Ref288225117"/>
    <w:p w:rsidR="00D307B6" w:rsidRPr="00D307B6" w:rsidRDefault="00F46621" w:rsidP="00D307B6">
      <w:pPr>
        <w:pStyle w:val="referenceitem"/>
      </w:pPr>
      <w:r w:rsidRPr="00D307B6">
        <w:lastRenderedPageBreak/>
        <w:fldChar w:fldCharType="begin"/>
      </w:r>
      <w:r w:rsidR="00D307B6" w:rsidRPr="00D307B6">
        <w:instrText xml:space="preserve"> SEQ [ \* ARABIC </w:instrText>
      </w:r>
      <w:r w:rsidRPr="00D307B6">
        <w:fldChar w:fldCharType="separate"/>
      </w:r>
      <w:r w:rsidR="000C2BEF">
        <w:rPr>
          <w:noProof/>
        </w:rPr>
        <w:t>9</w:t>
      </w:r>
      <w:r w:rsidRPr="00D307B6">
        <w:fldChar w:fldCharType="end"/>
      </w:r>
      <w:bookmarkEnd w:id="8"/>
      <w:r w:rsidR="00D307B6">
        <w:t>.</w:t>
      </w:r>
      <w:r w:rsidR="00D307B6" w:rsidRPr="00D307B6">
        <w:tab/>
        <w:t>Hajizadeh E., Ardakani H. D., Shahrabi J., Application Of Data Mining Techniques In Stock Markets: A Survey. Journal of Economics and Internati</w:t>
      </w:r>
      <w:r w:rsidR="00D307B6">
        <w:t>onal Finance Vol. 2(7), 109-118</w:t>
      </w:r>
      <w:r w:rsidR="00D307B6" w:rsidRPr="00D307B6">
        <w:t xml:space="preserve"> (2010).</w:t>
      </w:r>
    </w:p>
    <w:p w:rsidR="00D307B6" w:rsidRPr="00D307B6" w:rsidRDefault="00F46621" w:rsidP="00D307B6">
      <w:pPr>
        <w:pStyle w:val="referenceitem"/>
        <w:rPr>
          <w:szCs w:val="26"/>
        </w:rPr>
      </w:pPr>
      <w:fldSimple w:instr=" SEQ [ \* ARABIC ">
        <w:r w:rsidR="000C2BEF">
          <w:rPr>
            <w:noProof/>
          </w:rPr>
          <w:t>10</w:t>
        </w:r>
      </w:fldSimple>
      <w:r w:rsidR="00D307B6">
        <w:t>.</w:t>
      </w:r>
      <w:r w:rsidR="00D307B6" w:rsidRPr="00D307B6">
        <w:t xml:space="preserve"> He H. X., Chen J., Jin H. D., Chen S. H., Stock Trend Analysis and Trading Strategy. </w:t>
      </w:r>
      <w:r w:rsidR="00D307B6" w:rsidRPr="00D307B6">
        <w:rPr>
          <w:rStyle w:val="apple-style-span"/>
          <w:szCs w:val="26"/>
        </w:rPr>
        <w:t>Joint Confe</w:t>
      </w:r>
      <w:r w:rsidR="00D307B6">
        <w:rPr>
          <w:rStyle w:val="apple-style-span"/>
          <w:szCs w:val="26"/>
        </w:rPr>
        <w:t>rence on Information Sciences 9</w:t>
      </w:r>
      <w:r w:rsidR="00D307B6" w:rsidRPr="00D307B6">
        <w:rPr>
          <w:rStyle w:val="apple-style-span"/>
          <w:szCs w:val="26"/>
        </w:rPr>
        <w:t xml:space="preserve"> (2006).</w:t>
      </w:r>
    </w:p>
    <w:bookmarkStart w:id="9" w:name="_Ref288225613"/>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11</w:t>
      </w:r>
      <w:r w:rsidRPr="00D307B6">
        <w:fldChar w:fldCharType="end"/>
      </w:r>
      <w:bookmarkEnd w:id="9"/>
      <w:r w:rsidR="00D307B6">
        <w:t xml:space="preserve">. </w:t>
      </w:r>
      <w:r w:rsidR="00D307B6" w:rsidRPr="00D307B6">
        <w:t>Hsu S. H., Hsieh P. A., Chih T. C., Hsu K. C., A Two-stage Architecture For Stock Price Forecasting By Integrating Self-Organizing Map And Support Vector Regression, Expert Systems with Applications, Vol. 36, 7947–7951 (2009).</w:t>
      </w:r>
    </w:p>
    <w:bookmarkStart w:id="10" w:name="_Ref288225557"/>
    <w:p w:rsidR="00D307B6" w:rsidRPr="00D307B6" w:rsidRDefault="00F46621" w:rsidP="00D307B6">
      <w:pPr>
        <w:pStyle w:val="referenceitem"/>
        <w:ind w:left="180" w:hanging="180"/>
      </w:pPr>
      <w:r w:rsidRPr="00D307B6">
        <w:fldChar w:fldCharType="begin"/>
      </w:r>
      <w:r w:rsidR="00D307B6" w:rsidRPr="00D307B6">
        <w:instrText xml:space="preserve"> SEQ [ \* ARABIC </w:instrText>
      </w:r>
      <w:r w:rsidRPr="00D307B6">
        <w:fldChar w:fldCharType="separate"/>
      </w:r>
      <w:r w:rsidR="000C2BEF">
        <w:rPr>
          <w:noProof/>
        </w:rPr>
        <w:t>12</w:t>
      </w:r>
      <w:r w:rsidRPr="00D307B6">
        <w:fldChar w:fldCharType="end"/>
      </w:r>
      <w:bookmarkEnd w:id="10"/>
      <w:r w:rsidR="00D307B6">
        <w:t xml:space="preserve">. </w:t>
      </w:r>
      <w:r w:rsidR="00D307B6" w:rsidRPr="00D307B6">
        <w:t>Huang C. L., Tsai C. Y., A Hybrid SOFM-SVR With A Filter-Based Feature Selection For Stock Market Forecasting, Expert Systems with Applications, Vol.</w:t>
      </w:r>
      <w:r w:rsidR="00D307B6">
        <w:t xml:space="preserve"> 36, Issue 2, Part 1, 1529-1539</w:t>
      </w:r>
      <w:r w:rsidR="00D307B6" w:rsidRPr="00D307B6">
        <w:t xml:space="preserve"> (2009).</w:t>
      </w:r>
    </w:p>
    <w:bookmarkStart w:id="11" w:name="_Ref288225533"/>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13</w:t>
      </w:r>
      <w:r w:rsidRPr="00D307B6">
        <w:fldChar w:fldCharType="end"/>
      </w:r>
      <w:bookmarkEnd w:id="11"/>
      <w:r w:rsidR="00D307B6">
        <w:t xml:space="preserve">. </w:t>
      </w:r>
      <w:r w:rsidR="00D307B6" w:rsidRPr="00D307B6">
        <w:t>Karlik B., Olgac A. V., Performance Analysis of Various Activation Functions in Generalized MLP Architectures of Neural Networks, International Journal of Artificial Intelligence And Expert Systems (IJAE), Vol. 1</w:t>
      </w:r>
      <w:r w:rsidR="00D307B6">
        <w:t>: Issue 4</w:t>
      </w:r>
      <w:r w:rsidR="00D307B6" w:rsidRPr="00D307B6">
        <w:t xml:space="preserve"> (2011).</w:t>
      </w:r>
    </w:p>
    <w:bookmarkStart w:id="12" w:name="_Ref288225629"/>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14</w:t>
      </w:r>
      <w:r w:rsidRPr="00D307B6">
        <w:fldChar w:fldCharType="end"/>
      </w:r>
      <w:bookmarkEnd w:id="12"/>
      <w:r w:rsidR="00D307B6">
        <w:t>.</w:t>
      </w:r>
      <w:r w:rsidR="00D307B6" w:rsidRPr="00D307B6">
        <w:tab/>
      </w:r>
      <w:r w:rsidR="00D307B6">
        <w:t xml:space="preserve"> </w:t>
      </w:r>
      <w:r w:rsidR="00D307B6" w:rsidRPr="00D307B6">
        <w:t xml:space="preserve">Kreesuradej W., Wunsch D., Lane M., Time-delay Neural Network For Small Time Series Data Sets, in World Cong. </w:t>
      </w:r>
      <w:r w:rsidR="00D307B6">
        <w:t>Neural Networks,  San Diego, CA</w:t>
      </w:r>
      <w:r w:rsidR="00D307B6" w:rsidRPr="00D307B6">
        <w:t xml:space="preserve"> (1994).</w:t>
      </w:r>
    </w:p>
    <w:bookmarkStart w:id="13" w:name="_Ref288225660"/>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15</w:t>
      </w:r>
      <w:r w:rsidRPr="00D307B6">
        <w:fldChar w:fldCharType="end"/>
      </w:r>
      <w:bookmarkEnd w:id="13"/>
      <w:r w:rsidR="00D307B6">
        <w:t>.</w:t>
      </w:r>
      <w:r w:rsidR="00D307B6" w:rsidRPr="00D307B6">
        <w:tab/>
      </w:r>
      <w:r w:rsidR="00D307B6">
        <w:t xml:space="preserve"> </w:t>
      </w:r>
      <w:r w:rsidR="00D307B6" w:rsidRPr="00D307B6">
        <w:t>Kwon Y. K., Moon B. R., A Hybrid Neurogenetic Approach for Stock Forecasting, IEEE Transactions on Neural Network</w:t>
      </w:r>
      <w:r w:rsidR="00D307B6">
        <w:t>s, Vol. 18, No. 3</w:t>
      </w:r>
      <w:r w:rsidR="00D307B6" w:rsidRPr="00D307B6">
        <w:t xml:space="preserve"> (2007).</w:t>
      </w:r>
    </w:p>
    <w:bookmarkStart w:id="14" w:name="_Ref288225260"/>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16</w:t>
      </w:r>
      <w:r w:rsidRPr="00D307B6">
        <w:fldChar w:fldCharType="end"/>
      </w:r>
      <w:bookmarkEnd w:id="14"/>
      <w:r w:rsidR="00D307B6">
        <w:t>.</w:t>
      </w:r>
      <w:r w:rsidR="00D307B6" w:rsidRPr="00D307B6">
        <w:t xml:space="preserve"> Lee M. C., Using Support Vector Machine With A Hybrid Feature Selection Method To The Stock Trend Prediction. Expert Systems with Applications</w:t>
      </w:r>
      <w:r w:rsidR="00D307B6">
        <w:t>, Vol. 36, Issue 8, 10896–10904</w:t>
      </w:r>
      <w:r w:rsidR="00D307B6" w:rsidRPr="00D307B6">
        <w:t xml:space="preserve"> (2009).</w:t>
      </w:r>
    </w:p>
    <w:bookmarkStart w:id="15" w:name="_Ref288225187"/>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17</w:t>
      </w:r>
      <w:r w:rsidRPr="00D307B6">
        <w:fldChar w:fldCharType="end"/>
      </w:r>
      <w:bookmarkEnd w:id="15"/>
      <w:r w:rsidR="00D307B6">
        <w:t xml:space="preserve">. </w:t>
      </w:r>
      <w:r w:rsidR="00D307B6" w:rsidRPr="00D307B6">
        <w:t>MacQueen J. B., Some Methods for classification and Analysis of Multivariate Observations, Proceedings of 5-th Berkeley Symposium on Mathematical Statistics and Probability, Berkeley, University</w:t>
      </w:r>
      <w:r w:rsidR="00D307B6">
        <w:t xml:space="preserve"> of California Press, 1:281-297</w:t>
      </w:r>
      <w:r w:rsidR="00D307B6" w:rsidRPr="00D307B6">
        <w:t xml:space="preserve"> (1967).</w:t>
      </w:r>
    </w:p>
    <w:bookmarkStart w:id="16" w:name="_Ref288224909"/>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18</w:t>
      </w:r>
      <w:r w:rsidRPr="00D307B6">
        <w:fldChar w:fldCharType="end"/>
      </w:r>
      <w:bookmarkEnd w:id="16"/>
      <w:r w:rsidR="00D307B6">
        <w:t>.</w:t>
      </w:r>
      <w:r w:rsidR="00D307B6" w:rsidRPr="00D307B6">
        <w:tab/>
        <w:t xml:space="preserve"> Nair B. B., Mohandas V.P, Sakthivel N.R., A Genetic Algorithm Optimized Decision Tree-SVM based Stock Market Trend Prediction System, International Journal on Computer Science and Enginee</w:t>
      </w:r>
      <w:r w:rsidR="00D307B6">
        <w:t>ring Vol. 02, No. 09, 2981-2988</w:t>
      </w:r>
      <w:r w:rsidR="00D307B6" w:rsidRPr="00D307B6">
        <w:t xml:space="preserve"> (2010).</w:t>
      </w:r>
    </w:p>
    <w:bookmarkStart w:id="17" w:name="_Ref288225578"/>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19</w:t>
      </w:r>
      <w:r w:rsidRPr="00D307B6">
        <w:fldChar w:fldCharType="end"/>
      </w:r>
      <w:bookmarkEnd w:id="17"/>
      <w:r w:rsidR="00D307B6">
        <w:t>.</w:t>
      </w:r>
      <w:r w:rsidR="00D307B6" w:rsidRPr="00D307B6">
        <w:t xml:space="preserve"> Platt </w:t>
      </w:r>
      <w:r w:rsidR="00D307B6" w:rsidRPr="00D307B6">
        <w:tab/>
        <w:t>J. C., Fast Training Of Support Vector Machines Using Sequential Minimal Optimization,</w:t>
      </w:r>
      <w:r w:rsidR="00D307B6">
        <w:t xml:space="preserve"> MIT Press, Cambridge, MA, USA</w:t>
      </w:r>
      <w:r w:rsidR="00D307B6" w:rsidRPr="00D307B6">
        <w:t xml:space="preserve"> (1999).  </w:t>
      </w:r>
    </w:p>
    <w:bookmarkStart w:id="18" w:name="_Ref288225223"/>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20</w:t>
      </w:r>
      <w:r w:rsidRPr="00D307B6">
        <w:fldChar w:fldCharType="end"/>
      </w:r>
      <w:bookmarkEnd w:id="18"/>
      <w:r w:rsidR="00D307B6">
        <w:t>.</w:t>
      </w:r>
      <w:r w:rsidR="00D307B6" w:rsidRPr="00D307B6">
        <w:t xml:space="preserve"> Platt J. C., Probabilistic Outputs For Support Vector Machines And Comparison To Regularized Likelihood Methods. In Smola A., Bartlett P., Scholkopf B., and Schuurmans D., editors, Advances in Large Margin Classiers, Cambridge, MA, MIT Press (2000).</w:t>
      </w:r>
    </w:p>
    <w:bookmarkStart w:id="19" w:name="_Ref288225095"/>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21</w:t>
      </w:r>
      <w:r w:rsidRPr="00D307B6">
        <w:fldChar w:fldCharType="end"/>
      </w:r>
      <w:bookmarkEnd w:id="19"/>
      <w:r w:rsidR="00D307B6">
        <w:t>.</w:t>
      </w:r>
      <w:r w:rsidR="00D307B6" w:rsidRPr="00D307B6">
        <w:t xml:space="preserve"> Saad</w:t>
      </w:r>
      <w:r w:rsidR="00D307B6" w:rsidRPr="00D307B6">
        <w:tab/>
        <w:t>E., Prokhorov D., Wunsch D., Advanced Neural-Network Training Methods For Low False Alarm Stock Trend Prediction, in Proc. IEEE Int. Conf. Ne</w:t>
      </w:r>
      <w:r w:rsidR="00D307B6">
        <w:t>ural Networks, Washington, D.C.</w:t>
      </w:r>
      <w:r w:rsidR="00D307B6" w:rsidRPr="00D307B6">
        <w:t xml:space="preserve"> (1996).</w:t>
      </w:r>
    </w:p>
    <w:p w:rsidR="00D307B6" w:rsidRPr="00D307B6" w:rsidRDefault="00F46621" w:rsidP="00D307B6">
      <w:pPr>
        <w:pStyle w:val="referenceitem"/>
      </w:pPr>
      <w:fldSimple w:instr=" SEQ [ \* ARABIC ">
        <w:r w:rsidR="000C2BEF">
          <w:rPr>
            <w:noProof/>
          </w:rPr>
          <w:t>22</w:t>
        </w:r>
      </w:fldSimple>
      <w:r w:rsidR="00D307B6">
        <w:t xml:space="preserve">. </w:t>
      </w:r>
      <w:r w:rsidR="00D307B6" w:rsidRPr="00D307B6">
        <w:t xml:space="preserve">Teixeira L. A., Oliveira A. L. I., A method for automatic stock trading combining technical analysis and nearest neighbor classiﬁcation, Expert Systems </w:t>
      </w:r>
      <w:r w:rsidR="00D307B6">
        <w:t>with Applications 37, 6885–6890</w:t>
      </w:r>
      <w:r w:rsidR="00D307B6" w:rsidRPr="00D307B6">
        <w:t xml:space="preserve">  (2010)</w:t>
      </w:r>
    </w:p>
    <w:bookmarkStart w:id="20" w:name="_Ref288225170"/>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23</w:t>
      </w:r>
      <w:r w:rsidRPr="00D307B6">
        <w:fldChar w:fldCharType="end"/>
      </w:r>
      <w:bookmarkEnd w:id="20"/>
      <w:r w:rsidR="00D307B6">
        <w:t>.</w:t>
      </w:r>
      <w:r w:rsidR="00D307B6" w:rsidRPr="00D307B6">
        <w:tab/>
        <w:t xml:space="preserve"> Tan H., D. Prokhorov, D. Wunsch, Probabilistic And Time-Delay Neural-Network Techniques For Conservative Short-Term Stock Trend Prediction, in Proc. World Congr. Neural Networks, Washington D.C (1995).</w:t>
      </w:r>
    </w:p>
    <w:bookmarkStart w:id="21" w:name="_Ref288225470"/>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24</w:t>
      </w:r>
      <w:r w:rsidRPr="00D307B6">
        <w:fldChar w:fldCharType="end"/>
      </w:r>
      <w:bookmarkEnd w:id="21"/>
      <w:r w:rsidR="00D307B6">
        <w:t>.</w:t>
      </w:r>
      <w:r w:rsidR="00D307B6" w:rsidRPr="00D307B6">
        <w:tab/>
        <w:t xml:space="preserve"> Tsaih R., Hsu Y., Lai C. C, Forecasting S&amp;P 500 stock index futures with a hybrid AI system. Decision Support Systems, Vol. 23(2), 161–174, (1998).</w:t>
      </w:r>
    </w:p>
    <w:bookmarkStart w:id="22" w:name="_Ref288225490"/>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25</w:t>
      </w:r>
      <w:r w:rsidRPr="00D307B6">
        <w:fldChar w:fldCharType="end"/>
      </w:r>
      <w:bookmarkEnd w:id="22"/>
      <w:r w:rsidR="00D307B6">
        <w:t xml:space="preserve">. </w:t>
      </w:r>
      <w:r w:rsidR="00D307B6" w:rsidRPr="00D307B6">
        <w:t>Vapnik V.N., Jordan M., Lauritzen S.L., Lawless J.F., Nature of  Statistical Learning Theory. Berlin: Springer (1999).</w:t>
      </w:r>
    </w:p>
    <w:bookmarkStart w:id="23" w:name="_Ref288225274"/>
    <w:p w:rsidR="00D307B6" w:rsidRPr="00D307B6" w:rsidRDefault="00F46621" w:rsidP="00D307B6">
      <w:pPr>
        <w:pStyle w:val="referenceitem"/>
      </w:pPr>
      <w:r w:rsidRPr="00D307B6">
        <w:fldChar w:fldCharType="begin"/>
      </w:r>
      <w:r w:rsidR="00D307B6" w:rsidRPr="00D307B6">
        <w:instrText xml:space="preserve"> SEQ [ \* ARABIC </w:instrText>
      </w:r>
      <w:r w:rsidRPr="00D307B6">
        <w:fldChar w:fldCharType="separate"/>
      </w:r>
      <w:r w:rsidR="000C2BEF">
        <w:rPr>
          <w:noProof/>
        </w:rPr>
        <w:t>26</w:t>
      </w:r>
      <w:r w:rsidRPr="00D307B6">
        <w:fldChar w:fldCharType="end"/>
      </w:r>
      <w:bookmarkEnd w:id="23"/>
      <w:r w:rsidR="00D307B6">
        <w:t>.</w:t>
      </w:r>
      <w:r w:rsidR="00D307B6" w:rsidRPr="00D307B6">
        <w:tab/>
        <w:t xml:space="preserve"> Wen Q., Yang Z., Song Y., Jia P., Automatic Stock Decision Support System Based On Box Theory And SVM Algorithm, Expert Systems with Applicatio</w:t>
      </w:r>
      <w:r w:rsidR="00D307B6">
        <w:t>ns, Vol. 37, Issue 2, 1015-1022</w:t>
      </w:r>
      <w:r w:rsidR="00D307B6" w:rsidRPr="00D307B6">
        <w:t xml:space="preserve"> (2010).</w:t>
      </w:r>
    </w:p>
    <w:bookmarkStart w:id="24" w:name="_Ref288225453"/>
    <w:p w:rsidR="00D307B6" w:rsidRPr="00D307B6" w:rsidRDefault="00F46621" w:rsidP="00D307B6">
      <w:pPr>
        <w:pStyle w:val="referenceitem"/>
      </w:pPr>
      <w:r w:rsidRPr="00D307B6">
        <w:lastRenderedPageBreak/>
        <w:fldChar w:fldCharType="begin"/>
      </w:r>
      <w:r w:rsidR="00D307B6" w:rsidRPr="00D307B6">
        <w:instrText xml:space="preserve"> SEQ [ \* ARABIC </w:instrText>
      </w:r>
      <w:r w:rsidRPr="00D307B6">
        <w:fldChar w:fldCharType="separate"/>
      </w:r>
      <w:r w:rsidR="000C2BEF">
        <w:rPr>
          <w:noProof/>
        </w:rPr>
        <w:t>27</w:t>
      </w:r>
      <w:r w:rsidRPr="00D307B6">
        <w:fldChar w:fldCharType="end"/>
      </w:r>
      <w:bookmarkEnd w:id="24"/>
      <w:r w:rsidR="00D307B6">
        <w:t>.</w:t>
      </w:r>
      <w:r w:rsidR="00D307B6" w:rsidRPr="00D307B6">
        <w:t xml:space="preserve"> Wu T. F., Lin C. J., Weng R. C., Probability estimates for multi-class classication by pairwise coupling. Journal of Machine</w:t>
      </w:r>
      <w:r w:rsidR="00D307B6">
        <w:t xml:space="preserve"> Learning Research, 5:975-1005</w:t>
      </w:r>
      <w:r w:rsidR="00D307B6" w:rsidRPr="00D307B6">
        <w:t xml:space="preserve"> (2004).</w:t>
      </w: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Default="007E6128" w:rsidP="007E6128">
      <w:pPr>
        <w:pStyle w:val="referenceitem"/>
      </w:pPr>
    </w:p>
    <w:p w:rsidR="007E6128" w:rsidRPr="007E6128" w:rsidRDefault="007E6128" w:rsidP="007E6128">
      <w:pPr>
        <w:pStyle w:val="referenceitem"/>
      </w:pPr>
    </w:p>
    <w:sectPr w:rsidR="007E6128" w:rsidRPr="007E6128" w:rsidSect="00227AB8">
      <w:type w:val="continuous"/>
      <w:pgSz w:w="11906" w:h="16838" w:code="9"/>
      <w:pgMar w:top="2948" w:right="2495" w:bottom="2948" w:left="2495" w:header="2381"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064" w:rsidRDefault="00033064">
      <w:r>
        <w:separator/>
      </w:r>
    </w:p>
  </w:endnote>
  <w:endnote w:type="continuationSeparator" w:id="1">
    <w:p w:rsidR="00033064" w:rsidRDefault="000330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064" w:rsidRDefault="00033064" w:rsidP="00895F20">
      <w:pPr>
        <w:ind w:firstLine="0"/>
      </w:pPr>
      <w:r>
        <w:separator/>
      </w:r>
    </w:p>
  </w:footnote>
  <w:footnote w:type="continuationSeparator" w:id="1">
    <w:p w:rsidR="00033064" w:rsidRDefault="00033064" w:rsidP="00895F20">
      <w:pPr>
        <w:ind w:firstLine="0"/>
      </w:pPr>
      <w:r>
        <w:continuationSeparator/>
      </w:r>
    </w:p>
  </w:footnote>
  <w:footnote w:id="2">
    <w:p w:rsidR="00D307B6" w:rsidRPr="00B725AB" w:rsidRDefault="00D307B6" w:rsidP="00B725AB">
      <w:pPr>
        <w:rPr>
          <w:sz w:val="18"/>
          <w:szCs w:val="18"/>
        </w:rPr>
      </w:pPr>
      <w:r w:rsidRPr="00B725AB">
        <w:rPr>
          <w:rStyle w:val="FootnoteReference"/>
          <w:sz w:val="18"/>
          <w:szCs w:val="18"/>
        </w:rPr>
        <w:footnoteRef/>
      </w:r>
      <w:r w:rsidRPr="00B725AB">
        <w:rPr>
          <w:sz w:val="18"/>
          <w:szCs w:val="18"/>
        </w:rPr>
        <w:t xml:space="preserve"> Công ty cổ phần Bê-tông 620 Châu Thới.</w:t>
      </w:r>
    </w:p>
  </w:footnote>
  <w:footnote w:id="3">
    <w:p w:rsidR="00D307B6" w:rsidRPr="00B725AB" w:rsidRDefault="00D307B6" w:rsidP="00B725AB">
      <w:pPr>
        <w:rPr>
          <w:rFonts w:ascii="Arial" w:hAnsi="Arial" w:cs="Arial"/>
          <w:sz w:val="18"/>
          <w:szCs w:val="18"/>
        </w:rPr>
      </w:pPr>
      <w:r w:rsidRPr="00B725AB">
        <w:rPr>
          <w:rStyle w:val="FootnoteReference"/>
          <w:sz w:val="18"/>
          <w:szCs w:val="18"/>
        </w:rPr>
        <w:footnoteRef/>
      </w:r>
      <w:r w:rsidRPr="00B725AB">
        <w:rPr>
          <w:sz w:val="18"/>
          <w:szCs w:val="18"/>
        </w:rPr>
        <w:t xml:space="preserve"> Công ty cổ phần sản xuất kinh doanh xuất nhập khẩu Bình Thạnh</w:t>
      </w:r>
    </w:p>
  </w:footnote>
  <w:footnote w:id="4">
    <w:p w:rsidR="00D307B6" w:rsidRPr="00B725AB" w:rsidRDefault="00D307B6" w:rsidP="00B725AB">
      <w:pPr>
        <w:rPr>
          <w:sz w:val="18"/>
          <w:szCs w:val="18"/>
        </w:rPr>
      </w:pPr>
      <w:r w:rsidRPr="00B725AB">
        <w:rPr>
          <w:rStyle w:val="FootnoteReference"/>
          <w:sz w:val="18"/>
          <w:szCs w:val="18"/>
        </w:rPr>
        <w:footnoteRef/>
      </w:r>
      <w:r w:rsidRPr="00B725AB">
        <w:rPr>
          <w:sz w:val="18"/>
          <w:szCs w:val="18"/>
        </w:rPr>
        <w:t xml:space="preserve"> Công ty cổ phần Đại lý Liên hiệp Vận chuyển</w:t>
      </w:r>
    </w:p>
  </w:footnote>
  <w:footnote w:id="5">
    <w:p w:rsidR="00D307B6" w:rsidRPr="00B725AB" w:rsidRDefault="00D307B6" w:rsidP="00B725AB">
      <w:pPr>
        <w:rPr>
          <w:sz w:val="18"/>
          <w:szCs w:val="18"/>
        </w:rPr>
      </w:pPr>
      <w:r w:rsidRPr="00B725AB">
        <w:rPr>
          <w:rStyle w:val="FootnoteReference"/>
          <w:sz w:val="18"/>
          <w:szCs w:val="18"/>
        </w:rPr>
        <w:footnoteRef/>
      </w:r>
      <w:r w:rsidRPr="00B725AB">
        <w:rPr>
          <w:sz w:val="18"/>
          <w:szCs w:val="18"/>
        </w:rPr>
        <w:t xml:space="preserve"> Công ty cổ phần HAPACO</w:t>
      </w:r>
    </w:p>
  </w:footnote>
  <w:footnote w:id="6">
    <w:p w:rsidR="00D307B6" w:rsidRPr="00B725AB" w:rsidRDefault="00D307B6" w:rsidP="00B725AB">
      <w:pPr>
        <w:rPr>
          <w:sz w:val="18"/>
          <w:szCs w:val="18"/>
        </w:rPr>
      </w:pPr>
      <w:r w:rsidRPr="00B725AB">
        <w:rPr>
          <w:rStyle w:val="FootnoteReference"/>
          <w:sz w:val="18"/>
          <w:szCs w:val="18"/>
        </w:rPr>
        <w:footnoteRef/>
      </w:r>
      <w:r w:rsidRPr="00B725AB">
        <w:rPr>
          <w:sz w:val="18"/>
          <w:szCs w:val="18"/>
        </w:rPr>
        <w:t xml:space="preserve"> Công ty cổ phần cơ điện lạnh.</w:t>
      </w:r>
    </w:p>
  </w:footnote>
  <w:footnote w:id="7">
    <w:p w:rsidR="00D307B6" w:rsidRDefault="00D307B6" w:rsidP="00B725AB">
      <w:r w:rsidRPr="00B725AB">
        <w:rPr>
          <w:rStyle w:val="FootnoteReference"/>
          <w:sz w:val="18"/>
          <w:szCs w:val="18"/>
        </w:rPr>
        <w:footnoteRef/>
      </w:r>
      <w:r w:rsidRPr="00B725AB">
        <w:rPr>
          <w:sz w:val="18"/>
          <w:szCs w:val="18"/>
        </w:rPr>
        <w:t xml:space="preserve"> Công ty cổ phần cáp và vật liệu viễn thông.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7B6" w:rsidRPr="00656155" w:rsidRDefault="00F46621" w:rsidP="007608F0">
    <w:pPr>
      <w:pStyle w:val="runninghead-left"/>
      <w:rPr>
        <w:lang w:val="de-DE"/>
      </w:rPr>
    </w:pPr>
    <w:r w:rsidRPr="007608F0">
      <w:rPr>
        <w:rStyle w:val="PageNumber"/>
      </w:rPr>
      <w:fldChar w:fldCharType="begin"/>
    </w:r>
    <w:r w:rsidR="00D307B6" w:rsidRPr="007608F0">
      <w:rPr>
        <w:rStyle w:val="PageNumber"/>
        <w:lang w:val="de-DE"/>
      </w:rPr>
      <w:instrText xml:space="preserve"> PAGE </w:instrText>
    </w:r>
    <w:r w:rsidRPr="007608F0">
      <w:rPr>
        <w:rStyle w:val="PageNumber"/>
      </w:rPr>
      <w:fldChar w:fldCharType="separate"/>
    </w:r>
    <w:r w:rsidR="000C2BEF">
      <w:rPr>
        <w:rStyle w:val="PageNumber"/>
        <w:noProof/>
        <w:lang w:val="de-DE"/>
      </w:rPr>
      <w:t>2</w:t>
    </w:r>
    <w:r w:rsidRPr="007608F0">
      <w:rPr>
        <w:rStyle w:val="PageNumber"/>
      </w:rPr>
      <w:fldChar w:fldCharType="end"/>
    </w:r>
    <w:r w:rsidR="00D307B6" w:rsidRPr="007608F0">
      <w:rPr>
        <w:rStyle w:val="PageNumber"/>
        <w:spacing w:val="480"/>
        <w:lang w:val="de-DE"/>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7B6" w:rsidRPr="007608F0" w:rsidRDefault="00D307B6" w:rsidP="00F90EFE">
    <w:pPr>
      <w:pStyle w:val="runninghead-right"/>
      <w:ind w:left="5664"/>
      <w:jc w:val="center"/>
    </w:pPr>
    <w:r w:rsidRPr="00B02D5D">
      <w:rPr>
        <w:rStyle w:val="PageNumber"/>
        <w:lang w:val="de-DE"/>
      </w:rPr>
      <w:t xml:space="preserve"> </w:t>
    </w:r>
    <w:r w:rsidRPr="007608F0">
      <w:rPr>
        <w:rStyle w:val="PageNumber"/>
        <w:spacing w:val="480"/>
        <w:lang w:val="de-DE"/>
      </w:rPr>
      <w:t xml:space="preserve"> </w:t>
    </w:r>
    <w:r w:rsidR="00F46621" w:rsidRPr="007608F0">
      <w:rPr>
        <w:rStyle w:val="PageNumber"/>
      </w:rPr>
      <w:fldChar w:fldCharType="begin"/>
    </w:r>
    <w:r w:rsidRPr="007608F0">
      <w:rPr>
        <w:rStyle w:val="PageNumber"/>
        <w:lang w:val="de-DE"/>
      </w:rPr>
      <w:instrText xml:space="preserve"> PAGE </w:instrText>
    </w:r>
    <w:r w:rsidR="00F46621" w:rsidRPr="007608F0">
      <w:rPr>
        <w:rStyle w:val="PageNumber"/>
      </w:rPr>
      <w:fldChar w:fldCharType="separate"/>
    </w:r>
    <w:r w:rsidR="000C2BEF">
      <w:rPr>
        <w:rStyle w:val="PageNumber"/>
        <w:noProof/>
        <w:lang w:val="de-DE"/>
      </w:rPr>
      <w:t>3</w:t>
    </w:r>
    <w:r w:rsidR="00F46621" w:rsidRPr="007608F0">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4F632FB"/>
    <w:multiLevelType w:val="hybridMultilevel"/>
    <w:tmpl w:val="886CFB3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4">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6">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5"/>
  </w:num>
  <w:num w:numId="3">
    <w:abstractNumId w:val="24"/>
  </w:num>
  <w:num w:numId="4">
    <w:abstractNumId w:val="19"/>
  </w:num>
  <w:num w:numId="5">
    <w:abstractNumId w:val="29"/>
  </w:num>
  <w:num w:numId="6">
    <w:abstractNumId w:val="29"/>
  </w:num>
  <w:num w:numId="7">
    <w:abstractNumId w:val="29"/>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8"/>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0"/>
  </w:num>
  <w:num w:numId="29">
    <w:abstractNumId w:val="15"/>
  </w:num>
  <w:num w:numId="30">
    <w:abstractNumId w:val="27"/>
  </w:num>
  <w:num w:numId="31">
    <w:abstractNumId w:val="35"/>
  </w:num>
  <w:num w:numId="32">
    <w:abstractNumId w:val="16"/>
  </w:num>
  <w:num w:numId="33">
    <w:abstractNumId w:val="13"/>
  </w:num>
  <w:num w:numId="34">
    <w:abstractNumId w:val="12"/>
  </w:num>
  <w:num w:numId="35">
    <w:abstractNumId w:val="22"/>
  </w:num>
  <w:num w:numId="36">
    <w:abstractNumId w:val="32"/>
  </w:num>
  <w:num w:numId="37">
    <w:abstractNumId w:val="18"/>
  </w:num>
  <w:num w:numId="38">
    <w:abstractNumId w:val="31"/>
  </w:num>
  <w:num w:numId="39">
    <w:abstractNumId w:val="21"/>
  </w:num>
  <w:num w:numId="40">
    <w:abstractNumId w:val="34"/>
  </w:num>
  <w:num w:numId="41">
    <w:abstractNumId w:val="20"/>
  </w:num>
  <w:num w:numId="42">
    <w:abstractNumId w:val="26"/>
  </w:num>
  <w:num w:numId="43">
    <w:abstractNumId w:val="33"/>
  </w:num>
  <w:num w:numId="44">
    <w:abstractNumId w:val="17"/>
  </w:num>
  <w:num w:numId="4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0001"/>
  <w:defaultTabStop w:val="708"/>
  <w:hyphenationZone w:val="425"/>
  <w:evenAndOddHeaders/>
  <w:noPunctuationKerning/>
  <w:characterSpacingControl w:val="doNotCompress"/>
  <w:footnotePr>
    <w:footnote w:id="0"/>
    <w:footnote w:id="1"/>
  </w:footnotePr>
  <w:endnotePr>
    <w:endnote w:id="0"/>
    <w:endnote w:id="1"/>
  </w:endnotePr>
  <w:compat/>
  <w:rsids>
    <w:rsidRoot w:val="00F0213E"/>
    <w:rsid w:val="0000056A"/>
    <w:rsid w:val="00001D94"/>
    <w:rsid w:val="0000344E"/>
    <w:rsid w:val="000058CD"/>
    <w:rsid w:val="00006405"/>
    <w:rsid w:val="00007F40"/>
    <w:rsid w:val="00015441"/>
    <w:rsid w:val="00025D8F"/>
    <w:rsid w:val="000309B7"/>
    <w:rsid w:val="00030E3E"/>
    <w:rsid w:val="0003135A"/>
    <w:rsid w:val="00033064"/>
    <w:rsid w:val="00034555"/>
    <w:rsid w:val="00040402"/>
    <w:rsid w:val="0004696A"/>
    <w:rsid w:val="0005696A"/>
    <w:rsid w:val="000569E7"/>
    <w:rsid w:val="000740BE"/>
    <w:rsid w:val="0007498B"/>
    <w:rsid w:val="0008374A"/>
    <w:rsid w:val="00090710"/>
    <w:rsid w:val="00090731"/>
    <w:rsid w:val="000927C5"/>
    <w:rsid w:val="00092FA6"/>
    <w:rsid w:val="000934BA"/>
    <w:rsid w:val="00094656"/>
    <w:rsid w:val="00094708"/>
    <w:rsid w:val="000A0837"/>
    <w:rsid w:val="000A2E55"/>
    <w:rsid w:val="000B1E82"/>
    <w:rsid w:val="000B2266"/>
    <w:rsid w:val="000B7E4C"/>
    <w:rsid w:val="000C006D"/>
    <w:rsid w:val="000C04F0"/>
    <w:rsid w:val="000C2BEF"/>
    <w:rsid w:val="000C4C8F"/>
    <w:rsid w:val="000D16FA"/>
    <w:rsid w:val="000D3597"/>
    <w:rsid w:val="000D6D27"/>
    <w:rsid w:val="000E071F"/>
    <w:rsid w:val="000F0DC5"/>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4547"/>
    <w:rsid w:val="001B4A7C"/>
    <w:rsid w:val="001D3E27"/>
    <w:rsid w:val="001D53EB"/>
    <w:rsid w:val="001E21AD"/>
    <w:rsid w:val="001F5439"/>
    <w:rsid w:val="00204E89"/>
    <w:rsid w:val="00210248"/>
    <w:rsid w:val="00210DB8"/>
    <w:rsid w:val="0021134D"/>
    <w:rsid w:val="00213A7D"/>
    <w:rsid w:val="00214AC2"/>
    <w:rsid w:val="002224E1"/>
    <w:rsid w:val="00226E54"/>
    <w:rsid w:val="00227960"/>
    <w:rsid w:val="00227AB8"/>
    <w:rsid w:val="0023086D"/>
    <w:rsid w:val="00230C00"/>
    <w:rsid w:val="0023104F"/>
    <w:rsid w:val="00231803"/>
    <w:rsid w:val="002354AE"/>
    <w:rsid w:val="0024075B"/>
    <w:rsid w:val="00240D33"/>
    <w:rsid w:val="0024529B"/>
    <w:rsid w:val="002542EE"/>
    <w:rsid w:val="002639D9"/>
    <w:rsid w:val="00264407"/>
    <w:rsid w:val="00270386"/>
    <w:rsid w:val="0027411A"/>
    <w:rsid w:val="0027506C"/>
    <w:rsid w:val="002823FC"/>
    <w:rsid w:val="00283D2E"/>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5345"/>
    <w:rsid w:val="00307282"/>
    <w:rsid w:val="00307D1B"/>
    <w:rsid w:val="0031466D"/>
    <w:rsid w:val="00316E8F"/>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94942"/>
    <w:rsid w:val="003949F3"/>
    <w:rsid w:val="003A3A01"/>
    <w:rsid w:val="003B0216"/>
    <w:rsid w:val="003B13D1"/>
    <w:rsid w:val="003B2F07"/>
    <w:rsid w:val="003B33F7"/>
    <w:rsid w:val="003B7599"/>
    <w:rsid w:val="003C1A34"/>
    <w:rsid w:val="003C4911"/>
    <w:rsid w:val="003C5BCA"/>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3441"/>
    <w:rsid w:val="00435214"/>
    <w:rsid w:val="00435D07"/>
    <w:rsid w:val="00436948"/>
    <w:rsid w:val="0043737C"/>
    <w:rsid w:val="004406EF"/>
    <w:rsid w:val="00442A6C"/>
    <w:rsid w:val="004435BA"/>
    <w:rsid w:val="00444190"/>
    <w:rsid w:val="00453C76"/>
    <w:rsid w:val="00454DD4"/>
    <w:rsid w:val="00456287"/>
    <w:rsid w:val="004705AF"/>
    <w:rsid w:val="00471B63"/>
    <w:rsid w:val="0047305E"/>
    <w:rsid w:val="00473617"/>
    <w:rsid w:val="00476386"/>
    <w:rsid w:val="00477F90"/>
    <w:rsid w:val="004826A6"/>
    <w:rsid w:val="00484DD3"/>
    <w:rsid w:val="00486D71"/>
    <w:rsid w:val="004918B5"/>
    <w:rsid w:val="004956C3"/>
    <w:rsid w:val="00495761"/>
    <w:rsid w:val="00497AD6"/>
    <w:rsid w:val="004C20E7"/>
    <w:rsid w:val="004C2656"/>
    <w:rsid w:val="004C2812"/>
    <w:rsid w:val="004D189F"/>
    <w:rsid w:val="004D49E8"/>
    <w:rsid w:val="004D4E83"/>
    <w:rsid w:val="004D6665"/>
    <w:rsid w:val="004D7DA1"/>
    <w:rsid w:val="004E0C9D"/>
    <w:rsid w:val="004F16B4"/>
    <w:rsid w:val="00500895"/>
    <w:rsid w:val="005010B4"/>
    <w:rsid w:val="00501B8C"/>
    <w:rsid w:val="0050369B"/>
    <w:rsid w:val="00504743"/>
    <w:rsid w:val="00511908"/>
    <w:rsid w:val="00512421"/>
    <w:rsid w:val="0051658B"/>
    <w:rsid w:val="00517650"/>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D35A3"/>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A1D3F"/>
    <w:rsid w:val="006A5D0F"/>
    <w:rsid w:val="006A645F"/>
    <w:rsid w:val="006B184A"/>
    <w:rsid w:val="006C0AD3"/>
    <w:rsid w:val="006C74CC"/>
    <w:rsid w:val="006D3A6D"/>
    <w:rsid w:val="006D63CD"/>
    <w:rsid w:val="006E031A"/>
    <w:rsid w:val="006F1F04"/>
    <w:rsid w:val="006F257F"/>
    <w:rsid w:val="007027E6"/>
    <w:rsid w:val="0070371D"/>
    <w:rsid w:val="00706A12"/>
    <w:rsid w:val="00714E9D"/>
    <w:rsid w:val="00722FCD"/>
    <w:rsid w:val="00726A40"/>
    <w:rsid w:val="00726F80"/>
    <w:rsid w:val="00731597"/>
    <w:rsid w:val="00735682"/>
    <w:rsid w:val="0074633C"/>
    <w:rsid w:val="0074741C"/>
    <w:rsid w:val="00750E7D"/>
    <w:rsid w:val="007608F0"/>
    <w:rsid w:val="007626F0"/>
    <w:rsid w:val="0076605E"/>
    <w:rsid w:val="00775796"/>
    <w:rsid w:val="00777D55"/>
    <w:rsid w:val="00780F47"/>
    <w:rsid w:val="00791F63"/>
    <w:rsid w:val="007A08F7"/>
    <w:rsid w:val="007A3249"/>
    <w:rsid w:val="007A52AC"/>
    <w:rsid w:val="007C1B8F"/>
    <w:rsid w:val="007C45CC"/>
    <w:rsid w:val="007C7941"/>
    <w:rsid w:val="007D0A21"/>
    <w:rsid w:val="007D1350"/>
    <w:rsid w:val="007E0352"/>
    <w:rsid w:val="007E6128"/>
    <w:rsid w:val="007F3BF6"/>
    <w:rsid w:val="00807BBC"/>
    <w:rsid w:val="00810F00"/>
    <w:rsid w:val="0081281B"/>
    <w:rsid w:val="008141F8"/>
    <w:rsid w:val="008175BD"/>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7007"/>
    <w:rsid w:val="008A7B46"/>
    <w:rsid w:val="008B1558"/>
    <w:rsid w:val="008B193B"/>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D539C"/>
    <w:rsid w:val="009D5432"/>
    <w:rsid w:val="009D627C"/>
    <w:rsid w:val="009E0616"/>
    <w:rsid w:val="009E4E69"/>
    <w:rsid w:val="009E649D"/>
    <w:rsid w:val="00A06578"/>
    <w:rsid w:val="00A10B22"/>
    <w:rsid w:val="00A219D0"/>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2F18"/>
    <w:rsid w:val="00A83872"/>
    <w:rsid w:val="00A85F41"/>
    <w:rsid w:val="00AA19EB"/>
    <w:rsid w:val="00AA4B05"/>
    <w:rsid w:val="00AB2269"/>
    <w:rsid w:val="00AB2CDF"/>
    <w:rsid w:val="00AC456C"/>
    <w:rsid w:val="00AC683B"/>
    <w:rsid w:val="00AE0CA7"/>
    <w:rsid w:val="00AE7146"/>
    <w:rsid w:val="00AF2CE7"/>
    <w:rsid w:val="00AF5E1A"/>
    <w:rsid w:val="00B02D5D"/>
    <w:rsid w:val="00B06354"/>
    <w:rsid w:val="00B07D10"/>
    <w:rsid w:val="00B13B2F"/>
    <w:rsid w:val="00B16A67"/>
    <w:rsid w:val="00B2046F"/>
    <w:rsid w:val="00B22932"/>
    <w:rsid w:val="00B2350A"/>
    <w:rsid w:val="00B264FA"/>
    <w:rsid w:val="00B31C27"/>
    <w:rsid w:val="00B333B5"/>
    <w:rsid w:val="00B34E02"/>
    <w:rsid w:val="00B372A9"/>
    <w:rsid w:val="00B37D11"/>
    <w:rsid w:val="00B40B82"/>
    <w:rsid w:val="00B41F94"/>
    <w:rsid w:val="00B469AD"/>
    <w:rsid w:val="00B47023"/>
    <w:rsid w:val="00B4764D"/>
    <w:rsid w:val="00B52C8F"/>
    <w:rsid w:val="00B55008"/>
    <w:rsid w:val="00B55961"/>
    <w:rsid w:val="00B725AB"/>
    <w:rsid w:val="00B725D1"/>
    <w:rsid w:val="00B752BF"/>
    <w:rsid w:val="00B754A2"/>
    <w:rsid w:val="00B75A88"/>
    <w:rsid w:val="00B8034A"/>
    <w:rsid w:val="00B86301"/>
    <w:rsid w:val="00B90577"/>
    <w:rsid w:val="00B9219B"/>
    <w:rsid w:val="00B927C6"/>
    <w:rsid w:val="00BA0EDB"/>
    <w:rsid w:val="00BA485F"/>
    <w:rsid w:val="00BA5679"/>
    <w:rsid w:val="00BA6773"/>
    <w:rsid w:val="00BA705B"/>
    <w:rsid w:val="00BB01B9"/>
    <w:rsid w:val="00BB483F"/>
    <w:rsid w:val="00BC02E5"/>
    <w:rsid w:val="00BC0E60"/>
    <w:rsid w:val="00BC26A5"/>
    <w:rsid w:val="00BC69FA"/>
    <w:rsid w:val="00BD55E1"/>
    <w:rsid w:val="00BE1517"/>
    <w:rsid w:val="00BE18BA"/>
    <w:rsid w:val="00BF4592"/>
    <w:rsid w:val="00C0016F"/>
    <w:rsid w:val="00C04C3A"/>
    <w:rsid w:val="00C05153"/>
    <w:rsid w:val="00C20A4B"/>
    <w:rsid w:val="00C22642"/>
    <w:rsid w:val="00C2501E"/>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2261"/>
    <w:rsid w:val="00CD3DFC"/>
    <w:rsid w:val="00CD4538"/>
    <w:rsid w:val="00CE223C"/>
    <w:rsid w:val="00CF3131"/>
    <w:rsid w:val="00CF3BE1"/>
    <w:rsid w:val="00D00243"/>
    <w:rsid w:val="00D05ECD"/>
    <w:rsid w:val="00D073CB"/>
    <w:rsid w:val="00D24964"/>
    <w:rsid w:val="00D30140"/>
    <w:rsid w:val="00D307B6"/>
    <w:rsid w:val="00D36EBA"/>
    <w:rsid w:val="00D40AC2"/>
    <w:rsid w:val="00D4100E"/>
    <w:rsid w:val="00D54466"/>
    <w:rsid w:val="00D63A3C"/>
    <w:rsid w:val="00D6724D"/>
    <w:rsid w:val="00D6791A"/>
    <w:rsid w:val="00D707E2"/>
    <w:rsid w:val="00D75A83"/>
    <w:rsid w:val="00D87891"/>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034C5"/>
    <w:rsid w:val="00E0584E"/>
    <w:rsid w:val="00E14595"/>
    <w:rsid w:val="00E15CDF"/>
    <w:rsid w:val="00E213DC"/>
    <w:rsid w:val="00E323DF"/>
    <w:rsid w:val="00E44646"/>
    <w:rsid w:val="00E46F15"/>
    <w:rsid w:val="00E50599"/>
    <w:rsid w:val="00E5102D"/>
    <w:rsid w:val="00E5254C"/>
    <w:rsid w:val="00E60F8C"/>
    <w:rsid w:val="00E76629"/>
    <w:rsid w:val="00E774B9"/>
    <w:rsid w:val="00E84D31"/>
    <w:rsid w:val="00E8602C"/>
    <w:rsid w:val="00E95C19"/>
    <w:rsid w:val="00EA69A4"/>
    <w:rsid w:val="00EB0717"/>
    <w:rsid w:val="00EB4F99"/>
    <w:rsid w:val="00EB6167"/>
    <w:rsid w:val="00EC2435"/>
    <w:rsid w:val="00EC76EB"/>
    <w:rsid w:val="00ED4B90"/>
    <w:rsid w:val="00ED6091"/>
    <w:rsid w:val="00ED7231"/>
    <w:rsid w:val="00EE1957"/>
    <w:rsid w:val="00EE516F"/>
    <w:rsid w:val="00F0213E"/>
    <w:rsid w:val="00F044E4"/>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46621"/>
    <w:rsid w:val="00F52239"/>
    <w:rsid w:val="00F56CEA"/>
    <w:rsid w:val="00F60976"/>
    <w:rsid w:val="00F6216E"/>
    <w:rsid w:val="00F63D29"/>
    <w:rsid w:val="00F67D52"/>
    <w:rsid w:val="00F70102"/>
    <w:rsid w:val="00F732B6"/>
    <w:rsid w:val="00F74CE0"/>
    <w:rsid w:val="00F77CFD"/>
    <w:rsid w:val="00F83CA8"/>
    <w:rsid w:val="00F850B0"/>
    <w:rsid w:val="00F86D8E"/>
    <w:rsid w:val="00F90EFE"/>
    <w:rsid w:val="00F93F65"/>
    <w:rsid w:val="00F95511"/>
    <w:rsid w:val="00F9578C"/>
    <w:rsid w:val="00FC3D76"/>
    <w:rsid w:val="00FC464E"/>
    <w:rsid w:val="00FC5481"/>
    <w:rsid w:val="00FD0A36"/>
    <w:rsid w:val="00FD146B"/>
    <w:rsid w:val="00FE08C7"/>
    <w:rsid w:val="00FE0F5C"/>
    <w:rsid w:val="00FE1DA6"/>
    <w:rsid w:val="00FE7AC7"/>
    <w:rsid w:val="00FF06DB"/>
    <w:rsid w:val="00FF2928"/>
    <w:rsid w:val="00FF3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5D1"/>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link w:val="Heading1Char"/>
    <w:uiPriority w:val="9"/>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qFormat/>
    <w:rsid w:val="002B66F5"/>
    <w:pPr>
      <w:numPr>
        <w:ilvl w:val="5"/>
        <w:numId w:val="38"/>
      </w:numPr>
      <w:spacing w:before="240" w:after="60"/>
      <w:outlineLvl w:val="5"/>
    </w:pPr>
    <w:rPr>
      <w:i/>
      <w:sz w:val="22"/>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
    <w:name w:val="title"/>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Cs w:val="18"/>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styleId="Title0">
    <w:name w:val="Title"/>
    <w:basedOn w:val="Normal"/>
    <w:next w:val="Normal"/>
    <w:link w:val="TitleChar"/>
    <w:qFormat/>
    <w:rsid w:val="00F0213E"/>
    <w:pPr>
      <w:framePr w:w="9360" w:hSpace="187" w:vSpace="187" w:wrap="notBeside" w:vAnchor="text" w:hAnchor="page" w:xAlign="center" w:y="1"/>
      <w:overflowPunct/>
      <w:adjustRightInd/>
      <w:spacing w:line="240" w:lineRule="auto"/>
      <w:ind w:firstLine="0"/>
      <w:jc w:val="center"/>
      <w:textAlignment w:val="auto"/>
    </w:pPr>
    <w:rPr>
      <w:kern w:val="28"/>
      <w:sz w:val="48"/>
      <w:szCs w:val="48"/>
      <w:lang w:eastAsia="en-US"/>
    </w:rPr>
  </w:style>
  <w:style w:type="character" w:customStyle="1" w:styleId="TitleChar">
    <w:name w:val="Title Char"/>
    <w:basedOn w:val="DefaultParagraphFont"/>
    <w:link w:val="Title0"/>
    <w:rsid w:val="00F0213E"/>
    <w:rPr>
      <w:kern w:val="28"/>
      <w:sz w:val="48"/>
      <w:szCs w:val="48"/>
      <w:lang w:val="en-US" w:eastAsia="en-US"/>
    </w:rPr>
  </w:style>
  <w:style w:type="paragraph" w:customStyle="1" w:styleId="Text">
    <w:name w:val="Text"/>
    <w:basedOn w:val="Normal"/>
    <w:rsid w:val="00283D2E"/>
    <w:pPr>
      <w:widowControl w:val="0"/>
      <w:overflowPunct/>
      <w:adjustRightInd/>
      <w:spacing w:before="120" w:after="120" w:line="276" w:lineRule="auto"/>
      <w:ind w:firstLine="202"/>
      <w:textAlignment w:val="auto"/>
    </w:pPr>
    <w:rPr>
      <w:sz w:val="22"/>
      <w:lang w:eastAsia="en-US"/>
    </w:rPr>
  </w:style>
  <w:style w:type="paragraph" w:customStyle="1" w:styleId="Authors">
    <w:name w:val="Authors"/>
    <w:basedOn w:val="Normal"/>
    <w:next w:val="Normal"/>
    <w:rsid w:val="00283D2E"/>
    <w:pPr>
      <w:framePr w:w="9072" w:hSpace="187" w:vSpace="187" w:wrap="notBeside" w:vAnchor="text" w:hAnchor="page" w:xAlign="center" w:y="1"/>
      <w:overflowPunct/>
      <w:adjustRightInd/>
      <w:spacing w:after="320" w:line="240" w:lineRule="auto"/>
      <w:ind w:firstLine="0"/>
      <w:jc w:val="center"/>
      <w:textAlignment w:val="auto"/>
    </w:pPr>
    <w:rPr>
      <w:sz w:val="22"/>
      <w:szCs w:val="22"/>
      <w:lang w:eastAsia="en-US"/>
    </w:rPr>
  </w:style>
  <w:style w:type="paragraph" w:customStyle="1" w:styleId="IndexTerms">
    <w:name w:val="IndexTerms"/>
    <w:basedOn w:val="Normal"/>
    <w:next w:val="Normal"/>
    <w:rsid w:val="00283D2E"/>
    <w:pPr>
      <w:overflowPunct/>
      <w:adjustRightInd/>
      <w:spacing w:line="240" w:lineRule="auto"/>
      <w:ind w:firstLine="202"/>
      <w:textAlignment w:val="auto"/>
    </w:pPr>
    <w:rPr>
      <w:b/>
      <w:bCs/>
      <w:sz w:val="18"/>
      <w:szCs w:val="18"/>
      <w:lang w:eastAsia="en-US"/>
    </w:rPr>
  </w:style>
  <w:style w:type="character" w:customStyle="1" w:styleId="Heading1Char">
    <w:name w:val="Heading 1 Char"/>
    <w:basedOn w:val="DefaultParagraphFont"/>
    <w:link w:val="Heading1"/>
    <w:uiPriority w:val="9"/>
    <w:rsid w:val="00227AB8"/>
    <w:rPr>
      <w:b/>
      <w:sz w:val="24"/>
      <w:lang w:val="en-US"/>
    </w:rPr>
  </w:style>
  <w:style w:type="paragraph" w:customStyle="1" w:styleId="Equation0">
    <w:name w:val="Equation"/>
    <w:basedOn w:val="Normal"/>
    <w:next w:val="Normal"/>
    <w:rsid w:val="00227AB8"/>
    <w:pPr>
      <w:widowControl w:val="0"/>
      <w:tabs>
        <w:tab w:val="right" w:pos="8928"/>
      </w:tabs>
      <w:overflowPunct/>
      <w:adjustRightInd/>
      <w:spacing w:line="252" w:lineRule="auto"/>
      <w:ind w:firstLine="0"/>
      <w:textAlignment w:val="auto"/>
    </w:pPr>
    <w:rPr>
      <w:sz w:val="22"/>
      <w:lang w:eastAsia="en-US"/>
    </w:rPr>
  </w:style>
  <w:style w:type="paragraph" w:customStyle="1" w:styleId="StyleEquationFirstline2">
    <w:name w:val="Style Equation + First line:  2&quot;"/>
    <w:basedOn w:val="Equation0"/>
    <w:rsid w:val="00227AB8"/>
    <w:pPr>
      <w:ind w:firstLine="2880"/>
    </w:pPr>
  </w:style>
  <w:style w:type="paragraph" w:styleId="BalloonText">
    <w:name w:val="Balloon Text"/>
    <w:basedOn w:val="Normal"/>
    <w:link w:val="BalloonTextChar"/>
    <w:rsid w:val="00227AB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27AB8"/>
    <w:rPr>
      <w:rFonts w:ascii="Tahoma" w:hAnsi="Tahoma" w:cs="Tahoma"/>
      <w:sz w:val="16"/>
      <w:szCs w:val="16"/>
      <w:lang w:val="en-US"/>
    </w:rPr>
  </w:style>
  <w:style w:type="paragraph" w:customStyle="1" w:styleId="FigureCaption0">
    <w:name w:val="Figure Caption"/>
    <w:basedOn w:val="Normal"/>
    <w:rsid w:val="009D539C"/>
    <w:pPr>
      <w:overflowPunct/>
      <w:adjustRightInd/>
      <w:spacing w:line="276" w:lineRule="auto"/>
      <w:ind w:firstLine="0"/>
      <w:textAlignment w:val="auto"/>
    </w:pPr>
    <w:rPr>
      <w:sz w:val="22"/>
      <w:szCs w:val="16"/>
      <w:lang w:eastAsia="en-US"/>
    </w:rPr>
  </w:style>
  <w:style w:type="paragraph" w:styleId="ListParagraph">
    <w:name w:val="List Paragraph"/>
    <w:basedOn w:val="Normal"/>
    <w:uiPriority w:val="34"/>
    <w:qFormat/>
    <w:rsid w:val="00F044E4"/>
    <w:pPr>
      <w:overflowPunct/>
      <w:adjustRightInd/>
      <w:spacing w:line="240" w:lineRule="auto"/>
      <w:ind w:left="720" w:firstLine="0"/>
      <w:contextualSpacing/>
      <w:jc w:val="left"/>
      <w:textAlignment w:val="auto"/>
    </w:pPr>
    <w:rPr>
      <w:lang w:eastAsia="en-US"/>
    </w:rPr>
  </w:style>
  <w:style w:type="table" w:styleId="TableGrid">
    <w:name w:val="Table Grid"/>
    <w:basedOn w:val="TableNormal"/>
    <w:rsid w:val="00F044E4"/>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Caption8ptNotBoldCentered">
    <w:name w:val="Style Caption + 8 pt Not Bold Centered"/>
    <w:basedOn w:val="Caption"/>
    <w:rsid w:val="00F044E4"/>
    <w:pPr>
      <w:overflowPunct/>
      <w:adjustRightInd/>
      <w:spacing w:before="0" w:after="0" w:line="252" w:lineRule="auto"/>
      <w:ind w:firstLine="0"/>
      <w:jc w:val="center"/>
      <w:textAlignment w:val="auto"/>
    </w:pPr>
    <w:rPr>
      <w:b w:val="0"/>
      <w:sz w:val="22"/>
      <w:szCs w:val="22"/>
      <w:lang w:eastAsia="en-US"/>
    </w:rPr>
  </w:style>
  <w:style w:type="character" w:customStyle="1" w:styleId="apple-style-span">
    <w:name w:val="apple-style-span"/>
    <w:basedOn w:val="DefaultParagraphFont"/>
    <w:rsid w:val="00D307B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MDBlue\GoogleCode\stocktrendresearch\Document\template\sv-ln20090127.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MDBlue\GoogleCode\stocktrendresearch\Document\Com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clustered"/>
        <c:ser>
          <c:idx val="0"/>
          <c:order val="0"/>
          <c:tx>
            <c:strRef>
              <c:f>Sheet1!$A$18</c:f>
              <c:strCache>
                <c:ptCount val="1"/>
                <c:pt idx="0">
                  <c:v>1 ngày</c:v>
                </c:pt>
              </c:strCache>
            </c:strRef>
          </c:tx>
          <c:spPr>
            <a:solidFill>
              <a:srgbClr val="EBF101"/>
            </a:solidFill>
          </c:spPr>
          <c:dLbls>
            <c:dLblPos val="outEnd"/>
            <c:showVal val="1"/>
          </c:dLbls>
          <c:cat>
            <c:strRef>
              <c:f>Sheet1!$B$17:$E$17</c:f>
              <c:strCache>
                <c:ptCount val="4"/>
                <c:pt idx="0">
                  <c:v>BPNN</c:v>
                </c:pt>
                <c:pt idx="1">
                  <c:v>SVM</c:v>
                </c:pt>
                <c:pt idx="2">
                  <c:v>SVM-Prob</c:v>
                </c:pt>
                <c:pt idx="3">
                  <c:v>K-SVMeans</c:v>
                </c:pt>
              </c:strCache>
            </c:strRef>
          </c:cat>
          <c:val>
            <c:numRef>
              <c:f>Sheet1!$B$18:$E$18</c:f>
              <c:numCache>
                <c:formatCode>0.00</c:formatCode>
                <c:ptCount val="4"/>
                <c:pt idx="0">
                  <c:v>73.083333333333258</c:v>
                </c:pt>
                <c:pt idx="1">
                  <c:v>74.416666666666799</c:v>
                </c:pt>
                <c:pt idx="2">
                  <c:v>76.583333333333258</c:v>
                </c:pt>
                <c:pt idx="3">
                  <c:v>78</c:v>
                </c:pt>
              </c:numCache>
            </c:numRef>
          </c:val>
        </c:ser>
        <c:ser>
          <c:idx val="1"/>
          <c:order val="1"/>
          <c:tx>
            <c:strRef>
              <c:f>Sheet1!$A$19</c:f>
              <c:strCache>
                <c:ptCount val="1"/>
                <c:pt idx="0">
                  <c:v>5 ngày</c:v>
                </c:pt>
              </c:strCache>
            </c:strRef>
          </c:tx>
          <c:spPr>
            <a:solidFill>
              <a:schemeClr val="tx2">
                <a:lumMod val="60000"/>
                <a:lumOff val="40000"/>
              </a:schemeClr>
            </a:solidFill>
          </c:spPr>
          <c:dLbls>
            <c:dLblPos val="outEnd"/>
            <c:showVal val="1"/>
          </c:dLbls>
          <c:cat>
            <c:strRef>
              <c:f>Sheet1!$B$17:$E$17</c:f>
              <c:strCache>
                <c:ptCount val="4"/>
                <c:pt idx="0">
                  <c:v>BPNN</c:v>
                </c:pt>
                <c:pt idx="1">
                  <c:v>SVM</c:v>
                </c:pt>
                <c:pt idx="2">
                  <c:v>SVM-Prob</c:v>
                </c:pt>
                <c:pt idx="3">
                  <c:v>K-SVMeans</c:v>
                </c:pt>
              </c:strCache>
            </c:strRef>
          </c:cat>
          <c:val>
            <c:numRef>
              <c:f>Sheet1!$B$19:$E$19</c:f>
              <c:numCache>
                <c:formatCode>General</c:formatCode>
                <c:ptCount val="4"/>
                <c:pt idx="0">
                  <c:v>54.17</c:v>
                </c:pt>
                <c:pt idx="1">
                  <c:v>61.5</c:v>
                </c:pt>
                <c:pt idx="2">
                  <c:v>63.58</c:v>
                </c:pt>
                <c:pt idx="3">
                  <c:v>66.5</c:v>
                </c:pt>
              </c:numCache>
            </c:numRef>
          </c:val>
        </c:ser>
        <c:axId val="65979520"/>
        <c:axId val="65981056"/>
      </c:barChart>
      <c:catAx>
        <c:axId val="65979520"/>
        <c:scaling>
          <c:orientation val="minMax"/>
        </c:scaling>
        <c:axPos val="b"/>
        <c:tickLblPos val="nextTo"/>
        <c:crossAx val="65981056"/>
        <c:crosses val="autoZero"/>
        <c:auto val="1"/>
        <c:lblAlgn val="ctr"/>
        <c:lblOffset val="100"/>
      </c:catAx>
      <c:valAx>
        <c:axId val="65981056"/>
        <c:scaling>
          <c:orientation val="minMax"/>
        </c:scaling>
        <c:axPos val="l"/>
        <c:majorGridlines/>
        <c:numFmt formatCode="0" sourceLinked="0"/>
        <c:tickLblPos val="nextTo"/>
        <c:crossAx val="65979520"/>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ashitem" Type="http://schemas.openxmlformats.org/officeDocument/2006/relationships/image" Target="images/dashitem.ICO"/></Relationships>
</file>

<file path=customUI/customUI.xml><?xml version="1.0" encoding="utf-8"?>
<customUI xmlns="http://schemas.microsoft.com/office/2006/01/customui">
  <ribbon startFromScratch="false">
    <tabs>
      <tab id="tabLNCS" insertBeforeMso="TabHome" label="Lecture Notes Macros">
        <group id="grTitlePage" label="Title Page">
          <button id="btnTitle" label="Title" imageMso="DropCapOptionsDialog" size="large" onAction="FormatTitle"/>
          <button id="btnAuthor" label="Author" imageMso="DistributionListSelectMembers" size="large" onAction="FormatAuthor"/>
          <button id="btnAddress" label="Address" imageMso="MailMergeAddressBlockInsert" size="large" onAction="FormatAddress"/>
          <button id="btnEmail" label="E-mail" imageMso="EnvelopesAndLabelsDialog" size="large" onAction="FormatEmail"/>
          <button id="btnAbstract" label="Abstract" imageMso="SmartArtAddShapeAfter" size="large" onAction="MakeAbstract"/>
          <button id="btnKeywords" label="Keywords" imageMso="ReviewTrackChanges" size="large" onAction="MakeKeywords"/>
        </group>
        <group id="grBasicFormats" image="lncs2" label="Basic Formats">
          <button id="btnH1" label="H1" imageMso="PivotTableLayoutShowInOutlineForm" size="large" onAction="FormatH1"/>
          <button id="btnH2" label="H2" imageMso="PivotTableLayoutShowInCompactForm" size="large" onAction="FormatH2"/>
          <button id="btnH3" label="H3" imageMso="PivotTableLayoutBlankRows" size="large" onAction="FormatH3"/>
          <button id="btnH4" label="H4" imageMso="PivotTableLayoutSubtotals" size="large" onAction="FormatH4"/>
          <button id="btnBullet" label="Bullet Item" imageMso="SmartArtAddBullet" size="large" onAction="FormatBullet"/>
          <button id="btnDash" label="Dash Item" image="dashitem" onAction="FormatDash"/>
          <button id="btnNumbered" label="Num Item" imageMso="Numbering" onAction="FormatNumList"/>
          <button id="btnStandard" label="Standard Text" imageMso="ViewDraftView" size="large" onAction="FormatStandard"/>
          <button id="btnNoIndent" label="Not indented" imageMso="ObjectAlignMenu" size="large" onAction="FormatNoIndent"/>
        </group>
        <group id="grSpecialFormats" label="Special Formats">
          <button id="btnAddSpace" label="Add Space" imageMso="ParagraphSpacingIncrease" onAction="AddVerticalSpace"/>
          <button id="btnClearSpace" label="Clear Space" imageMso="ParagraphSpacingDecrease" onAction="ClearVerticalSpace"/>
          <button id="btnInsImage" label="Insert Image" imageMso="OmsSlideInsert" size="large" onAction="InsertFig"/>
          <button id="btnFigure" label="Figure Caption" imageMso="SlideMasterPicturePlaceholderInsert" size="large" onAction="MakeFigCaption"/>
          <button id="btnTable" label="Table Caption" imageMso="SlideMasterTablePlaceholderInsert" size="large" onAction="MakeTableCaption"/>
          <button id="btnEquation" label="Equation" imageMso="FunctionWizard" size="large" onAction="FormatEquation"/>
          <button id="btnProgcode" label="Prog. Code" imageMso="CreateStoredProcedure" size="large" onAction="FormatProgCode"/>
          <button id="btnFootnote" label="Footnote" imageMso="FootnoteInsert" size="large" onAction="MakeFootnote"/>
          <button id="btnReference" label="Reference" imageMso="NameManager" size="large" onAction="FormatReferenc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6C05-CDC6-4178-89F8-E19582EA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179</TotalTime>
  <Pages>14</Pages>
  <Words>4536</Words>
  <Characters>25858</Characters>
  <Application>Microsoft Office Word</Application>
  <DocSecurity>0</DocSecurity>
  <Lines>215</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30334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HotGa</dc:creator>
  <dc:description>Formats and macros for Springer Lecture Notes</dc:description>
  <cp:lastModifiedBy>HotGa</cp:lastModifiedBy>
  <cp:revision>20</cp:revision>
  <cp:lastPrinted>2011-05-12T02:08:00Z</cp:lastPrinted>
  <dcterms:created xsi:type="dcterms:W3CDTF">2011-05-06T14:38:00Z</dcterms:created>
  <dcterms:modified xsi:type="dcterms:W3CDTF">2011-05-12T02:11:00Z</dcterms:modified>
</cp:coreProperties>
</file>